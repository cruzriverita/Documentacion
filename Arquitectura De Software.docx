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B7590" w14:textId="77777777" w:rsidR="000D40A5" w:rsidRPr="00596305" w:rsidRDefault="000D40A5" w:rsidP="000D40A5">
      <w:pPr>
        <w:pStyle w:val="Puesto"/>
        <w:rPr>
          <w:lang w:val="es-ES"/>
        </w:rPr>
      </w:pPr>
      <w:r w:rsidRPr="00596305">
        <w:rPr>
          <w:lang w:val="es-ES"/>
        </w:rPr>
        <w:t>Documento de Arquitectura de Software</w:t>
      </w:r>
    </w:p>
    <w:p w14:paraId="6AEA09D3" w14:textId="77777777" w:rsidR="000D40A5" w:rsidRDefault="000D40A5" w:rsidP="000D40A5">
      <w:pPr>
        <w:pStyle w:val="Puesto"/>
        <w:rPr>
          <w:sz w:val="28"/>
        </w:rPr>
      </w:pPr>
      <w:r>
        <w:rPr>
          <w:sz w:val="28"/>
        </w:rPr>
        <w:t>Version 2.0</w:t>
      </w:r>
    </w:p>
    <w:p w14:paraId="2F87CEE0" w14:textId="77777777" w:rsidR="000D40A5" w:rsidRDefault="000D40A5" w:rsidP="000D40A5">
      <w:pPr>
        <w:pStyle w:val="InfoBlue"/>
        <w:jc w:val="both"/>
      </w:pPr>
    </w:p>
    <w:p w14:paraId="08183E85" w14:textId="77777777" w:rsidR="000D40A5" w:rsidRDefault="000D40A5" w:rsidP="000D40A5">
      <w:pPr>
        <w:pStyle w:val="InfoBlue"/>
        <w:jc w:val="both"/>
      </w:pPr>
    </w:p>
    <w:p w14:paraId="2523314F" w14:textId="77777777" w:rsidR="000D40A5" w:rsidRDefault="000D40A5" w:rsidP="000D40A5">
      <w:pPr>
        <w:pStyle w:val="Puesto"/>
        <w:jc w:val="both"/>
        <w:rPr>
          <w:sz w:val="28"/>
        </w:rPr>
      </w:pPr>
    </w:p>
    <w:p w14:paraId="522777FE" w14:textId="77777777" w:rsidR="000D40A5" w:rsidRDefault="000D40A5" w:rsidP="000D40A5">
      <w:pPr>
        <w:jc w:val="both"/>
        <w:sectPr w:rsidR="000D40A5">
          <w:headerReference w:type="default" r:id="rId8"/>
          <w:footerReference w:type="even" r:id="rId9"/>
          <w:pgSz w:w="12240" w:h="15840" w:code="1"/>
          <w:pgMar w:top="1440" w:right="1440" w:bottom="1440" w:left="1440" w:header="720" w:footer="720" w:gutter="0"/>
          <w:cols w:space="720"/>
          <w:vAlign w:val="center"/>
        </w:sectPr>
      </w:pPr>
    </w:p>
    <w:p w14:paraId="4F333260" w14:textId="77777777" w:rsidR="000D40A5" w:rsidRPr="00C81533" w:rsidRDefault="000D40A5" w:rsidP="000D40A5">
      <w:pPr>
        <w:pStyle w:val="Puesto"/>
        <w:jc w:val="both"/>
        <w:rPr>
          <w:lang w:val="es-GT"/>
        </w:rPr>
      </w:pPr>
      <w:r w:rsidRPr="00C81533">
        <w:rPr>
          <w:lang w:val="es-GT"/>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40A5" w14:paraId="40EDB313" w14:textId="77777777" w:rsidTr="00931F93">
        <w:tc>
          <w:tcPr>
            <w:tcW w:w="2304" w:type="dxa"/>
          </w:tcPr>
          <w:p w14:paraId="7A206450" w14:textId="77777777" w:rsidR="000D40A5" w:rsidRPr="00531288" w:rsidRDefault="000D40A5" w:rsidP="00931F93">
            <w:pPr>
              <w:pStyle w:val="Tabletext"/>
              <w:jc w:val="both"/>
              <w:rPr>
                <w:b/>
                <w:lang w:val="es-ES"/>
              </w:rPr>
            </w:pPr>
            <w:r w:rsidRPr="00531288">
              <w:rPr>
                <w:b/>
                <w:lang w:val="es-ES"/>
              </w:rPr>
              <w:t>Fecha</w:t>
            </w:r>
          </w:p>
        </w:tc>
        <w:tc>
          <w:tcPr>
            <w:tcW w:w="1152" w:type="dxa"/>
          </w:tcPr>
          <w:p w14:paraId="47B5504A" w14:textId="77777777" w:rsidR="000D40A5" w:rsidRPr="00531288" w:rsidRDefault="000D40A5" w:rsidP="00931F93">
            <w:pPr>
              <w:pStyle w:val="Tabletext"/>
              <w:jc w:val="both"/>
              <w:rPr>
                <w:b/>
                <w:lang w:val="es-ES"/>
              </w:rPr>
            </w:pPr>
            <w:r w:rsidRPr="00531288">
              <w:rPr>
                <w:b/>
                <w:lang w:val="es-ES"/>
              </w:rPr>
              <w:t>Versión</w:t>
            </w:r>
          </w:p>
        </w:tc>
        <w:tc>
          <w:tcPr>
            <w:tcW w:w="3744" w:type="dxa"/>
          </w:tcPr>
          <w:p w14:paraId="11D61136" w14:textId="77777777" w:rsidR="000D40A5" w:rsidRPr="00531288" w:rsidRDefault="000D40A5" w:rsidP="00931F93">
            <w:pPr>
              <w:pStyle w:val="Tabletext"/>
              <w:jc w:val="both"/>
              <w:rPr>
                <w:b/>
                <w:lang w:val="es-ES"/>
              </w:rPr>
            </w:pPr>
            <w:r w:rsidRPr="00531288">
              <w:rPr>
                <w:b/>
                <w:lang w:val="es-ES"/>
              </w:rPr>
              <w:t>Descripción</w:t>
            </w:r>
          </w:p>
        </w:tc>
        <w:tc>
          <w:tcPr>
            <w:tcW w:w="2304" w:type="dxa"/>
          </w:tcPr>
          <w:p w14:paraId="5C5EEE6D" w14:textId="77777777" w:rsidR="000D40A5" w:rsidRPr="00531288" w:rsidRDefault="000D40A5" w:rsidP="00931F93">
            <w:pPr>
              <w:pStyle w:val="Tabletext"/>
              <w:jc w:val="both"/>
              <w:rPr>
                <w:b/>
                <w:lang w:val="es-ES"/>
              </w:rPr>
            </w:pPr>
            <w:r w:rsidRPr="00531288">
              <w:rPr>
                <w:b/>
                <w:lang w:val="es-ES"/>
              </w:rPr>
              <w:t>Autor</w:t>
            </w:r>
          </w:p>
        </w:tc>
      </w:tr>
      <w:tr w:rsidR="000D40A5" w:rsidRPr="00790B96" w14:paraId="47F6588E" w14:textId="77777777" w:rsidTr="00931F93">
        <w:tc>
          <w:tcPr>
            <w:tcW w:w="2304" w:type="dxa"/>
          </w:tcPr>
          <w:p w14:paraId="79FBB3D2" w14:textId="77777777" w:rsidR="000D40A5" w:rsidRPr="00531288" w:rsidRDefault="000D40A5" w:rsidP="00931F93">
            <w:pPr>
              <w:pStyle w:val="Tabletext"/>
              <w:jc w:val="both"/>
              <w:rPr>
                <w:lang w:val="es-ES"/>
              </w:rPr>
            </w:pPr>
            <w:r>
              <w:rPr>
                <w:lang w:val="es-ES"/>
              </w:rPr>
              <w:t>14/12</w:t>
            </w:r>
            <w:r w:rsidRPr="00531288">
              <w:rPr>
                <w:lang w:val="es-ES"/>
              </w:rPr>
              <w:t>/2013</w:t>
            </w:r>
          </w:p>
        </w:tc>
        <w:tc>
          <w:tcPr>
            <w:tcW w:w="1152" w:type="dxa"/>
          </w:tcPr>
          <w:p w14:paraId="482E69E9" w14:textId="77777777" w:rsidR="000D40A5" w:rsidRPr="00531288" w:rsidRDefault="000D40A5" w:rsidP="00931F93">
            <w:pPr>
              <w:pStyle w:val="Tabletext"/>
              <w:jc w:val="both"/>
              <w:rPr>
                <w:lang w:val="es-ES"/>
              </w:rPr>
            </w:pPr>
            <w:r w:rsidRPr="00531288">
              <w:rPr>
                <w:lang w:val="es-ES"/>
              </w:rPr>
              <w:t>1.0</w:t>
            </w:r>
          </w:p>
        </w:tc>
        <w:tc>
          <w:tcPr>
            <w:tcW w:w="3744" w:type="dxa"/>
          </w:tcPr>
          <w:p w14:paraId="37A1FBC4" w14:textId="77777777" w:rsidR="000D40A5" w:rsidRPr="00531288" w:rsidRDefault="000D40A5" w:rsidP="00931F93">
            <w:pPr>
              <w:pStyle w:val="Tabletext"/>
              <w:jc w:val="both"/>
              <w:rPr>
                <w:lang w:val="es-ES"/>
              </w:rPr>
            </w:pPr>
            <w:r>
              <w:rPr>
                <w:lang w:val="es-ES"/>
              </w:rPr>
              <w:t>Versión de preliminar del documento de arquitectura de software.</w:t>
            </w:r>
          </w:p>
        </w:tc>
        <w:tc>
          <w:tcPr>
            <w:tcW w:w="2304" w:type="dxa"/>
          </w:tcPr>
          <w:p w14:paraId="5C446C29" w14:textId="77777777" w:rsidR="000D40A5" w:rsidRPr="00531288" w:rsidRDefault="000D40A5" w:rsidP="00931F93">
            <w:pPr>
              <w:pStyle w:val="Tabletext"/>
              <w:jc w:val="both"/>
              <w:rPr>
                <w:lang w:val="es-ES"/>
              </w:rPr>
            </w:pPr>
            <w:proofErr w:type="spellStart"/>
            <w:r>
              <w:rPr>
                <w:lang w:val="es-ES"/>
              </w:rPr>
              <w:t>Robson</w:t>
            </w:r>
            <w:proofErr w:type="spellEnd"/>
            <w:r>
              <w:rPr>
                <w:lang w:val="es-ES"/>
              </w:rPr>
              <w:t xml:space="preserve"> Cruz</w:t>
            </w:r>
          </w:p>
        </w:tc>
      </w:tr>
      <w:tr w:rsidR="000D40A5" w:rsidRPr="00790B96" w14:paraId="063669E5" w14:textId="77777777" w:rsidTr="00931F93">
        <w:tc>
          <w:tcPr>
            <w:tcW w:w="2304" w:type="dxa"/>
          </w:tcPr>
          <w:p w14:paraId="50B01C7F" w14:textId="088D814F" w:rsidR="000D40A5" w:rsidRPr="00531288" w:rsidRDefault="00F854F4" w:rsidP="00931F93">
            <w:pPr>
              <w:pStyle w:val="Tabletext"/>
              <w:jc w:val="both"/>
              <w:rPr>
                <w:lang w:val="es-ES"/>
              </w:rPr>
            </w:pPr>
            <w:r>
              <w:rPr>
                <w:lang w:val="es-ES"/>
              </w:rPr>
              <w:t>26</w:t>
            </w:r>
            <w:r w:rsidR="000D40A5">
              <w:rPr>
                <w:lang w:val="es-ES"/>
              </w:rPr>
              <w:t>/12/2013</w:t>
            </w:r>
          </w:p>
        </w:tc>
        <w:tc>
          <w:tcPr>
            <w:tcW w:w="1152" w:type="dxa"/>
          </w:tcPr>
          <w:p w14:paraId="0F4216F8" w14:textId="77777777" w:rsidR="000D40A5" w:rsidRPr="00531288" w:rsidRDefault="000D40A5" w:rsidP="00931F93">
            <w:pPr>
              <w:pStyle w:val="Tabletext"/>
              <w:jc w:val="both"/>
              <w:rPr>
                <w:lang w:val="es-ES"/>
              </w:rPr>
            </w:pPr>
            <w:r>
              <w:rPr>
                <w:lang w:val="es-ES"/>
              </w:rPr>
              <w:t>2.0</w:t>
            </w:r>
          </w:p>
        </w:tc>
        <w:tc>
          <w:tcPr>
            <w:tcW w:w="3744" w:type="dxa"/>
          </w:tcPr>
          <w:p w14:paraId="7577F1F8" w14:textId="057A2710" w:rsidR="000D40A5" w:rsidRPr="00531288" w:rsidRDefault="000D40A5" w:rsidP="00931F93">
            <w:pPr>
              <w:pStyle w:val="Tabletext"/>
              <w:jc w:val="both"/>
              <w:rPr>
                <w:lang w:val="es-ES"/>
              </w:rPr>
            </w:pPr>
            <w:r>
              <w:rPr>
                <w:lang w:val="es-ES"/>
              </w:rPr>
              <w:t xml:space="preserve">Segunda </w:t>
            </w:r>
            <w:proofErr w:type="spellStart"/>
            <w:r>
              <w:rPr>
                <w:lang w:val="es-ES"/>
              </w:rPr>
              <w:t>vesion</w:t>
            </w:r>
            <w:proofErr w:type="spellEnd"/>
            <w:r>
              <w:rPr>
                <w:lang w:val="es-ES"/>
              </w:rPr>
              <w:t xml:space="preserve"> del </w:t>
            </w:r>
            <w:r w:rsidR="00F854F4">
              <w:rPr>
                <w:lang w:val="es-ES"/>
              </w:rPr>
              <w:t>documento con cambios aplicados, se incluyen los diagramas necesarios del patrón de arquitectura 4 + 1.</w:t>
            </w:r>
          </w:p>
        </w:tc>
        <w:tc>
          <w:tcPr>
            <w:tcW w:w="2304" w:type="dxa"/>
          </w:tcPr>
          <w:p w14:paraId="158ABB0C" w14:textId="77777777" w:rsidR="000D40A5" w:rsidRPr="00531288" w:rsidRDefault="000D40A5" w:rsidP="00931F93">
            <w:pPr>
              <w:pStyle w:val="Tabletext"/>
              <w:jc w:val="both"/>
              <w:rPr>
                <w:lang w:val="es-ES"/>
              </w:rPr>
            </w:pPr>
            <w:proofErr w:type="spellStart"/>
            <w:r>
              <w:rPr>
                <w:lang w:val="es-ES"/>
              </w:rPr>
              <w:t>Robson</w:t>
            </w:r>
            <w:proofErr w:type="spellEnd"/>
            <w:r>
              <w:rPr>
                <w:lang w:val="es-ES"/>
              </w:rPr>
              <w:t xml:space="preserve"> Cruz</w:t>
            </w:r>
          </w:p>
        </w:tc>
      </w:tr>
    </w:tbl>
    <w:p w14:paraId="708921F2" w14:textId="77777777" w:rsidR="000D40A5" w:rsidRPr="00F61A1B" w:rsidRDefault="000D40A5" w:rsidP="000D40A5">
      <w:pPr>
        <w:jc w:val="both"/>
        <w:rPr>
          <w:lang w:val="es-ES"/>
        </w:rPr>
      </w:pPr>
    </w:p>
    <w:p w14:paraId="57E8441D" w14:textId="77777777" w:rsidR="000D40A5" w:rsidRPr="002F0FA4" w:rsidRDefault="000D40A5" w:rsidP="000D40A5">
      <w:pPr>
        <w:pStyle w:val="Puesto"/>
        <w:jc w:val="both"/>
        <w:rPr>
          <w:lang w:val="es-ES"/>
        </w:rPr>
      </w:pPr>
      <w:r w:rsidRPr="00F21737">
        <w:rPr>
          <w:lang w:val="es-ES"/>
        </w:rPr>
        <w:br w:type="page"/>
      </w:r>
    </w:p>
    <w:p w14:paraId="0489E87A" w14:textId="77777777" w:rsidR="000D40A5" w:rsidRPr="002F0FA4" w:rsidRDefault="000D40A5" w:rsidP="000D40A5">
      <w:pPr>
        <w:pStyle w:val="Puesto"/>
        <w:jc w:val="both"/>
        <w:rPr>
          <w:lang w:val="es-ES"/>
        </w:rPr>
      </w:pPr>
    </w:p>
    <w:p w14:paraId="39A83EED" w14:textId="77777777" w:rsidR="000D40A5" w:rsidRPr="00C81533" w:rsidRDefault="000D40A5" w:rsidP="000D40A5">
      <w:pPr>
        <w:pStyle w:val="Puesto"/>
        <w:jc w:val="both"/>
        <w:rPr>
          <w:lang w:val="es-GT"/>
        </w:rPr>
      </w:pPr>
      <w:r>
        <w:rPr>
          <w:lang w:val="es-GT"/>
        </w:rPr>
        <w:t>Documento de arquitectura de software</w:t>
      </w:r>
    </w:p>
    <w:p w14:paraId="0682E331" w14:textId="77777777" w:rsidR="000D40A5" w:rsidRPr="00C81533" w:rsidRDefault="000D40A5" w:rsidP="000D40A5">
      <w:pPr>
        <w:pStyle w:val="Ttulo1"/>
        <w:jc w:val="both"/>
        <w:rPr>
          <w:lang w:val="es-GT"/>
        </w:rPr>
      </w:pPr>
      <w:r>
        <w:rPr>
          <w:lang w:val="es-GT"/>
        </w:rPr>
        <w:t>Introducción</w:t>
      </w:r>
    </w:p>
    <w:p w14:paraId="66528127" w14:textId="77777777" w:rsidR="000D40A5" w:rsidRPr="009E0C5D" w:rsidRDefault="000D40A5" w:rsidP="000D40A5">
      <w:pPr>
        <w:pStyle w:val="Textoindependiente"/>
        <w:jc w:val="both"/>
        <w:rPr>
          <w:lang w:val="es-GT"/>
        </w:rPr>
      </w:pPr>
      <w:r w:rsidRPr="009E0C5D">
        <w:rPr>
          <w:lang w:val="es-GT"/>
        </w:rPr>
        <w:t>Este documento muestra la información necesaria para conocer la arquitectura que entrara en juego para el proceso de desarrollo de software definiéndose las estructuras básicas que se deberán de crear para obtener un entregable que cumpla con todos los requerimientos de los usuarios finales.</w:t>
      </w:r>
    </w:p>
    <w:p w14:paraId="06319169" w14:textId="77777777" w:rsidR="000D40A5" w:rsidRDefault="000D40A5" w:rsidP="000D40A5">
      <w:pPr>
        <w:pStyle w:val="Textoindependiente"/>
        <w:jc w:val="both"/>
        <w:rPr>
          <w:lang w:val="es-GT"/>
        </w:rPr>
      </w:pPr>
      <w:r>
        <w:rPr>
          <w:lang w:val="es-GT"/>
        </w:rPr>
        <w:t>Se muestra el software a desarrollar desde diferentes perspectivas para obtener una visión global del mismo.</w:t>
      </w:r>
    </w:p>
    <w:p w14:paraId="36A40D43" w14:textId="77777777" w:rsidR="000D40A5" w:rsidRPr="005A1ADE" w:rsidRDefault="000D40A5" w:rsidP="000D40A5">
      <w:pPr>
        <w:pStyle w:val="Textoindependiente"/>
        <w:jc w:val="both"/>
        <w:rPr>
          <w:lang w:val="es-GT"/>
        </w:rPr>
      </w:pPr>
    </w:p>
    <w:p w14:paraId="4E9D8BF2" w14:textId="77777777" w:rsidR="000D40A5" w:rsidRPr="00C81533" w:rsidRDefault="000D40A5" w:rsidP="000D40A5">
      <w:pPr>
        <w:pStyle w:val="Ttulo2"/>
        <w:jc w:val="both"/>
        <w:rPr>
          <w:lang w:val="es-GT"/>
        </w:rPr>
      </w:pPr>
      <w:r>
        <w:rPr>
          <w:lang w:val="es-GT"/>
        </w:rPr>
        <w:t>Propósito</w:t>
      </w:r>
    </w:p>
    <w:p w14:paraId="0D0E9D22" w14:textId="77777777" w:rsidR="000D40A5" w:rsidRDefault="000D40A5" w:rsidP="000D40A5">
      <w:pPr>
        <w:ind w:left="720"/>
        <w:jc w:val="both"/>
        <w:rPr>
          <w:lang w:val="es-GT"/>
        </w:rPr>
      </w:pPr>
      <w:bookmarkStart w:id="0" w:name="_Toc456598588"/>
      <w:r w:rsidRPr="009E0C5D">
        <w:rPr>
          <w:lang w:val="es-GT"/>
        </w:rPr>
        <w:t>Este documento provee una descripción de la arquitectura que se utilizara durante el desarrollo del software, y será utilizado para la toma de decisiones durante el tiempo de desarrollo, así también promoverá la comunicación entre las personas que integran el equipo de trabajo.</w:t>
      </w:r>
    </w:p>
    <w:p w14:paraId="04AEC924" w14:textId="77777777" w:rsidR="000D40A5" w:rsidRPr="00C81533" w:rsidRDefault="000D40A5" w:rsidP="000D40A5">
      <w:pPr>
        <w:ind w:left="720"/>
        <w:jc w:val="both"/>
        <w:rPr>
          <w:lang w:val="es-GT"/>
        </w:rPr>
      </w:pPr>
    </w:p>
    <w:bookmarkEnd w:id="0"/>
    <w:p w14:paraId="40672EDD" w14:textId="77777777" w:rsidR="000D40A5" w:rsidRDefault="000D40A5" w:rsidP="000D40A5">
      <w:pPr>
        <w:pStyle w:val="Ttulo2"/>
        <w:jc w:val="both"/>
        <w:rPr>
          <w:lang w:val="es-GT"/>
        </w:rPr>
      </w:pPr>
      <w:r>
        <w:rPr>
          <w:lang w:val="es-GT"/>
        </w:rPr>
        <w:t>Alcance</w:t>
      </w:r>
    </w:p>
    <w:p w14:paraId="517DA462" w14:textId="77777777" w:rsidR="000D40A5" w:rsidRDefault="000D40A5" w:rsidP="000D40A5">
      <w:pPr>
        <w:ind w:left="720"/>
        <w:jc w:val="both"/>
        <w:rPr>
          <w:lang w:val="es-GT"/>
        </w:rPr>
      </w:pPr>
      <w:r w:rsidRPr="009E0C5D">
        <w:rPr>
          <w:lang w:val="es-GT"/>
        </w:rPr>
        <w:t>Este documento está basado en la plantilla RUP de la arquitectura de software, mostrando la información necesaria para el desarrollo de la aplica</w:t>
      </w:r>
      <w:r>
        <w:rPr>
          <w:lang w:val="es-GT"/>
        </w:rPr>
        <w:t xml:space="preserve">ción web </w:t>
      </w:r>
      <w:proofErr w:type="spellStart"/>
      <w:r>
        <w:rPr>
          <w:lang w:val="es-GT"/>
        </w:rPr>
        <w:t>UsacBook</w:t>
      </w:r>
      <w:proofErr w:type="spellEnd"/>
      <w:r>
        <w:rPr>
          <w:lang w:val="es-GT"/>
        </w:rPr>
        <w:t>.</w:t>
      </w:r>
    </w:p>
    <w:p w14:paraId="5C18241C" w14:textId="77777777" w:rsidR="000D40A5" w:rsidRDefault="000D40A5" w:rsidP="000D40A5">
      <w:pPr>
        <w:ind w:left="720"/>
        <w:jc w:val="both"/>
        <w:rPr>
          <w:lang w:val="es-GT"/>
        </w:rPr>
      </w:pPr>
    </w:p>
    <w:p w14:paraId="252E1E37" w14:textId="77777777" w:rsidR="000D40A5" w:rsidRDefault="000D40A5" w:rsidP="000D40A5">
      <w:pPr>
        <w:widowControl/>
        <w:spacing w:line="240" w:lineRule="auto"/>
        <w:ind w:left="1440" w:firstLine="720"/>
        <w:jc w:val="both"/>
      </w:pPr>
    </w:p>
    <w:p w14:paraId="7549E7DD" w14:textId="77777777" w:rsidR="000D40A5" w:rsidRDefault="000D40A5" w:rsidP="000D40A5">
      <w:pPr>
        <w:widowControl/>
        <w:spacing w:line="240" w:lineRule="auto"/>
        <w:ind w:left="1440" w:firstLine="720"/>
        <w:jc w:val="both"/>
      </w:pPr>
    </w:p>
    <w:p w14:paraId="2F50F8DB" w14:textId="77777777" w:rsidR="000D40A5" w:rsidRDefault="000D40A5" w:rsidP="000D40A5">
      <w:pPr>
        <w:pStyle w:val="Ttulo2"/>
        <w:jc w:val="both"/>
        <w:rPr>
          <w:lang w:val="es-GT" w:bidi="he-IL"/>
        </w:rPr>
      </w:pPr>
      <w:r>
        <w:rPr>
          <w:lang w:val="es-GT" w:bidi="he-IL"/>
        </w:rPr>
        <w:t>Visión</w:t>
      </w:r>
    </w:p>
    <w:p w14:paraId="5067AEDE" w14:textId="77777777" w:rsidR="000D40A5" w:rsidRDefault="000D40A5" w:rsidP="000D40A5">
      <w:pPr>
        <w:ind w:left="720"/>
        <w:jc w:val="both"/>
        <w:rPr>
          <w:lang w:val="es-GT" w:bidi="he-IL"/>
        </w:rPr>
      </w:pPr>
    </w:p>
    <w:p w14:paraId="34AC552A" w14:textId="77777777" w:rsidR="000D40A5" w:rsidRPr="00AB7160" w:rsidRDefault="000D40A5" w:rsidP="000D40A5">
      <w:pPr>
        <w:ind w:left="720"/>
        <w:jc w:val="both"/>
        <w:rPr>
          <w:lang w:val="es-ES" w:bidi="he-IL"/>
        </w:rPr>
      </w:pPr>
      <w:r w:rsidRPr="00AB7160">
        <w:rPr>
          <w:lang w:val="es-ES" w:bidi="he-IL"/>
        </w:rPr>
        <w:t>Este documento provee una descripción general</w:t>
      </w:r>
      <w:r>
        <w:rPr>
          <w:lang w:val="es-ES" w:bidi="he-IL"/>
        </w:rPr>
        <w:t xml:space="preserve"> inicial</w:t>
      </w:r>
      <w:r w:rsidRPr="00AB7160">
        <w:rPr>
          <w:lang w:val="es-ES" w:bidi="he-IL"/>
        </w:rPr>
        <w:t xml:space="preserve"> de la arquitectura del sistema, utilizando diferentes vistas arquitectónicas para cada aspecto del sistema. La intención es la de capturar y transmitir las decisiones arquitectónicas más significativas que se realizaron en el sistema.</w:t>
      </w:r>
    </w:p>
    <w:p w14:paraId="524BEFEB" w14:textId="77777777" w:rsidR="000D40A5" w:rsidRPr="00AB7160" w:rsidRDefault="000D40A5" w:rsidP="000D40A5">
      <w:pPr>
        <w:ind w:left="720"/>
        <w:jc w:val="both"/>
        <w:rPr>
          <w:lang w:val="es-ES" w:bidi="he-IL"/>
        </w:rPr>
      </w:pPr>
    </w:p>
    <w:p w14:paraId="463FE509" w14:textId="77777777" w:rsidR="000D40A5" w:rsidRDefault="000D40A5" w:rsidP="000D40A5">
      <w:pPr>
        <w:ind w:left="720"/>
        <w:jc w:val="both"/>
        <w:rPr>
          <w:lang w:val="es-ES" w:bidi="he-IL"/>
        </w:rPr>
      </w:pPr>
      <w:r w:rsidRPr="00AB7160">
        <w:rPr>
          <w:lang w:val="es-ES" w:bidi="he-IL"/>
        </w:rPr>
        <w:t xml:space="preserve">Este documento servirá como medio de comunicación entre el </w:t>
      </w:r>
      <w:r>
        <w:rPr>
          <w:lang w:val="es-ES" w:bidi="he-IL"/>
        </w:rPr>
        <w:t>encargado de la implementación de los conocimientos profesionales y el desarrollador especifico del módulo.</w:t>
      </w:r>
    </w:p>
    <w:p w14:paraId="1C425BDE" w14:textId="77777777" w:rsidR="000D40A5" w:rsidRPr="00AB7160" w:rsidRDefault="000D40A5" w:rsidP="000D40A5">
      <w:pPr>
        <w:ind w:left="720"/>
        <w:jc w:val="both"/>
        <w:rPr>
          <w:lang w:val="es-ES" w:bidi="he-IL"/>
        </w:rPr>
      </w:pPr>
    </w:p>
    <w:p w14:paraId="38CB2612" w14:textId="77777777" w:rsidR="000D40A5" w:rsidRDefault="000D40A5" w:rsidP="000D40A5">
      <w:pPr>
        <w:jc w:val="both"/>
        <w:rPr>
          <w:lang w:val="es-GT"/>
        </w:rPr>
      </w:pPr>
    </w:p>
    <w:p w14:paraId="648052E2" w14:textId="77777777" w:rsidR="000D40A5" w:rsidRDefault="000D40A5" w:rsidP="000D40A5">
      <w:pPr>
        <w:jc w:val="both"/>
        <w:rPr>
          <w:lang w:val="es-GT"/>
        </w:rPr>
      </w:pPr>
    </w:p>
    <w:p w14:paraId="29F899D8" w14:textId="77777777" w:rsidR="000D40A5" w:rsidRDefault="000D40A5" w:rsidP="000D40A5">
      <w:pPr>
        <w:jc w:val="both"/>
        <w:rPr>
          <w:lang w:val="es-GT"/>
        </w:rPr>
      </w:pPr>
    </w:p>
    <w:p w14:paraId="4132C2F8" w14:textId="77777777" w:rsidR="000D40A5" w:rsidRDefault="000D40A5" w:rsidP="000D40A5">
      <w:pPr>
        <w:jc w:val="both"/>
        <w:rPr>
          <w:lang w:val="es-GT"/>
        </w:rPr>
      </w:pPr>
    </w:p>
    <w:p w14:paraId="536E7338" w14:textId="77777777" w:rsidR="000D40A5" w:rsidRDefault="000D40A5" w:rsidP="000D40A5">
      <w:pPr>
        <w:jc w:val="both"/>
        <w:rPr>
          <w:lang w:val="es-GT"/>
        </w:rPr>
      </w:pPr>
    </w:p>
    <w:p w14:paraId="4F46FDFD" w14:textId="77777777" w:rsidR="000D40A5" w:rsidRDefault="000D40A5" w:rsidP="000D40A5">
      <w:pPr>
        <w:jc w:val="both"/>
        <w:rPr>
          <w:lang w:val="es-GT"/>
        </w:rPr>
      </w:pPr>
    </w:p>
    <w:p w14:paraId="718ABA29" w14:textId="77777777" w:rsidR="000D40A5" w:rsidRDefault="000D40A5" w:rsidP="000D40A5">
      <w:pPr>
        <w:jc w:val="both"/>
        <w:rPr>
          <w:lang w:val="es-GT"/>
        </w:rPr>
      </w:pPr>
    </w:p>
    <w:p w14:paraId="72149C45" w14:textId="77777777" w:rsidR="000D40A5" w:rsidRDefault="000D40A5" w:rsidP="000D40A5">
      <w:pPr>
        <w:jc w:val="both"/>
        <w:rPr>
          <w:lang w:val="es-GT"/>
        </w:rPr>
      </w:pPr>
    </w:p>
    <w:p w14:paraId="1BBBFA21" w14:textId="77777777" w:rsidR="000D40A5" w:rsidRDefault="000D40A5" w:rsidP="000D40A5">
      <w:pPr>
        <w:jc w:val="both"/>
        <w:rPr>
          <w:lang w:val="es-GT"/>
        </w:rPr>
      </w:pPr>
    </w:p>
    <w:p w14:paraId="15778F98" w14:textId="77777777" w:rsidR="000D40A5" w:rsidRDefault="000D40A5" w:rsidP="000D40A5">
      <w:pPr>
        <w:jc w:val="both"/>
        <w:rPr>
          <w:lang w:val="es-GT"/>
        </w:rPr>
      </w:pPr>
    </w:p>
    <w:p w14:paraId="26CC7843" w14:textId="77777777" w:rsidR="000D40A5" w:rsidRDefault="000D40A5" w:rsidP="000D40A5">
      <w:pPr>
        <w:jc w:val="both"/>
        <w:rPr>
          <w:lang w:val="es-GT"/>
        </w:rPr>
      </w:pPr>
    </w:p>
    <w:p w14:paraId="0D2E651B" w14:textId="77777777" w:rsidR="000D40A5" w:rsidRDefault="000D40A5" w:rsidP="000D40A5">
      <w:pPr>
        <w:jc w:val="both"/>
        <w:rPr>
          <w:lang w:val="es-GT"/>
        </w:rPr>
      </w:pPr>
    </w:p>
    <w:p w14:paraId="47E96A37" w14:textId="77777777" w:rsidR="000D40A5" w:rsidRDefault="000D40A5" w:rsidP="000D40A5">
      <w:pPr>
        <w:jc w:val="both"/>
        <w:rPr>
          <w:lang w:val="es-GT"/>
        </w:rPr>
      </w:pPr>
    </w:p>
    <w:p w14:paraId="609C9CAA" w14:textId="77777777" w:rsidR="000D40A5" w:rsidRDefault="000D40A5" w:rsidP="000D40A5">
      <w:pPr>
        <w:jc w:val="both"/>
        <w:rPr>
          <w:lang w:val="es-GT"/>
        </w:rPr>
      </w:pPr>
    </w:p>
    <w:p w14:paraId="73331A0B" w14:textId="77777777" w:rsidR="000D40A5" w:rsidRDefault="000D40A5" w:rsidP="000D40A5">
      <w:pPr>
        <w:jc w:val="both"/>
        <w:rPr>
          <w:lang w:val="es-GT"/>
        </w:rPr>
      </w:pPr>
    </w:p>
    <w:p w14:paraId="0A7B149B" w14:textId="77777777" w:rsidR="000D40A5" w:rsidRDefault="000D40A5" w:rsidP="000D40A5">
      <w:pPr>
        <w:jc w:val="both"/>
        <w:rPr>
          <w:lang w:val="es-GT"/>
        </w:rPr>
      </w:pPr>
    </w:p>
    <w:p w14:paraId="2ED2347C" w14:textId="77777777" w:rsidR="000D40A5" w:rsidRPr="00825985" w:rsidRDefault="000D40A5" w:rsidP="000D40A5">
      <w:pPr>
        <w:jc w:val="both"/>
        <w:rPr>
          <w:lang w:val="es-GT"/>
        </w:rPr>
      </w:pPr>
    </w:p>
    <w:p w14:paraId="51343909" w14:textId="77777777" w:rsidR="000D40A5" w:rsidRPr="00C108CF" w:rsidRDefault="000D40A5" w:rsidP="000D40A5">
      <w:pPr>
        <w:pStyle w:val="Ttulo1"/>
        <w:jc w:val="both"/>
        <w:rPr>
          <w:lang w:val="es-GT"/>
        </w:rPr>
      </w:pPr>
      <w:r>
        <w:rPr>
          <w:noProof/>
          <w:szCs w:val="24"/>
          <w:lang w:val="es-GT"/>
        </w:rPr>
        <w:lastRenderedPageBreak/>
        <w:t>Representacion arquitectonica</w:t>
      </w:r>
      <w:bookmarkStart w:id="1" w:name="_Toc492766847"/>
    </w:p>
    <w:p w14:paraId="5B7CECC1" w14:textId="77777777" w:rsidR="000D40A5" w:rsidRPr="00CA6B5E" w:rsidRDefault="000D40A5" w:rsidP="000D40A5">
      <w:pPr>
        <w:widowControl/>
        <w:autoSpaceDE w:val="0"/>
        <w:autoSpaceDN w:val="0"/>
        <w:adjustRightInd w:val="0"/>
        <w:spacing w:line="240" w:lineRule="auto"/>
        <w:jc w:val="both"/>
        <w:rPr>
          <w:rFonts w:ascii="Arial" w:hAnsi="Arial" w:cs="Arial"/>
          <w:b/>
          <w:bCs/>
          <w:sz w:val="24"/>
          <w:szCs w:val="24"/>
          <w:lang w:val="es-ES" w:eastAsia="es-ES"/>
        </w:rPr>
      </w:pPr>
      <w:r>
        <w:rPr>
          <w:b/>
          <w:bCs/>
          <w:lang w:val="es-ES" w:eastAsia="es-ES"/>
        </w:rPr>
        <w:t xml:space="preserve">            </w:t>
      </w:r>
    </w:p>
    <w:p w14:paraId="47929F11" w14:textId="5EED1828" w:rsid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sidRPr="007447F2">
        <w:rPr>
          <w:rFonts w:ascii="Arial" w:hAnsi="Arial" w:cs="Arial"/>
          <w:b/>
          <w:bCs/>
          <w:sz w:val="24"/>
          <w:szCs w:val="24"/>
          <w:lang w:val="es-ES" w:eastAsia="es-ES"/>
        </w:rPr>
        <w:t>Vista</w:t>
      </w:r>
      <w:r>
        <w:rPr>
          <w:rFonts w:ascii="Arial" w:hAnsi="Arial" w:cs="Arial"/>
          <w:b/>
          <w:bCs/>
          <w:sz w:val="24"/>
          <w:szCs w:val="24"/>
          <w:lang w:val="es-ES" w:eastAsia="es-ES"/>
        </w:rPr>
        <w:t xml:space="preserve"> lógica</w:t>
      </w:r>
    </w:p>
    <w:tbl>
      <w:tblPr>
        <w:tblStyle w:val="Tablaconcuadrcula"/>
        <w:tblW w:w="0" w:type="auto"/>
        <w:tblInd w:w="709" w:type="dxa"/>
        <w:tblLook w:val="04A0" w:firstRow="1" w:lastRow="0" w:firstColumn="1" w:lastColumn="0" w:noHBand="0" w:noVBand="1"/>
      </w:tblPr>
      <w:tblGrid>
        <w:gridCol w:w="4327"/>
        <w:gridCol w:w="4314"/>
      </w:tblGrid>
      <w:tr w:rsidR="00D361AB" w14:paraId="1560DDA7" w14:textId="77777777" w:rsidTr="00FA4B4E">
        <w:tc>
          <w:tcPr>
            <w:tcW w:w="4327" w:type="dxa"/>
          </w:tcPr>
          <w:p w14:paraId="7FACDF9B"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14" w:type="dxa"/>
          </w:tcPr>
          <w:p w14:paraId="260B2A42" w14:textId="28DA220C"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Usuario final</w:t>
            </w:r>
          </w:p>
        </w:tc>
      </w:tr>
      <w:tr w:rsidR="00D361AB" w:rsidRPr="00790B96" w14:paraId="4E41A638" w14:textId="77777777" w:rsidTr="00FA4B4E">
        <w:tc>
          <w:tcPr>
            <w:tcW w:w="4327" w:type="dxa"/>
          </w:tcPr>
          <w:p w14:paraId="40240192"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14" w:type="dxa"/>
          </w:tcPr>
          <w:p w14:paraId="405D16D4" w14:textId="25B7141E"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Se presenta la funcionalidad que el sistema tendrá, lo que debe hacer y las funciones que presenta.</w:t>
            </w:r>
          </w:p>
        </w:tc>
      </w:tr>
    </w:tbl>
    <w:p w14:paraId="7D5BCFD2" w14:textId="77777777" w:rsidR="000D40A5" w:rsidRDefault="000D40A5" w:rsidP="000D40A5">
      <w:pPr>
        <w:widowControl/>
        <w:autoSpaceDE w:val="0"/>
        <w:autoSpaceDN w:val="0"/>
        <w:adjustRightInd w:val="0"/>
        <w:spacing w:line="240" w:lineRule="auto"/>
        <w:jc w:val="both"/>
        <w:rPr>
          <w:lang w:val="es-ES" w:eastAsia="es-ES"/>
        </w:rPr>
      </w:pPr>
    </w:p>
    <w:p w14:paraId="3861E525" w14:textId="4BC6E34A" w:rsidR="000D40A5" w:rsidRPr="007447F2" w:rsidRDefault="00DE412E" w:rsidP="00D361AB">
      <w:pPr>
        <w:widowControl/>
        <w:autoSpaceDE w:val="0"/>
        <w:autoSpaceDN w:val="0"/>
        <w:adjustRightInd w:val="0"/>
        <w:spacing w:line="240" w:lineRule="auto"/>
        <w:ind w:left="709"/>
        <w:jc w:val="both"/>
        <w:rPr>
          <w:rFonts w:ascii="Arial" w:hAnsi="Arial" w:cs="Arial"/>
          <w:lang w:val="es-ES" w:eastAsia="es-ES"/>
        </w:rPr>
      </w:pPr>
      <w:r>
        <w:rPr>
          <w:rFonts w:ascii="Arial" w:hAnsi="Arial" w:cs="Arial"/>
          <w:b/>
          <w:sz w:val="24"/>
          <w:szCs w:val="24"/>
          <w:lang w:val="es-ES" w:eastAsia="es-ES"/>
        </w:rPr>
        <w:t xml:space="preserve"> </w:t>
      </w:r>
      <w:r w:rsidRPr="007708C2">
        <w:rPr>
          <w:rFonts w:ascii="Arial" w:hAnsi="Arial" w:cs="Arial"/>
          <w:b/>
          <w:sz w:val="24"/>
          <w:szCs w:val="24"/>
          <w:lang w:val="es-ES" w:eastAsia="es-ES"/>
        </w:rPr>
        <w:t>Vista de Despliegue</w:t>
      </w:r>
    </w:p>
    <w:tbl>
      <w:tblPr>
        <w:tblStyle w:val="Tablaconcuadrcula"/>
        <w:tblW w:w="0" w:type="auto"/>
        <w:tblInd w:w="709" w:type="dxa"/>
        <w:tblLook w:val="04A0" w:firstRow="1" w:lastRow="0" w:firstColumn="1" w:lastColumn="0" w:noHBand="0" w:noVBand="1"/>
      </w:tblPr>
      <w:tblGrid>
        <w:gridCol w:w="4327"/>
        <w:gridCol w:w="4314"/>
      </w:tblGrid>
      <w:tr w:rsidR="000D40A5" w14:paraId="47B32DA2" w14:textId="77777777" w:rsidTr="00931F93">
        <w:tc>
          <w:tcPr>
            <w:tcW w:w="4327" w:type="dxa"/>
          </w:tcPr>
          <w:p w14:paraId="1EA0886C"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14" w:type="dxa"/>
          </w:tcPr>
          <w:p w14:paraId="0F9E51C2" w14:textId="3FFE2239" w:rsidR="000D40A5" w:rsidRDefault="00DE412E"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 xml:space="preserve">Programadores </w:t>
            </w:r>
          </w:p>
        </w:tc>
      </w:tr>
      <w:tr w:rsidR="000D40A5" w:rsidRPr="00790B96" w14:paraId="416D9BF8" w14:textId="77777777" w:rsidTr="00931F93">
        <w:tc>
          <w:tcPr>
            <w:tcW w:w="4327" w:type="dxa"/>
          </w:tcPr>
          <w:p w14:paraId="3FEA757F" w14:textId="77777777" w:rsidR="000D40A5" w:rsidRDefault="000D40A5" w:rsidP="00931F93">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14" w:type="dxa"/>
          </w:tcPr>
          <w:p w14:paraId="20AA5438" w14:textId="2B5BD7DF" w:rsidR="000D40A5" w:rsidRDefault="00DE412E" w:rsidP="00931F93">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Se muestran los procesos presentes en el sistema y como estos interactúan.</w:t>
            </w:r>
          </w:p>
        </w:tc>
      </w:tr>
    </w:tbl>
    <w:p w14:paraId="660AC9D3" w14:textId="605A9499" w:rsidR="000D40A5" w:rsidRPr="00DE412E" w:rsidRDefault="000D40A5" w:rsidP="00DE412E">
      <w:pPr>
        <w:widowControl/>
        <w:autoSpaceDE w:val="0"/>
        <w:autoSpaceDN w:val="0"/>
        <w:adjustRightInd w:val="0"/>
        <w:spacing w:line="240" w:lineRule="auto"/>
        <w:jc w:val="both"/>
        <w:rPr>
          <w:rFonts w:ascii="Arial" w:hAnsi="Arial" w:cs="Arial"/>
          <w:b/>
          <w:sz w:val="24"/>
          <w:szCs w:val="24"/>
          <w:lang w:val="es-ES" w:eastAsia="es-ES"/>
        </w:rPr>
      </w:pPr>
    </w:p>
    <w:p w14:paraId="13C19895" w14:textId="3A961CF1"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de procesos</w:t>
      </w:r>
    </w:p>
    <w:tbl>
      <w:tblPr>
        <w:tblStyle w:val="Tablaconcuadrcula"/>
        <w:tblW w:w="0" w:type="auto"/>
        <w:tblInd w:w="709" w:type="dxa"/>
        <w:tblLook w:val="04A0" w:firstRow="1" w:lastRow="0" w:firstColumn="1" w:lastColumn="0" w:noHBand="0" w:noVBand="1"/>
      </w:tblPr>
      <w:tblGrid>
        <w:gridCol w:w="4334"/>
        <w:gridCol w:w="4307"/>
      </w:tblGrid>
      <w:tr w:rsidR="00D361AB" w14:paraId="3794300C" w14:textId="77777777" w:rsidTr="00FA4B4E">
        <w:tc>
          <w:tcPr>
            <w:tcW w:w="4334" w:type="dxa"/>
          </w:tcPr>
          <w:p w14:paraId="0507457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030024E6" w14:textId="3DD9A86D" w:rsidR="00D361AB" w:rsidRDefault="00DE412E"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integradores</w:t>
            </w:r>
          </w:p>
        </w:tc>
      </w:tr>
      <w:tr w:rsidR="00D361AB" w:rsidRPr="00790B96" w14:paraId="00BC8681" w14:textId="77777777" w:rsidTr="00FA4B4E">
        <w:tc>
          <w:tcPr>
            <w:tcW w:w="4334" w:type="dxa"/>
          </w:tcPr>
          <w:p w14:paraId="4B040172"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73B84F06" w14:textId="6385B96D" w:rsidR="00D361AB" w:rsidRDefault="00D361AB" w:rsidP="00DE412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00DE412E">
              <w:rPr>
                <w:rFonts w:ascii="Arial" w:hAnsi="Arial" w:cs="Arial"/>
                <w:lang w:val="es-ES" w:eastAsia="es-ES"/>
              </w:rPr>
              <w:t>escribe los procesos que hay en el sistema y como se comunican entre ellos.</w:t>
            </w:r>
          </w:p>
        </w:tc>
      </w:tr>
    </w:tbl>
    <w:p w14:paraId="46ED7E51"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49E4CC5" w14:textId="2BE10FC3"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física</w:t>
      </w:r>
    </w:p>
    <w:tbl>
      <w:tblPr>
        <w:tblStyle w:val="Tablaconcuadrcula"/>
        <w:tblW w:w="0" w:type="auto"/>
        <w:tblInd w:w="709" w:type="dxa"/>
        <w:tblLook w:val="04A0" w:firstRow="1" w:lastRow="0" w:firstColumn="1" w:lastColumn="0" w:noHBand="0" w:noVBand="1"/>
      </w:tblPr>
      <w:tblGrid>
        <w:gridCol w:w="4334"/>
        <w:gridCol w:w="4307"/>
      </w:tblGrid>
      <w:tr w:rsidR="00D361AB" w14:paraId="37E9819B" w14:textId="77777777" w:rsidTr="00FA4B4E">
        <w:tc>
          <w:tcPr>
            <w:tcW w:w="4334" w:type="dxa"/>
          </w:tcPr>
          <w:p w14:paraId="27F41149"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5947F0B0" w14:textId="66486F29" w:rsidR="00D361AB" w:rsidRDefault="00CA0CB0"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Ingeniero de sistemas</w:t>
            </w:r>
          </w:p>
        </w:tc>
      </w:tr>
      <w:tr w:rsidR="00D361AB" w:rsidRPr="00790B96" w14:paraId="643064F7" w14:textId="77777777" w:rsidTr="00FA4B4E">
        <w:tc>
          <w:tcPr>
            <w:tcW w:w="4334" w:type="dxa"/>
          </w:tcPr>
          <w:p w14:paraId="141DDFD8"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59210E59" w14:textId="10F3E530" w:rsidR="00D361AB" w:rsidRDefault="00CA0CB0"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Describe cómo interactúan todos los componentes físicos del sistema.</w:t>
            </w:r>
          </w:p>
        </w:tc>
      </w:tr>
    </w:tbl>
    <w:p w14:paraId="5B80B6F0" w14:textId="77777777" w:rsidR="00D361AB" w:rsidRDefault="00D361AB" w:rsidP="000D40A5">
      <w:pPr>
        <w:widowControl/>
        <w:autoSpaceDE w:val="0"/>
        <w:autoSpaceDN w:val="0"/>
        <w:adjustRightInd w:val="0"/>
        <w:spacing w:line="240" w:lineRule="auto"/>
        <w:ind w:left="709" w:firstLine="142"/>
        <w:jc w:val="both"/>
        <w:rPr>
          <w:rFonts w:ascii="Arial" w:hAnsi="Arial" w:cs="Arial"/>
          <w:lang w:val="es-ES" w:eastAsia="es-ES"/>
        </w:rPr>
      </w:pPr>
    </w:p>
    <w:p w14:paraId="496C4FC2" w14:textId="742666E1" w:rsidR="00D361AB" w:rsidRPr="00D361AB" w:rsidRDefault="00D361AB" w:rsidP="00D361AB">
      <w:pPr>
        <w:widowControl/>
        <w:autoSpaceDE w:val="0"/>
        <w:autoSpaceDN w:val="0"/>
        <w:adjustRightInd w:val="0"/>
        <w:spacing w:line="240" w:lineRule="auto"/>
        <w:ind w:left="709"/>
        <w:jc w:val="both"/>
        <w:rPr>
          <w:rFonts w:ascii="Arial" w:hAnsi="Arial" w:cs="Arial"/>
          <w:b/>
          <w:bCs/>
          <w:sz w:val="24"/>
          <w:szCs w:val="24"/>
          <w:lang w:val="es-ES" w:eastAsia="es-ES"/>
        </w:rPr>
      </w:pPr>
      <w:r>
        <w:rPr>
          <w:rFonts w:ascii="Arial" w:hAnsi="Arial" w:cs="Arial"/>
          <w:b/>
          <w:bCs/>
          <w:sz w:val="24"/>
          <w:szCs w:val="24"/>
          <w:lang w:val="es-ES" w:eastAsia="es-ES"/>
        </w:rPr>
        <w:t>Vista de escenarios</w:t>
      </w:r>
    </w:p>
    <w:tbl>
      <w:tblPr>
        <w:tblStyle w:val="Tablaconcuadrcula"/>
        <w:tblW w:w="0" w:type="auto"/>
        <w:tblInd w:w="709" w:type="dxa"/>
        <w:tblLook w:val="04A0" w:firstRow="1" w:lastRow="0" w:firstColumn="1" w:lastColumn="0" w:noHBand="0" w:noVBand="1"/>
      </w:tblPr>
      <w:tblGrid>
        <w:gridCol w:w="4334"/>
        <w:gridCol w:w="4307"/>
      </w:tblGrid>
      <w:tr w:rsidR="00D361AB" w14:paraId="32AC9118" w14:textId="77777777" w:rsidTr="00FA4B4E">
        <w:tc>
          <w:tcPr>
            <w:tcW w:w="4334" w:type="dxa"/>
          </w:tcPr>
          <w:p w14:paraId="5B3C93ED"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07" w:type="dxa"/>
          </w:tcPr>
          <w:p w14:paraId="3E03CBC1" w14:textId="6AB79224" w:rsidR="00D361AB" w:rsidRDefault="00F55E84"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Usuario final</w:t>
            </w:r>
          </w:p>
        </w:tc>
      </w:tr>
      <w:tr w:rsidR="00D361AB" w:rsidRPr="00790B96" w14:paraId="36D13537" w14:textId="77777777" w:rsidTr="00FA4B4E">
        <w:tc>
          <w:tcPr>
            <w:tcW w:w="4334" w:type="dxa"/>
          </w:tcPr>
          <w:p w14:paraId="2147015D"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w:t>
            </w:r>
          </w:p>
        </w:tc>
        <w:tc>
          <w:tcPr>
            <w:tcW w:w="4307" w:type="dxa"/>
          </w:tcPr>
          <w:p w14:paraId="3C0C16BD" w14:textId="6656F220" w:rsidR="00D361AB" w:rsidRDefault="00D361AB" w:rsidP="00F55E84">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escribe</w:t>
            </w:r>
            <w:r w:rsidR="00F55E84">
              <w:rPr>
                <w:rFonts w:ascii="Arial" w:hAnsi="Arial" w:cs="Arial"/>
                <w:lang w:val="es-ES" w:eastAsia="es-ES"/>
              </w:rPr>
              <w:t xml:space="preserve"> como se relacionan las cuatro vistas anteriores.</w:t>
            </w:r>
          </w:p>
        </w:tc>
      </w:tr>
    </w:tbl>
    <w:p w14:paraId="1BBB0249" w14:textId="77777777" w:rsidR="00D361AB" w:rsidRDefault="00D361AB" w:rsidP="00D361AB">
      <w:pPr>
        <w:widowControl/>
        <w:autoSpaceDE w:val="0"/>
        <w:autoSpaceDN w:val="0"/>
        <w:adjustRightInd w:val="0"/>
        <w:spacing w:line="240" w:lineRule="auto"/>
        <w:ind w:left="709"/>
        <w:jc w:val="both"/>
        <w:rPr>
          <w:lang w:val="es-ES" w:eastAsia="es-ES"/>
        </w:rPr>
      </w:pPr>
    </w:p>
    <w:p w14:paraId="6AAAAAED" w14:textId="0045CB0A" w:rsidR="00D361AB" w:rsidRPr="00D361AB" w:rsidRDefault="00D361AB" w:rsidP="00D361AB">
      <w:pPr>
        <w:widowControl/>
        <w:autoSpaceDE w:val="0"/>
        <w:autoSpaceDN w:val="0"/>
        <w:adjustRightInd w:val="0"/>
        <w:spacing w:line="240" w:lineRule="auto"/>
        <w:ind w:left="709"/>
        <w:jc w:val="both"/>
        <w:rPr>
          <w:rFonts w:ascii="Arial" w:hAnsi="Arial" w:cs="Arial"/>
          <w:lang w:val="es-ES" w:eastAsia="es-ES"/>
        </w:rPr>
      </w:pPr>
      <w:r>
        <w:rPr>
          <w:lang w:val="es-ES" w:eastAsia="es-ES"/>
        </w:rPr>
        <w:t xml:space="preserve"> </w:t>
      </w:r>
      <w:r w:rsidRPr="007447F2">
        <w:rPr>
          <w:rFonts w:ascii="Arial" w:hAnsi="Arial" w:cs="Arial"/>
          <w:b/>
          <w:bCs/>
          <w:sz w:val="24"/>
          <w:szCs w:val="24"/>
          <w:lang w:val="es-ES" w:eastAsia="es-ES"/>
        </w:rPr>
        <w:t>Vista</w:t>
      </w:r>
      <w:r>
        <w:rPr>
          <w:rFonts w:ascii="Arial" w:hAnsi="Arial" w:cs="Arial"/>
          <w:b/>
          <w:bCs/>
          <w:sz w:val="24"/>
          <w:szCs w:val="24"/>
          <w:lang w:val="es-ES" w:eastAsia="es-ES"/>
        </w:rPr>
        <w:t xml:space="preserve"> de datos</w:t>
      </w:r>
    </w:p>
    <w:tbl>
      <w:tblPr>
        <w:tblStyle w:val="Tablaconcuadrcula"/>
        <w:tblW w:w="0" w:type="auto"/>
        <w:tblInd w:w="709" w:type="dxa"/>
        <w:tblLook w:val="04A0" w:firstRow="1" w:lastRow="0" w:firstColumn="1" w:lastColumn="0" w:noHBand="0" w:noVBand="1"/>
      </w:tblPr>
      <w:tblGrid>
        <w:gridCol w:w="4304"/>
        <w:gridCol w:w="4337"/>
      </w:tblGrid>
      <w:tr w:rsidR="00D361AB" w14:paraId="2F7E0365" w14:textId="77777777" w:rsidTr="00FA4B4E">
        <w:tc>
          <w:tcPr>
            <w:tcW w:w="4304" w:type="dxa"/>
          </w:tcPr>
          <w:p w14:paraId="306C443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Audiencia</w:t>
            </w:r>
            <w:r w:rsidRPr="0081639C">
              <w:rPr>
                <w:rFonts w:ascii="Arial" w:hAnsi="Arial" w:cs="Arial"/>
                <w:lang w:val="es-ES" w:eastAsia="es-ES"/>
              </w:rPr>
              <w:t>:</w:t>
            </w:r>
          </w:p>
        </w:tc>
        <w:tc>
          <w:tcPr>
            <w:tcW w:w="4337" w:type="dxa"/>
          </w:tcPr>
          <w:p w14:paraId="44814D44"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7447F2">
              <w:rPr>
                <w:rFonts w:ascii="Arial" w:hAnsi="Arial" w:cs="Arial"/>
                <w:lang w:val="es-ES" w:eastAsia="es-ES"/>
              </w:rPr>
              <w:t>Implementadores.</w:t>
            </w:r>
          </w:p>
        </w:tc>
      </w:tr>
      <w:tr w:rsidR="00D361AB" w:rsidRPr="00790B96" w14:paraId="1F6044E9" w14:textId="77777777" w:rsidTr="00FA4B4E">
        <w:tc>
          <w:tcPr>
            <w:tcW w:w="4304" w:type="dxa"/>
          </w:tcPr>
          <w:p w14:paraId="1054FD6E"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sidRPr="0081639C">
              <w:rPr>
                <w:rFonts w:ascii="Arial" w:hAnsi="Arial" w:cs="Arial"/>
                <w:b/>
                <w:bCs/>
                <w:lang w:val="es-ES" w:eastAsia="es-ES"/>
              </w:rPr>
              <w:t>Área</w:t>
            </w:r>
            <w:r w:rsidRPr="0081639C">
              <w:rPr>
                <w:rFonts w:ascii="Arial" w:hAnsi="Arial" w:cs="Arial"/>
                <w:lang w:val="es-ES" w:eastAsia="es-ES"/>
              </w:rPr>
              <w:t>:</w:t>
            </w:r>
            <w:r>
              <w:rPr>
                <w:rFonts w:ascii="Arial" w:hAnsi="Arial" w:cs="Arial"/>
                <w:lang w:val="es-ES" w:eastAsia="es-ES"/>
              </w:rPr>
              <w:t xml:space="preserve"> Topología</w:t>
            </w:r>
          </w:p>
        </w:tc>
        <w:tc>
          <w:tcPr>
            <w:tcW w:w="4337" w:type="dxa"/>
          </w:tcPr>
          <w:p w14:paraId="278B203B" w14:textId="77777777" w:rsidR="00D361AB" w:rsidRDefault="00D361AB" w:rsidP="00FA4B4E">
            <w:pPr>
              <w:widowControl/>
              <w:autoSpaceDE w:val="0"/>
              <w:autoSpaceDN w:val="0"/>
              <w:adjustRightInd w:val="0"/>
              <w:spacing w:line="240" w:lineRule="auto"/>
              <w:jc w:val="both"/>
              <w:rPr>
                <w:rFonts w:ascii="Arial" w:hAnsi="Arial" w:cs="Arial"/>
                <w:b/>
                <w:bCs/>
                <w:sz w:val="24"/>
                <w:szCs w:val="24"/>
                <w:lang w:val="es-ES" w:eastAsia="es-ES"/>
              </w:rPr>
            </w:pPr>
            <w:r>
              <w:rPr>
                <w:rFonts w:ascii="Arial" w:hAnsi="Arial" w:cs="Arial"/>
                <w:lang w:val="es-ES" w:eastAsia="es-ES"/>
              </w:rPr>
              <w:t>D</w:t>
            </w:r>
            <w:r w:rsidRPr="007447F2">
              <w:rPr>
                <w:rFonts w:ascii="Arial" w:hAnsi="Arial" w:cs="Arial"/>
                <w:lang w:val="es-ES" w:eastAsia="es-ES"/>
              </w:rPr>
              <w:t xml:space="preserve">escribe cómo </w:t>
            </w:r>
            <w:r>
              <w:rPr>
                <w:rFonts w:ascii="Arial" w:hAnsi="Arial" w:cs="Arial"/>
                <w:lang w:val="es-ES" w:eastAsia="es-ES"/>
              </w:rPr>
              <w:t>se modelan los datos utilizados por la aplicación, se representa por medio de un diagrama entidad  - relación.</w:t>
            </w:r>
          </w:p>
        </w:tc>
      </w:tr>
    </w:tbl>
    <w:p w14:paraId="2013BB06" w14:textId="7FA150EE" w:rsidR="000D40A5" w:rsidRDefault="000D40A5" w:rsidP="00D361AB">
      <w:pPr>
        <w:pStyle w:val="Ttulo2"/>
        <w:numPr>
          <w:ilvl w:val="0"/>
          <w:numId w:val="0"/>
        </w:numPr>
        <w:rPr>
          <w:lang w:val="es-ES" w:eastAsia="es-ES"/>
        </w:rPr>
      </w:pPr>
    </w:p>
    <w:p w14:paraId="2FFAA79A"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3DFC914B"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D5EB5A0"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56A8A9F"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354EB3F"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BD1C8E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A14E084"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DF6144C"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4759A7A"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EB3FF53"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A571E85"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B3AA876"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745D900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46B629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6B2130B"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5891852E"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61AF1D09"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15F9CE9E"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2B784FE7" w14:textId="77777777" w:rsidR="000D40A5" w:rsidRDefault="000D40A5" w:rsidP="000D40A5">
      <w:pPr>
        <w:widowControl/>
        <w:autoSpaceDE w:val="0"/>
        <w:autoSpaceDN w:val="0"/>
        <w:adjustRightInd w:val="0"/>
        <w:spacing w:line="240" w:lineRule="auto"/>
        <w:ind w:left="709" w:firstLine="142"/>
        <w:jc w:val="both"/>
        <w:rPr>
          <w:rFonts w:ascii="Arial" w:hAnsi="Arial" w:cs="Arial"/>
          <w:lang w:val="es-ES" w:eastAsia="es-ES"/>
        </w:rPr>
      </w:pPr>
    </w:p>
    <w:p w14:paraId="419E15DA" w14:textId="77777777" w:rsidR="000D40A5" w:rsidRPr="007447F2" w:rsidRDefault="000D40A5" w:rsidP="000D40A5">
      <w:pPr>
        <w:widowControl/>
        <w:autoSpaceDE w:val="0"/>
        <w:autoSpaceDN w:val="0"/>
        <w:adjustRightInd w:val="0"/>
        <w:spacing w:line="240" w:lineRule="auto"/>
        <w:ind w:left="709" w:firstLine="142"/>
        <w:jc w:val="both"/>
        <w:rPr>
          <w:rFonts w:ascii="Arial" w:hAnsi="Arial" w:cs="Arial"/>
          <w:lang w:val="es-ES" w:eastAsia="es-ES"/>
        </w:rPr>
      </w:pPr>
    </w:p>
    <w:bookmarkEnd w:id="1"/>
    <w:p w14:paraId="68B92A3A" w14:textId="77777777" w:rsidR="000D40A5" w:rsidRPr="007817EB" w:rsidRDefault="000D40A5" w:rsidP="000D40A5">
      <w:pPr>
        <w:pStyle w:val="Ttulo1"/>
        <w:jc w:val="both"/>
        <w:rPr>
          <w:rStyle w:val="hps"/>
          <w:lang w:val="es-GT"/>
        </w:rPr>
      </w:pPr>
      <w:r w:rsidRPr="007817EB">
        <w:rPr>
          <w:rStyle w:val="hps"/>
          <w:lang w:val="es-GT"/>
        </w:rPr>
        <w:t>Objetivos</w:t>
      </w:r>
      <w:r w:rsidRPr="007817EB">
        <w:rPr>
          <w:rStyle w:val="shorttext"/>
          <w:lang w:val="es-GT"/>
        </w:rPr>
        <w:t xml:space="preserve"> </w:t>
      </w:r>
      <w:r w:rsidRPr="007817EB">
        <w:rPr>
          <w:rStyle w:val="hps"/>
          <w:lang w:val="es-GT"/>
        </w:rPr>
        <w:t>arquitectónicos</w:t>
      </w:r>
      <w:r w:rsidRPr="007817EB">
        <w:rPr>
          <w:rStyle w:val="shorttext"/>
          <w:lang w:val="es-GT"/>
        </w:rPr>
        <w:t xml:space="preserve"> </w:t>
      </w:r>
      <w:r w:rsidRPr="007817EB">
        <w:rPr>
          <w:rStyle w:val="hps"/>
          <w:lang w:val="es-GT"/>
        </w:rPr>
        <w:t>y limitaciones</w:t>
      </w:r>
    </w:p>
    <w:p w14:paraId="2295F1B4" w14:textId="77777777" w:rsidR="000D40A5" w:rsidRPr="007817EB" w:rsidRDefault="000D40A5" w:rsidP="000D40A5">
      <w:pPr>
        <w:jc w:val="both"/>
        <w:rPr>
          <w:lang w:val="es-GT"/>
        </w:rPr>
      </w:pPr>
    </w:p>
    <w:p w14:paraId="6D6638D1" w14:textId="77777777" w:rsidR="000D40A5" w:rsidRDefault="000D40A5" w:rsidP="000D40A5">
      <w:pPr>
        <w:pStyle w:val="Textoindependiente"/>
        <w:jc w:val="both"/>
        <w:rPr>
          <w:lang w:val="es-ES"/>
        </w:rPr>
      </w:pPr>
      <w:r>
        <w:rPr>
          <w:lang w:val="es-ES"/>
        </w:rPr>
        <w:t>El sistema está basado en una arquitectura cliente – servidor en donde los usuarios accederán a la aplicación web por medio de un navegador el cual realizara las peticiones a un servidor web. Se cuenta con una serie de objetivos y limitaciones que tienen un peso importante en la arquitectura, estas son:</w:t>
      </w:r>
    </w:p>
    <w:p w14:paraId="059E8D22" w14:textId="77777777" w:rsidR="000D40A5" w:rsidRDefault="000D40A5" w:rsidP="000D40A5">
      <w:pPr>
        <w:pStyle w:val="Textoindependiente"/>
        <w:numPr>
          <w:ilvl w:val="0"/>
          <w:numId w:val="23"/>
        </w:numPr>
        <w:jc w:val="both"/>
        <w:rPr>
          <w:lang w:val="es-ES"/>
        </w:rPr>
      </w:pPr>
      <w:r>
        <w:rPr>
          <w:lang w:val="es-ES"/>
        </w:rPr>
        <w:t>OBJETIVOS</w:t>
      </w:r>
    </w:p>
    <w:p w14:paraId="2E9917B6" w14:textId="77777777" w:rsidR="000D40A5" w:rsidRDefault="000D40A5" w:rsidP="000D40A5">
      <w:pPr>
        <w:pStyle w:val="Textoindependiente"/>
        <w:ind w:left="1440"/>
        <w:jc w:val="both"/>
        <w:rPr>
          <w:lang w:val="es-ES"/>
        </w:rPr>
      </w:pPr>
    </w:p>
    <w:p w14:paraId="422F6A19" w14:textId="77777777" w:rsidR="000D40A5" w:rsidRDefault="000D40A5" w:rsidP="000D40A5">
      <w:pPr>
        <w:pStyle w:val="Textoindependiente"/>
        <w:numPr>
          <w:ilvl w:val="0"/>
          <w:numId w:val="41"/>
        </w:numPr>
        <w:jc w:val="both"/>
        <w:rPr>
          <w:lang w:val="es-ES"/>
        </w:rPr>
      </w:pPr>
      <w:r>
        <w:rPr>
          <w:lang w:val="es-ES"/>
        </w:rPr>
        <w:t>La aplicación debe de almacenar los datos del usuario en una base de datos que provea seguridad y persistencia de datos.</w:t>
      </w:r>
    </w:p>
    <w:p w14:paraId="300617C6" w14:textId="77777777" w:rsidR="000D40A5" w:rsidRDefault="000D40A5" w:rsidP="000D40A5">
      <w:pPr>
        <w:pStyle w:val="Textoindependiente"/>
        <w:numPr>
          <w:ilvl w:val="0"/>
          <w:numId w:val="41"/>
        </w:numPr>
        <w:jc w:val="both"/>
        <w:rPr>
          <w:lang w:val="es-ES"/>
        </w:rPr>
      </w:pPr>
      <w:r>
        <w:rPr>
          <w:lang w:val="es-ES"/>
        </w:rPr>
        <w:t>Se debe de manejar una interfaz simple y amigable al usuario que haga que el uso de la aplicación sea lo más cómoda posible.</w:t>
      </w:r>
    </w:p>
    <w:p w14:paraId="74CAE6D6" w14:textId="77777777" w:rsidR="000D40A5" w:rsidRDefault="000D40A5" w:rsidP="000D40A5">
      <w:pPr>
        <w:pStyle w:val="Textoindependiente"/>
        <w:numPr>
          <w:ilvl w:val="0"/>
          <w:numId w:val="41"/>
        </w:numPr>
        <w:jc w:val="both"/>
        <w:rPr>
          <w:lang w:val="es-ES"/>
        </w:rPr>
      </w:pPr>
      <w:r>
        <w:rPr>
          <w:lang w:val="es-ES"/>
        </w:rPr>
        <w:t>Simplificar el proceso para el uso de la aplicación por medio de funciones sencillas y compresibles por el usuario.</w:t>
      </w:r>
    </w:p>
    <w:p w14:paraId="27068CC4" w14:textId="77777777" w:rsidR="000D40A5" w:rsidRDefault="000D40A5" w:rsidP="000D40A5">
      <w:pPr>
        <w:pStyle w:val="Textoindependiente"/>
        <w:ind w:left="0"/>
        <w:jc w:val="both"/>
        <w:rPr>
          <w:lang w:val="es-ES"/>
        </w:rPr>
      </w:pPr>
    </w:p>
    <w:p w14:paraId="4152F9C5" w14:textId="77777777" w:rsidR="000D40A5" w:rsidRPr="009F2312" w:rsidRDefault="000D40A5" w:rsidP="000D40A5">
      <w:pPr>
        <w:pStyle w:val="Textoindependiente"/>
        <w:ind w:left="2520"/>
        <w:jc w:val="both"/>
        <w:rPr>
          <w:lang w:val="es-ES"/>
        </w:rPr>
      </w:pPr>
    </w:p>
    <w:p w14:paraId="2744C7BF" w14:textId="77777777" w:rsidR="000D40A5" w:rsidRDefault="000D40A5" w:rsidP="000D40A5">
      <w:pPr>
        <w:pStyle w:val="Textoindependiente"/>
        <w:jc w:val="both"/>
        <w:rPr>
          <w:lang w:val="es-ES"/>
        </w:rPr>
      </w:pPr>
    </w:p>
    <w:p w14:paraId="14AFA150" w14:textId="77777777" w:rsidR="000D40A5" w:rsidRDefault="000D40A5" w:rsidP="000D40A5">
      <w:pPr>
        <w:pStyle w:val="Textoindependiente"/>
        <w:jc w:val="both"/>
        <w:rPr>
          <w:lang w:val="es-ES"/>
        </w:rPr>
      </w:pPr>
    </w:p>
    <w:p w14:paraId="30CC3302" w14:textId="77777777" w:rsidR="000D40A5" w:rsidRDefault="000D40A5" w:rsidP="000D40A5">
      <w:pPr>
        <w:pStyle w:val="Textoindependiente"/>
        <w:jc w:val="both"/>
        <w:rPr>
          <w:lang w:val="es-ES"/>
        </w:rPr>
      </w:pPr>
    </w:p>
    <w:p w14:paraId="24CDAF5E" w14:textId="77777777" w:rsidR="000D40A5" w:rsidRDefault="000D40A5" w:rsidP="000D40A5">
      <w:pPr>
        <w:pStyle w:val="Textoindependiente"/>
        <w:jc w:val="both"/>
        <w:rPr>
          <w:lang w:val="es-ES"/>
        </w:rPr>
      </w:pPr>
    </w:p>
    <w:p w14:paraId="01CD623F" w14:textId="77777777" w:rsidR="000D40A5" w:rsidRDefault="000D40A5" w:rsidP="000D40A5">
      <w:pPr>
        <w:pStyle w:val="Textoindependiente"/>
        <w:jc w:val="both"/>
        <w:rPr>
          <w:lang w:val="es-ES"/>
        </w:rPr>
      </w:pPr>
    </w:p>
    <w:p w14:paraId="3F3ECE19" w14:textId="77777777" w:rsidR="000D40A5" w:rsidRDefault="000D40A5" w:rsidP="000D40A5">
      <w:pPr>
        <w:pStyle w:val="Textoindependiente"/>
        <w:jc w:val="both"/>
        <w:rPr>
          <w:lang w:val="es-ES"/>
        </w:rPr>
      </w:pPr>
    </w:p>
    <w:p w14:paraId="67756C4C" w14:textId="77777777" w:rsidR="000D40A5" w:rsidRDefault="000D40A5" w:rsidP="000D40A5">
      <w:pPr>
        <w:pStyle w:val="Textoindependiente"/>
        <w:jc w:val="both"/>
        <w:rPr>
          <w:lang w:val="es-ES"/>
        </w:rPr>
      </w:pPr>
    </w:p>
    <w:p w14:paraId="1EC8A0F0" w14:textId="77777777" w:rsidR="000D40A5" w:rsidRDefault="000D40A5" w:rsidP="000D40A5">
      <w:pPr>
        <w:pStyle w:val="Textoindependiente"/>
        <w:jc w:val="both"/>
        <w:rPr>
          <w:lang w:val="es-ES"/>
        </w:rPr>
      </w:pPr>
    </w:p>
    <w:p w14:paraId="11D2DE4C" w14:textId="77777777" w:rsidR="000D40A5" w:rsidRDefault="000D40A5" w:rsidP="000D40A5">
      <w:pPr>
        <w:pStyle w:val="Textoindependiente"/>
        <w:jc w:val="both"/>
        <w:rPr>
          <w:lang w:val="es-ES"/>
        </w:rPr>
      </w:pPr>
    </w:p>
    <w:p w14:paraId="61A6CB8B" w14:textId="77777777" w:rsidR="000D40A5" w:rsidRDefault="000D40A5" w:rsidP="000D40A5">
      <w:pPr>
        <w:pStyle w:val="Textoindependiente"/>
        <w:jc w:val="both"/>
        <w:rPr>
          <w:lang w:val="es-ES"/>
        </w:rPr>
      </w:pPr>
    </w:p>
    <w:p w14:paraId="56DB8DB4" w14:textId="77777777" w:rsidR="000D40A5" w:rsidRDefault="000D40A5" w:rsidP="000D40A5">
      <w:pPr>
        <w:pStyle w:val="Textoindependiente"/>
        <w:jc w:val="both"/>
        <w:rPr>
          <w:lang w:val="es-ES"/>
        </w:rPr>
      </w:pPr>
    </w:p>
    <w:p w14:paraId="3FD8160C" w14:textId="77777777" w:rsidR="000D40A5" w:rsidRDefault="000D40A5" w:rsidP="000D40A5">
      <w:pPr>
        <w:pStyle w:val="Textoindependiente"/>
        <w:jc w:val="both"/>
        <w:rPr>
          <w:lang w:val="es-ES"/>
        </w:rPr>
      </w:pPr>
    </w:p>
    <w:p w14:paraId="5FD2942A" w14:textId="77777777" w:rsidR="000D40A5" w:rsidRDefault="000D40A5" w:rsidP="000D40A5">
      <w:pPr>
        <w:pStyle w:val="Textoindependiente"/>
        <w:jc w:val="both"/>
        <w:rPr>
          <w:lang w:val="es-ES"/>
        </w:rPr>
      </w:pPr>
    </w:p>
    <w:p w14:paraId="2C8AE5E0" w14:textId="77777777" w:rsidR="000D40A5" w:rsidRDefault="000D40A5" w:rsidP="000D40A5">
      <w:pPr>
        <w:pStyle w:val="Textoindependiente"/>
        <w:jc w:val="both"/>
        <w:rPr>
          <w:lang w:val="es-ES"/>
        </w:rPr>
      </w:pPr>
    </w:p>
    <w:p w14:paraId="67A19B50" w14:textId="77777777" w:rsidR="000D40A5" w:rsidRDefault="000D40A5" w:rsidP="000D40A5">
      <w:pPr>
        <w:pStyle w:val="Textoindependiente"/>
        <w:jc w:val="both"/>
        <w:rPr>
          <w:lang w:val="es-ES"/>
        </w:rPr>
      </w:pPr>
    </w:p>
    <w:p w14:paraId="3DD03D34" w14:textId="77777777" w:rsidR="000D40A5" w:rsidRDefault="000D40A5" w:rsidP="000D40A5">
      <w:pPr>
        <w:pStyle w:val="Textoindependiente"/>
        <w:jc w:val="both"/>
        <w:rPr>
          <w:lang w:val="es-ES"/>
        </w:rPr>
      </w:pPr>
    </w:p>
    <w:p w14:paraId="78C8D85E" w14:textId="77777777" w:rsidR="000D40A5" w:rsidRDefault="000D40A5" w:rsidP="000D40A5">
      <w:pPr>
        <w:pStyle w:val="Textoindependiente"/>
        <w:jc w:val="both"/>
        <w:rPr>
          <w:lang w:val="es-ES"/>
        </w:rPr>
      </w:pPr>
    </w:p>
    <w:p w14:paraId="4C217E3E" w14:textId="77777777" w:rsidR="000D40A5" w:rsidRDefault="000D40A5" w:rsidP="000D40A5">
      <w:pPr>
        <w:pStyle w:val="Textoindependiente"/>
        <w:jc w:val="both"/>
        <w:rPr>
          <w:lang w:val="es-ES"/>
        </w:rPr>
      </w:pPr>
    </w:p>
    <w:p w14:paraId="3BF4E02C" w14:textId="77777777" w:rsidR="000D40A5" w:rsidRDefault="000D40A5" w:rsidP="000D40A5">
      <w:pPr>
        <w:pStyle w:val="Textoindependiente"/>
        <w:jc w:val="both"/>
        <w:rPr>
          <w:lang w:val="es-ES"/>
        </w:rPr>
      </w:pPr>
    </w:p>
    <w:p w14:paraId="3C48D50C" w14:textId="77777777" w:rsidR="000D40A5" w:rsidRDefault="000D40A5" w:rsidP="000D40A5">
      <w:pPr>
        <w:pStyle w:val="Textoindependiente"/>
        <w:jc w:val="both"/>
        <w:rPr>
          <w:lang w:val="es-ES"/>
        </w:rPr>
      </w:pPr>
    </w:p>
    <w:p w14:paraId="5121F7C3" w14:textId="77777777" w:rsidR="000D40A5" w:rsidRDefault="000D40A5" w:rsidP="000D40A5">
      <w:pPr>
        <w:pStyle w:val="Textoindependiente"/>
        <w:jc w:val="both"/>
        <w:rPr>
          <w:lang w:val="es-ES"/>
        </w:rPr>
      </w:pPr>
    </w:p>
    <w:p w14:paraId="7DE07D80" w14:textId="2C135479" w:rsidR="00C66240" w:rsidRDefault="00C66240" w:rsidP="00C66240">
      <w:pPr>
        <w:pStyle w:val="Ttulo1"/>
        <w:rPr>
          <w:lang w:val="es-ES"/>
        </w:rPr>
      </w:pPr>
      <w:r>
        <w:rPr>
          <w:lang w:val="es-ES"/>
        </w:rPr>
        <w:t>Vista lógica</w:t>
      </w:r>
    </w:p>
    <w:p w14:paraId="627546A6" w14:textId="77777777" w:rsidR="003225A8" w:rsidRDefault="003225A8" w:rsidP="003225A8">
      <w:pPr>
        <w:rPr>
          <w:lang w:val="es-ES"/>
        </w:rPr>
      </w:pPr>
    </w:p>
    <w:p w14:paraId="163E1B24" w14:textId="70AB9C7C" w:rsidR="003A0C86" w:rsidRDefault="003A0C86" w:rsidP="003A0C86">
      <w:pPr>
        <w:pStyle w:val="Ttulo2"/>
        <w:rPr>
          <w:lang w:val="es-ES"/>
        </w:rPr>
      </w:pPr>
      <w:r>
        <w:rPr>
          <w:lang w:val="es-ES"/>
        </w:rPr>
        <w:t>Descripción</w:t>
      </w:r>
    </w:p>
    <w:p w14:paraId="75C61216" w14:textId="2EC58013" w:rsidR="003A0C86" w:rsidRDefault="003A0C86" w:rsidP="003A0C86">
      <w:pPr>
        <w:ind w:left="720"/>
        <w:rPr>
          <w:lang w:val="es-ES"/>
        </w:rPr>
      </w:pPr>
      <w:r>
        <w:rPr>
          <w:lang w:val="es-ES"/>
        </w:rPr>
        <w:t>En esta vista se muestra como el usuario interactúa con el sistema y de esta forma dar una visión general de cómo es la comunicación usuario – sistema de forma más simplificada.</w:t>
      </w:r>
    </w:p>
    <w:p w14:paraId="4BA158DA" w14:textId="5A2CAEE4" w:rsidR="003A0C86" w:rsidRDefault="003A0C86" w:rsidP="003A0C86">
      <w:pPr>
        <w:rPr>
          <w:lang w:val="es-ES"/>
        </w:rPr>
      </w:pPr>
    </w:p>
    <w:p w14:paraId="2BE02A22" w14:textId="7F3E47A0" w:rsidR="003A0C86" w:rsidRDefault="003A0C86" w:rsidP="003A0C86">
      <w:pPr>
        <w:ind w:left="720"/>
        <w:rPr>
          <w:lang w:val="es-ES"/>
        </w:rPr>
      </w:pPr>
      <w:r>
        <w:rPr>
          <w:noProof/>
          <w:lang w:val="es-ES" w:eastAsia="es-ES"/>
        </w:rPr>
        <w:drawing>
          <wp:anchor distT="0" distB="0" distL="114300" distR="114300" simplePos="0" relativeHeight="251673600" behindDoc="1" locked="0" layoutInCell="1" allowOverlap="1" wp14:anchorId="0A872D2E" wp14:editId="1352529B">
            <wp:simplePos x="0" y="0"/>
            <wp:positionH relativeFrom="margin">
              <wp:align>left</wp:align>
            </wp:positionH>
            <wp:positionV relativeFrom="paragraph">
              <wp:posOffset>52705</wp:posOffset>
            </wp:positionV>
            <wp:extent cx="6162675" cy="544962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IA1.jpg"/>
                    <pic:cNvPicPr/>
                  </pic:nvPicPr>
                  <pic:blipFill>
                    <a:blip r:embed="rId10">
                      <a:extLst>
                        <a:ext uri="{28A0092B-C50C-407E-A947-70E740481C1C}">
                          <a14:useLocalDpi xmlns:a14="http://schemas.microsoft.com/office/drawing/2010/main" val="0"/>
                        </a:ext>
                      </a:extLst>
                    </a:blip>
                    <a:stretch>
                      <a:fillRect/>
                    </a:stretch>
                  </pic:blipFill>
                  <pic:spPr>
                    <a:xfrm>
                      <a:off x="0" y="0"/>
                      <a:ext cx="6162675" cy="5449622"/>
                    </a:xfrm>
                    <a:prstGeom prst="rect">
                      <a:avLst/>
                    </a:prstGeom>
                  </pic:spPr>
                </pic:pic>
              </a:graphicData>
            </a:graphic>
            <wp14:sizeRelH relativeFrom="margin">
              <wp14:pctWidth>0</wp14:pctWidth>
            </wp14:sizeRelH>
            <wp14:sizeRelV relativeFrom="margin">
              <wp14:pctHeight>0</wp14:pctHeight>
            </wp14:sizeRelV>
          </wp:anchor>
        </w:drawing>
      </w:r>
    </w:p>
    <w:p w14:paraId="5E635D31" w14:textId="5325FAD3" w:rsidR="003A0C86" w:rsidRPr="003A0C86" w:rsidRDefault="003A0C86" w:rsidP="003A0C86">
      <w:pPr>
        <w:ind w:left="720"/>
        <w:rPr>
          <w:lang w:val="es-ES"/>
        </w:rPr>
      </w:pPr>
    </w:p>
    <w:p w14:paraId="4824436B" w14:textId="77777777" w:rsidR="003225A8" w:rsidRDefault="003225A8" w:rsidP="003225A8">
      <w:pPr>
        <w:rPr>
          <w:lang w:val="es-ES"/>
        </w:rPr>
      </w:pPr>
    </w:p>
    <w:p w14:paraId="07DA8654" w14:textId="77777777" w:rsidR="003A0C86" w:rsidRDefault="003A0C86" w:rsidP="003225A8">
      <w:pPr>
        <w:rPr>
          <w:lang w:val="es-ES"/>
        </w:rPr>
      </w:pPr>
    </w:p>
    <w:p w14:paraId="656003E7" w14:textId="77777777" w:rsidR="003A0C86" w:rsidRDefault="003A0C86" w:rsidP="003225A8">
      <w:pPr>
        <w:rPr>
          <w:lang w:val="es-ES"/>
        </w:rPr>
      </w:pPr>
    </w:p>
    <w:p w14:paraId="2F82A862" w14:textId="77777777" w:rsidR="003A0C86" w:rsidRDefault="003A0C86" w:rsidP="003225A8">
      <w:pPr>
        <w:rPr>
          <w:lang w:val="es-ES"/>
        </w:rPr>
      </w:pPr>
    </w:p>
    <w:p w14:paraId="42828DEB" w14:textId="77777777" w:rsidR="003A0C86" w:rsidRDefault="003A0C86" w:rsidP="003225A8">
      <w:pPr>
        <w:rPr>
          <w:lang w:val="es-ES"/>
        </w:rPr>
      </w:pPr>
    </w:p>
    <w:p w14:paraId="258B53CE" w14:textId="77777777" w:rsidR="003A0C86" w:rsidRDefault="003A0C86" w:rsidP="003225A8">
      <w:pPr>
        <w:rPr>
          <w:lang w:val="es-ES"/>
        </w:rPr>
      </w:pPr>
    </w:p>
    <w:p w14:paraId="6D1ABABC" w14:textId="77777777" w:rsidR="003A0C86" w:rsidRDefault="003A0C86" w:rsidP="003225A8">
      <w:pPr>
        <w:rPr>
          <w:lang w:val="es-ES"/>
        </w:rPr>
      </w:pPr>
    </w:p>
    <w:p w14:paraId="357AA147" w14:textId="77777777" w:rsidR="003A0C86" w:rsidRDefault="003A0C86" w:rsidP="003225A8">
      <w:pPr>
        <w:rPr>
          <w:lang w:val="es-ES"/>
        </w:rPr>
      </w:pPr>
    </w:p>
    <w:p w14:paraId="3C89F8AF" w14:textId="77777777" w:rsidR="003A0C86" w:rsidRDefault="003A0C86" w:rsidP="003225A8">
      <w:pPr>
        <w:rPr>
          <w:lang w:val="es-ES"/>
        </w:rPr>
      </w:pPr>
    </w:p>
    <w:p w14:paraId="14162DE4" w14:textId="77777777" w:rsidR="003A0C86" w:rsidRDefault="003A0C86" w:rsidP="003225A8">
      <w:pPr>
        <w:rPr>
          <w:lang w:val="es-ES"/>
        </w:rPr>
      </w:pPr>
    </w:p>
    <w:p w14:paraId="31EB2EEA" w14:textId="77777777" w:rsidR="003A0C86" w:rsidRDefault="003A0C86" w:rsidP="003225A8">
      <w:pPr>
        <w:rPr>
          <w:lang w:val="es-ES"/>
        </w:rPr>
      </w:pPr>
    </w:p>
    <w:p w14:paraId="26738B7F" w14:textId="77777777" w:rsidR="003A0C86" w:rsidRDefault="003A0C86" w:rsidP="003225A8">
      <w:pPr>
        <w:rPr>
          <w:lang w:val="es-ES"/>
        </w:rPr>
      </w:pPr>
    </w:p>
    <w:p w14:paraId="39BB3B5D" w14:textId="77777777" w:rsidR="003A0C86" w:rsidRDefault="003A0C86" w:rsidP="003225A8">
      <w:pPr>
        <w:rPr>
          <w:lang w:val="es-ES"/>
        </w:rPr>
      </w:pPr>
    </w:p>
    <w:p w14:paraId="5EE1296A" w14:textId="77777777" w:rsidR="003A0C86" w:rsidRDefault="003A0C86" w:rsidP="003225A8">
      <w:pPr>
        <w:rPr>
          <w:lang w:val="es-ES"/>
        </w:rPr>
      </w:pPr>
    </w:p>
    <w:p w14:paraId="7EFE9E0C" w14:textId="77777777" w:rsidR="003A0C86" w:rsidRDefault="003A0C86" w:rsidP="003225A8">
      <w:pPr>
        <w:rPr>
          <w:lang w:val="es-ES"/>
        </w:rPr>
      </w:pPr>
    </w:p>
    <w:p w14:paraId="09022AB3" w14:textId="77777777" w:rsidR="003A0C86" w:rsidRDefault="003A0C86" w:rsidP="003225A8">
      <w:pPr>
        <w:rPr>
          <w:lang w:val="es-ES"/>
        </w:rPr>
      </w:pPr>
    </w:p>
    <w:p w14:paraId="332CBDB7" w14:textId="77777777" w:rsidR="003A0C86" w:rsidRDefault="003A0C86" w:rsidP="003225A8">
      <w:pPr>
        <w:rPr>
          <w:lang w:val="es-ES"/>
        </w:rPr>
      </w:pPr>
    </w:p>
    <w:p w14:paraId="5676E128" w14:textId="77777777" w:rsidR="003A0C86" w:rsidRDefault="003A0C86" w:rsidP="003225A8">
      <w:pPr>
        <w:rPr>
          <w:lang w:val="es-ES"/>
        </w:rPr>
      </w:pPr>
    </w:p>
    <w:p w14:paraId="29A8A6E8" w14:textId="77777777" w:rsidR="003A0C86" w:rsidRDefault="003A0C86" w:rsidP="003225A8">
      <w:pPr>
        <w:rPr>
          <w:lang w:val="es-ES"/>
        </w:rPr>
      </w:pPr>
    </w:p>
    <w:p w14:paraId="4617D0EC" w14:textId="77777777" w:rsidR="003A0C86" w:rsidRDefault="003A0C86" w:rsidP="003225A8">
      <w:pPr>
        <w:rPr>
          <w:lang w:val="es-ES"/>
        </w:rPr>
      </w:pPr>
    </w:p>
    <w:p w14:paraId="1AB6C1E2" w14:textId="77777777" w:rsidR="003A0C86" w:rsidRDefault="003A0C86" w:rsidP="003225A8">
      <w:pPr>
        <w:rPr>
          <w:lang w:val="es-ES"/>
        </w:rPr>
      </w:pPr>
    </w:p>
    <w:p w14:paraId="7038ADE6" w14:textId="77777777" w:rsidR="003A0C86" w:rsidRDefault="003A0C86" w:rsidP="003225A8">
      <w:pPr>
        <w:rPr>
          <w:lang w:val="es-ES"/>
        </w:rPr>
      </w:pPr>
    </w:p>
    <w:p w14:paraId="4974569A" w14:textId="77777777" w:rsidR="003A0C86" w:rsidRDefault="003A0C86" w:rsidP="003225A8">
      <w:pPr>
        <w:rPr>
          <w:lang w:val="es-ES"/>
        </w:rPr>
      </w:pPr>
    </w:p>
    <w:p w14:paraId="0F2B2A24" w14:textId="77777777" w:rsidR="003A0C86" w:rsidRDefault="003A0C86" w:rsidP="003225A8">
      <w:pPr>
        <w:rPr>
          <w:lang w:val="es-ES"/>
        </w:rPr>
      </w:pPr>
    </w:p>
    <w:p w14:paraId="05FC528A" w14:textId="77777777" w:rsidR="003A0C86" w:rsidRDefault="003A0C86" w:rsidP="003225A8">
      <w:pPr>
        <w:rPr>
          <w:lang w:val="es-ES"/>
        </w:rPr>
      </w:pPr>
    </w:p>
    <w:p w14:paraId="3BF73919" w14:textId="77777777" w:rsidR="003A0C86" w:rsidRDefault="003A0C86" w:rsidP="003225A8">
      <w:pPr>
        <w:rPr>
          <w:lang w:val="es-ES"/>
        </w:rPr>
      </w:pPr>
    </w:p>
    <w:p w14:paraId="16563A11" w14:textId="77777777" w:rsidR="003A0C86" w:rsidRDefault="003A0C86" w:rsidP="003225A8">
      <w:pPr>
        <w:rPr>
          <w:lang w:val="es-ES"/>
        </w:rPr>
      </w:pPr>
    </w:p>
    <w:p w14:paraId="04FE6AAE" w14:textId="77777777" w:rsidR="003A0C86" w:rsidRDefault="003A0C86" w:rsidP="003225A8">
      <w:pPr>
        <w:rPr>
          <w:lang w:val="es-ES"/>
        </w:rPr>
      </w:pPr>
    </w:p>
    <w:p w14:paraId="2F4F5A25" w14:textId="77777777" w:rsidR="003A0C86" w:rsidRDefault="003A0C86" w:rsidP="003225A8">
      <w:pPr>
        <w:rPr>
          <w:lang w:val="es-ES"/>
        </w:rPr>
      </w:pPr>
    </w:p>
    <w:p w14:paraId="12421B7B" w14:textId="77777777" w:rsidR="003A0C86" w:rsidRDefault="003A0C86" w:rsidP="003225A8">
      <w:pPr>
        <w:rPr>
          <w:lang w:val="es-ES"/>
        </w:rPr>
      </w:pPr>
    </w:p>
    <w:p w14:paraId="0D24EF97" w14:textId="77777777" w:rsidR="003A0C86" w:rsidRDefault="003A0C86" w:rsidP="003225A8">
      <w:pPr>
        <w:rPr>
          <w:lang w:val="es-ES"/>
        </w:rPr>
      </w:pPr>
    </w:p>
    <w:p w14:paraId="5D082648" w14:textId="77777777" w:rsidR="003A0C86" w:rsidRDefault="003A0C86" w:rsidP="003225A8">
      <w:pPr>
        <w:rPr>
          <w:lang w:val="es-ES"/>
        </w:rPr>
      </w:pPr>
    </w:p>
    <w:p w14:paraId="1CB17B5D" w14:textId="77777777" w:rsidR="003A0C86" w:rsidRDefault="003A0C86" w:rsidP="003225A8">
      <w:pPr>
        <w:rPr>
          <w:lang w:val="es-ES"/>
        </w:rPr>
      </w:pPr>
    </w:p>
    <w:p w14:paraId="5FD66524" w14:textId="77777777" w:rsidR="003A0C86" w:rsidRDefault="003A0C86" w:rsidP="003225A8">
      <w:pPr>
        <w:rPr>
          <w:lang w:val="es-ES"/>
        </w:rPr>
      </w:pPr>
    </w:p>
    <w:p w14:paraId="3EF3056C" w14:textId="77777777" w:rsidR="003A0C86" w:rsidRDefault="003A0C86" w:rsidP="003225A8">
      <w:pPr>
        <w:rPr>
          <w:lang w:val="es-ES"/>
        </w:rPr>
      </w:pPr>
    </w:p>
    <w:p w14:paraId="0C23D6EE" w14:textId="77777777" w:rsidR="003A0C86" w:rsidRDefault="003A0C86" w:rsidP="003225A8">
      <w:pPr>
        <w:rPr>
          <w:lang w:val="es-ES"/>
        </w:rPr>
      </w:pPr>
    </w:p>
    <w:p w14:paraId="55F92201" w14:textId="77777777" w:rsidR="003A0C86" w:rsidRDefault="003A0C86" w:rsidP="003225A8">
      <w:pPr>
        <w:rPr>
          <w:lang w:val="es-ES"/>
        </w:rPr>
      </w:pPr>
    </w:p>
    <w:p w14:paraId="519A6D62" w14:textId="77777777" w:rsidR="003A0C86" w:rsidRDefault="003A0C86" w:rsidP="003225A8">
      <w:pPr>
        <w:rPr>
          <w:lang w:val="es-ES"/>
        </w:rPr>
      </w:pPr>
    </w:p>
    <w:p w14:paraId="2C632D75" w14:textId="77777777" w:rsidR="003A0C86" w:rsidRDefault="003A0C86" w:rsidP="003225A8">
      <w:pPr>
        <w:rPr>
          <w:lang w:val="es-ES"/>
        </w:rPr>
      </w:pPr>
    </w:p>
    <w:p w14:paraId="73D3A7B5" w14:textId="77777777" w:rsidR="003A0C86" w:rsidRDefault="003A0C86" w:rsidP="003225A8">
      <w:pPr>
        <w:rPr>
          <w:lang w:val="es-ES"/>
        </w:rPr>
      </w:pPr>
    </w:p>
    <w:p w14:paraId="6EF43EDD" w14:textId="77777777" w:rsidR="003A0C86" w:rsidRPr="003225A8" w:rsidRDefault="003A0C86" w:rsidP="003225A8">
      <w:pPr>
        <w:rPr>
          <w:lang w:val="es-ES"/>
        </w:rPr>
      </w:pPr>
    </w:p>
    <w:p w14:paraId="105B39F3" w14:textId="77777777" w:rsidR="00C66240" w:rsidRPr="008615D8" w:rsidRDefault="00C66240" w:rsidP="00C66240">
      <w:pPr>
        <w:pStyle w:val="Ttulo1"/>
        <w:jc w:val="both"/>
        <w:rPr>
          <w:lang w:val="es-ES"/>
        </w:rPr>
      </w:pPr>
      <w:r>
        <w:rPr>
          <w:lang w:val="es-ES"/>
        </w:rPr>
        <w:lastRenderedPageBreak/>
        <w:t>Vista de despliegue</w:t>
      </w:r>
    </w:p>
    <w:p w14:paraId="16CAD05C" w14:textId="77777777" w:rsidR="00C66240" w:rsidRDefault="00C66240" w:rsidP="00C66240">
      <w:pPr>
        <w:pStyle w:val="Ttulo2"/>
        <w:jc w:val="both"/>
        <w:rPr>
          <w:lang w:val="es-ES"/>
        </w:rPr>
      </w:pPr>
      <w:r>
        <w:rPr>
          <w:lang w:val="es-ES"/>
        </w:rPr>
        <w:t>Descripción</w:t>
      </w:r>
    </w:p>
    <w:p w14:paraId="7DA80BEC" w14:textId="42DCC19D" w:rsidR="00C66240" w:rsidRPr="007708C2" w:rsidRDefault="00F854F4" w:rsidP="00F854F4">
      <w:pPr>
        <w:ind w:left="720"/>
        <w:jc w:val="both"/>
        <w:rPr>
          <w:lang w:val="es-ES"/>
        </w:rPr>
      </w:pPr>
      <w:r>
        <w:rPr>
          <w:lang w:val="es-ES"/>
        </w:rPr>
        <w:t xml:space="preserve">Se muestran los principales componentes del sistema que son los archivos </w:t>
      </w:r>
      <w:proofErr w:type="spellStart"/>
      <w:r>
        <w:rPr>
          <w:lang w:val="es-ES"/>
        </w:rPr>
        <w:t>php</w:t>
      </w:r>
      <w:proofErr w:type="spellEnd"/>
      <w:r>
        <w:rPr>
          <w:lang w:val="es-ES"/>
        </w:rPr>
        <w:t xml:space="preserve"> y las principales tablas de la base de datos.</w:t>
      </w:r>
    </w:p>
    <w:p w14:paraId="0B92DA92" w14:textId="77777777" w:rsidR="00C66240" w:rsidRDefault="00C66240" w:rsidP="00C66240">
      <w:pPr>
        <w:pStyle w:val="Ttulo2"/>
        <w:jc w:val="both"/>
        <w:rPr>
          <w:lang w:val="es-ES"/>
        </w:rPr>
      </w:pPr>
      <w:r>
        <w:rPr>
          <w:lang w:val="es-ES"/>
        </w:rPr>
        <w:t>Diagrama</w:t>
      </w:r>
    </w:p>
    <w:p w14:paraId="1BD7B85B" w14:textId="286E6556" w:rsidR="00C66240" w:rsidRDefault="00C66240" w:rsidP="00C66240">
      <w:pPr>
        <w:jc w:val="both"/>
        <w:rPr>
          <w:lang w:val="es-ES"/>
        </w:rPr>
      </w:pPr>
    </w:p>
    <w:p w14:paraId="29FC6A9F" w14:textId="4B7173D9" w:rsidR="00F854F4" w:rsidRPr="007708C2" w:rsidRDefault="00F854F4" w:rsidP="00C66240">
      <w:pPr>
        <w:jc w:val="both"/>
        <w:rPr>
          <w:lang w:val="es-ES"/>
        </w:rPr>
      </w:pPr>
      <w:r>
        <w:rPr>
          <w:noProof/>
          <w:lang w:val="es-ES" w:eastAsia="es-ES"/>
        </w:rPr>
        <w:drawing>
          <wp:inline distT="0" distB="0" distL="0" distR="0" wp14:anchorId="5A762CDD" wp14:editId="2BC21E8C">
            <wp:extent cx="5943600" cy="33096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3DC84011" w14:textId="77777777" w:rsidR="00C66240" w:rsidRPr="00897905" w:rsidRDefault="00C66240" w:rsidP="00C66240"/>
    <w:p w14:paraId="464EB12E" w14:textId="77777777" w:rsidR="00C66240" w:rsidRDefault="00C66240" w:rsidP="00C66240"/>
    <w:p w14:paraId="3B19AD93" w14:textId="77777777" w:rsidR="00C66240" w:rsidRDefault="00C66240" w:rsidP="00C66240"/>
    <w:p w14:paraId="40C49C99" w14:textId="77777777" w:rsidR="00C66240" w:rsidRDefault="00C66240" w:rsidP="00C66240"/>
    <w:p w14:paraId="51B88268" w14:textId="77777777" w:rsidR="00C66240" w:rsidRDefault="00C66240" w:rsidP="00C66240"/>
    <w:p w14:paraId="2E6FAE0B" w14:textId="77777777" w:rsidR="00C66240" w:rsidRDefault="00C66240" w:rsidP="00C66240"/>
    <w:p w14:paraId="0D74A2CF" w14:textId="77777777" w:rsidR="00C66240" w:rsidRDefault="00C66240" w:rsidP="00C66240"/>
    <w:p w14:paraId="4E968543" w14:textId="77777777" w:rsidR="00C66240" w:rsidRDefault="00C66240" w:rsidP="00C66240"/>
    <w:p w14:paraId="7F833FAA" w14:textId="77777777" w:rsidR="00C66240" w:rsidRDefault="00C66240" w:rsidP="00C66240"/>
    <w:p w14:paraId="692E6546" w14:textId="77777777" w:rsidR="00C66240" w:rsidRDefault="00C66240" w:rsidP="00C66240"/>
    <w:p w14:paraId="33F02CD6" w14:textId="77777777" w:rsidR="00C66240" w:rsidRDefault="00C66240" w:rsidP="00C66240"/>
    <w:p w14:paraId="1FF4D1A1" w14:textId="77777777" w:rsidR="00C66240" w:rsidRDefault="00C66240" w:rsidP="00C66240"/>
    <w:p w14:paraId="0E1AD6B2" w14:textId="77777777" w:rsidR="00C66240" w:rsidRDefault="00C66240" w:rsidP="00C66240"/>
    <w:p w14:paraId="36AB2FE6" w14:textId="77777777" w:rsidR="00C66240" w:rsidRDefault="00C66240" w:rsidP="00C66240"/>
    <w:p w14:paraId="60595E19" w14:textId="77777777" w:rsidR="00C66240" w:rsidRDefault="00C66240" w:rsidP="00C66240"/>
    <w:p w14:paraId="5F7BD33A" w14:textId="77777777" w:rsidR="00C66240" w:rsidRDefault="00C66240" w:rsidP="00C66240"/>
    <w:p w14:paraId="2C63325C" w14:textId="77777777" w:rsidR="00C66240" w:rsidRDefault="00C66240" w:rsidP="00C66240"/>
    <w:p w14:paraId="748FC88A" w14:textId="77777777" w:rsidR="00C66240" w:rsidRDefault="00C66240" w:rsidP="00C66240"/>
    <w:p w14:paraId="4B0D3D29" w14:textId="77777777" w:rsidR="00C66240" w:rsidRDefault="00C66240" w:rsidP="00C66240"/>
    <w:p w14:paraId="55F01E71" w14:textId="77777777" w:rsidR="00C66240" w:rsidRDefault="00C66240" w:rsidP="00C66240"/>
    <w:p w14:paraId="77CCB901" w14:textId="77777777" w:rsidR="00C66240" w:rsidRDefault="00C66240" w:rsidP="00C66240"/>
    <w:p w14:paraId="03E2410C" w14:textId="77777777" w:rsidR="00C66240" w:rsidRDefault="00C66240" w:rsidP="00C66240"/>
    <w:p w14:paraId="53F005DB" w14:textId="42775E89" w:rsidR="00C66240" w:rsidRPr="000D40A5" w:rsidRDefault="00C66240" w:rsidP="00C66240"/>
    <w:p w14:paraId="0186AABF" w14:textId="2FFC6277" w:rsidR="00C66240" w:rsidRPr="00993C1D" w:rsidRDefault="00C66240" w:rsidP="00C66240">
      <w:pPr>
        <w:pStyle w:val="Ttulo1"/>
        <w:jc w:val="both"/>
        <w:rPr>
          <w:lang w:val="es-ES"/>
        </w:rPr>
      </w:pPr>
      <w:r w:rsidRPr="007B3C5A">
        <w:rPr>
          <w:lang w:val="es-ES"/>
        </w:rPr>
        <w:lastRenderedPageBreak/>
        <w:t>V</w:t>
      </w:r>
      <w:r>
        <w:rPr>
          <w:lang w:val="es-ES"/>
        </w:rPr>
        <w:t>ista de procesos</w:t>
      </w:r>
    </w:p>
    <w:p w14:paraId="265115C3" w14:textId="6F7FC80E" w:rsidR="00C66240" w:rsidRDefault="00C66240" w:rsidP="00C66240">
      <w:pPr>
        <w:pStyle w:val="Ttulo2"/>
        <w:jc w:val="both"/>
        <w:rPr>
          <w:lang w:val="es-ES"/>
        </w:rPr>
      </w:pPr>
      <w:r>
        <w:rPr>
          <w:lang w:val="es-ES"/>
        </w:rPr>
        <w:t>Descripción:</w:t>
      </w:r>
    </w:p>
    <w:p w14:paraId="0FBCB269" w14:textId="5F539006" w:rsidR="00C66240" w:rsidRPr="007A4C37" w:rsidRDefault="00C66240" w:rsidP="00C66240">
      <w:pPr>
        <w:ind w:left="720"/>
        <w:jc w:val="both"/>
        <w:rPr>
          <w:lang w:val="es-ES"/>
        </w:rPr>
      </w:pPr>
      <w:r>
        <w:rPr>
          <w:lang w:val="es-ES"/>
        </w:rPr>
        <w:t xml:space="preserve">En esta sección se muestran los diagramas de las actividades que se pueden llevar a cabo en la aplicación </w:t>
      </w:r>
      <w:proofErr w:type="spellStart"/>
      <w:r>
        <w:rPr>
          <w:lang w:val="es-ES"/>
        </w:rPr>
        <w:t>UsacBook</w:t>
      </w:r>
      <w:proofErr w:type="spellEnd"/>
      <w:r>
        <w:rPr>
          <w:lang w:val="es-ES"/>
        </w:rPr>
        <w:t>, lo cual muestra el flujo que el usuario final debe realizar para  interactuar con el sistema y cómo reacciona el sistema ante las peticiones que el mismo le solicite todo esto de forma gráfica.</w:t>
      </w:r>
    </w:p>
    <w:p w14:paraId="55151995" w14:textId="6A2E7E31" w:rsidR="00C66240" w:rsidRDefault="00C66240" w:rsidP="00C66240">
      <w:pPr>
        <w:jc w:val="both"/>
        <w:rPr>
          <w:lang w:val="es-ES"/>
        </w:rPr>
      </w:pPr>
    </w:p>
    <w:p w14:paraId="25834A80" w14:textId="55A9F616" w:rsidR="00C66240" w:rsidRDefault="00C66240" w:rsidP="00C66240">
      <w:pPr>
        <w:ind w:firstLine="720"/>
        <w:jc w:val="both"/>
        <w:rPr>
          <w:lang w:val="es-ES"/>
        </w:rPr>
      </w:pPr>
      <w:r>
        <w:rPr>
          <w:lang w:val="es-ES"/>
        </w:rPr>
        <w:t xml:space="preserve">Las actividades más  relevantes  que el usuario realizara con </w:t>
      </w:r>
      <w:proofErr w:type="spellStart"/>
      <w:r>
        <w:rPr>
          <w:lang w:val="es-ES"/>
        </w:rPr>
        <w:t>UsacBook</w:t>
      </w:r>
      <w:proofErr w:type="spellEnd"/>
      <w:r>
        <w:rPr>
          <w:lang w:val="es-ES"/>
        </w:rPr>
        <w:t xml:space="preserve"> son:</w:t>
      </w:r>
    </w:p>
    <w:p w14:paraId="38CDD8BB" w14:textId="77777777" w:rsidR="00C66240" w:rsidRPr="006E17B9" w:rsidRDefault="00C66240" w:rsidP="00C66240">
      <w:pPr>
        <w:ind w:firstLine="720"/>
        <w:jc w:val="both"/>
        <w:rPr>
          <w:lang w:val="es-ES"/>
        </w:rPr>
      </w:pPr>
    </w:p>
    <w:p w14:paraId="4C005BAB" w14:textId="77777777" w:rsidR="00C66240" w:rsidRDefault="00C66240" w:rsidP="00C66240">
      <w:pPr>
        <w:pStyle w:val="Prrafodelista"/>
        <w:numPr>
          <w:ilvl w:val="0"/>
          <w:numId w:val="40"/>
        </w:numPr>
        <w:jc w:val="both"/>
        <w:rPr>
          <w:lang w:val="es-ES"/>
        </w:rPr>
      </w:pPr>
      <w:proofErr w:type="spellStart"/>
      <w:r>
        <w:rPr>
          <w:lang w:val="es-ES"/>
        </w:rPr>
        <w:t>Login</w:t>
      </w:r>
      <w:proofErr w:type="spellEnd"/>
    </w:p>
    <w:p w14:paraId="44C991E0" w14:textId="77777777" w:rsidR="00C66240" w:rsidRDefault="00C66240" w:rsidP="00C66240">
      <w:pPr>
        <w:jc w:val="both"/>
        <w:rPr>
          <w:lang w:val="es-ES"/>
        </w:rPr>
      </w:pPr>
    </w:p>
    <w:p w14:paraId="03EE27A7" w14:textId="77777777" w:rsidR="00C66240" w:rsidRDefault="00C66240" w:rsidP="00C66240">
      <w:pPr>
        <w:pStyle w:val="Prrafodelista"/>
        <w:numPr>
          <w:ilvl w:val="0"/>
          <w:numId w:val="40"/>
        </w:numPr>
        <w:jc w:val="both"/>
        <w:rPr>
          <w:lang w:val="es-ES"/>
        </w:rPr>
      </w:pPr>
      <w:r>
        <w:rPr>
          <w:lang w:val="es-ES"/>
        </w:rPr>
        <w:t>Registro</w:t>
      </w:r>
    </w:p>
    <w:p w14:paraId="6273ED02" w14:textId="77777777" w:rsidR="00C66240" w:rsidRPr="00C8711D" w:rsidRDefault="00C66240" w:rsidP="00C66240">
      <w:pPr>
        <w:pStyle w:val="Prrafodelista"/>
        <w:jc w:val="both"/>
        <w:rPr>
          <w:lang w:val="es-ES"/>
        </w:rPr>
      </w:pPr>
    </w:p>
    <w:p w14:paraId="14586089" w14:textId="77777777" w:rsidR="00C66240" w:rsidRDefault="00C66240" w:rsidP="00C66240">
      <w:pPr>
        <w:pStyle w:val="Prrafodelista"/>
        <w:numPr>
          <w:ilvl w:val="0"/>
          <w:numId w:val="40"/>
        </w:numPr>
        <w:jc w:val="both"/>
        <w:rPr>
          <w:lang w:val="es-ES"/>
        </w:rPr>
      </w:pPr>
      <w:r>
        <w:rPr>
          <w:lang w:val="es-ES"/>
        </w:rPr>
        <w:t>Crear publicación</w:t>
      </w:r>
    </w:p>
    <w:p w14:paraId="1D7C3672" w14:textId="77777777" w:rsidR="00C66240" w:rsidRPr="00C8711D" w:rsidRDefault="00C66240" w:rsidP="00C66240">
      <w:pPr>
        <w:pStyle w:val="Prrafodelista"/>
        <w:jc w:val="both"/>
        <w:rPr>
          <w:lang w:val="es-ES"/>
        </w:rPr>
      </w:pPr>
    </w:p>
    <w:p w14:paraId="4141829D" w14:textId="77777777" w:rsidR="00C66240" w:rsidRPr="00C8711D" w:rsidRDefault="00C66240" w:rsidP="00C66240">
      <w:pPr>
        <w:pStyle w:val="Prrafodelista"/>
        <w:numPr>
          <w:ilvl w:val="0"/>
          <w:numId w:val="40"/>
        </w:numPr>
        <w:jc w:val="both"/>
        <w:rPr>
          <w:lang w:val="es-ES"/>
        </w:rPr>
      </w:pPr>
      <w:r>
        <w:rPr>
          <w:lang w:val="es-ES"/>
        </w:rPr>
        <w:t>Búsqueda por etiquetas</w:t>
      </w:r>
    </w:p>
    <w:p w14:paraId="093C9AA7" w14:textId="77777777" w:rsidR="00C66240" w:rsidRDefault="00C66240" w:rsidP="00C66240">
      <w:pPr>
        <w:jc w:val="both"/>
        <w:rPr>
          <w:lang w:val="es-ES"/>
        </w:rPr>
      </w:pPr>
    </w:p>
    <w:p w14:paraId="7505B56F" w14:textId="77777777" w:rsidR="00C66240" w:rsidRDefault="00C66240" w:rsidP="00C66240">
      <w:pPr>
        <w:jc w:val="both"/>
        <w:rPr>
          <w:lang w:val="es-ES"/>
        </w:rPr>
      </w:pPr>
    </w:p>
    <w:p w14:paraId="770E4913" w14:textId="77777777" w:rsidR="00C66240" w:rsidRDefault="00C66240" w:rsidP="00C66240">
      <w:pPr>
        <w:jc w:val="both"/>
        <w:rPr>
          <w:lang w:val="es-ES"/>
        </w:rPr>
      </w:pPr>
    </w:p>
    <w:p w14:paraId="7A165183" w14:textId="77777777" w:rsidR="00C66240" w:rsidRDefault="00C66240" w:rsidP="00C66240">
      <w:pPr>
        <w:jc w:val="both"/>
        <w:rPr>
          <w:lang w:val="es-ES"/>
        </w:rPr>
      </w:pPr>
    </w:p>
    <w:p w14:paraId="45421948" w14:textId="77777777" w:rsidR="00C66240" w:rsidRDefault="00C66240" w:rsidP="00C66240">
      <w:pPr>
        <w:jc w:val="both"/>
        <w:rPr>
          <w:lang w:val="es-ES"/>
        </w:rPr>
      </w:pPr>
    </w:p>
    <w:p w14:paraId="13D0C164" w14:textId="77777777" w:rsidR="00C66240" w:rsidRDefault="00C66240" w:rsidP="00C66240">
      <w:pPr>
        <w:jc w:val="both"/>
        <w:rPr>
          <w:lang w:val="es-ES"/>
        </w:rPr>
      </w:pPr>
    </w:p>
    <w:p w14:paraId="4A97D1D3" w14:textId="77777777" w:rsidR="00C66240" w:rsidRDefault="00C66240" w:rsidP="00C66240">
      <w:pPr>
        <w:jc w:val="both"/>
        <w:rPr>
          <w:lang w:val="es-ES"/>
        </w:rPr>
      </w:pPr>
    </w:p>
    <w:p w14:paraId="3D5963D8" w14:textId="77777777" w:rsidR="00C66240" w:rsidRDefault="00C66240" w:rsidP="00C66240">
      <w:pPr>
        <w:jc w:val="both"/>
        <w:rPr>
          <w:lang w:val="es-ES"/>
        </w:rPr>
      </w:pPr>
    </w:p>
    <w:p w14:paraId="2958274B" w14:textId="77777777" w:rsidR="00C66240" w:rsidRDefault="00C66240" w:rsidP="00C66240">
      <w:pPr>
        <w:jc w:val="both"/>
        <w:rPr>
          <w:lang w:val="es-ES"/>
        </w:rPr>
      </w:pPr>
    </w:p>
    <w:p w14:paraId="35E82936" w14:textId="77777777" w:rsidR="00C66240" w:rsidRDefault="00C66240" w:rsidP="00C66240">
      <w:pPr>
        <w:jc w:val="both"/>
        <w:rPr>
          <w:lang w:val="es-ES"/>
        </w:rPr>
      </w:pPr>
    </w:p>
    <w:p w14:paraId="2681C29A" w14:textId="77777777" w:rsidR="00C66240" w:rsidRDefault="00C66240" w:rsidP="00C66240">
      <w:pPr>
        <w:jc w:val="both"/>
        <w:rPr>
          <w:lang w:val="es-ES"/>
        </w:rPr>
      </w:pPr>
    </w:p>
    <w:p w14:paraId="5B135A72" w14:textId="77777777" w:rsidR="00C66240" w:rsidRDefault="00C66240" w:rsidP="00C66240">
      <w:pPr>
        <w:jc w:val="both"/>
        <w:rPr>
          <w:lang w:val="es-ES"/>
        </w:rPr>
      </w:pPr>
    </w:p>
    <w:p w14:paraId="1081B2B7" w14:textId="77777777" w:rsidR="00C66240" w:rsidRDefault="00C66240" w:rsidP="00C66240">
      <w:pPr>
        <w:jc w:val="both"/>
        <w:rPr>
          <w:lang w:val="es-ES"/>
        </w:rPr>
      </w:pPr>
    </w:p>
    <w:p w14:paraId="5AB1CE27" w14:textId="77777777" w:rsidR="00C66240" w:rsidRDefault="00C66240" w:rsidP="00C66240">
      <w:pPr>
        <w:jc w:val="both"/>
        <w:rPr>
          <w:lang w:val="es-ES"/>
        </w:rPr>
      </w:pPr>
    </w:p>
    <w:p w14:paraId="723E866E" w14:textId="77777777" w:rsidR="00C66240" w:rsidRDefault="00C66240" w:rsidP="00C66240">
      <w:pPr>
        <w:jc w:val="both"/>
        <w:rPr>
          <w:lang w:val="es-ES"/>
        </w:rPr>
      </w:pPr>
    </w:p>
    <w:p w14:paraId="63B8291D" w14:textId="77777777" w:rsidR="00C66240" w:rsidRDefault="00C66240" w:rsidP="00C66240">
      <w:pPr>
        <w:jc w:val="both"/>
        <w:rPr>
          <w:lang w:val="es-ES"/>
        </w:rPr>
      </w:pPr>
    </w:p>
    <w:p w14:paraId="2B0E20D1" w14:textId="77777777" w:rsidR="00C66240" w:rsidRDefault="00C66240" w:rsidP="00C66240">
      <w:pPr>
        <w:jc w:val="both"/>
        <w:rPr>
          <w:lang w:val="es-ES"/>
        </w:rPr>
      </w:pPr>
    </w:p>
    <w:p w14:paraId="580DBF40" w14:textId="77777777" w:rsidR="00C66240" w:rsidRDefault="00C66240" w:rsidP="00C66240">
      <w:pPr>
        <w:jc w:val="both"/>
        <w:rPr>
          <w:lang w:val="es-ES"/>
        </w:rPr>
      </w:pPr>
    </w:p>
    <w:p w14:paraId="226EE579" w14:textId="77777777" w:rsidR="00C66240" w:rsidRDefault="00C66240" w:rsidP="00C66240">
      <w:pPr>
        <w:jc w:val="both"/>
        <w:rPr>
          <w:lang w:val="es-ES"/>
        </w:rPr>
      </w:pPr>
    </w:p>
    <w:p w14:paraId="13662A07" w14:textId="77777777" w:rsidR="00C66240" w:rsidRDefault="00C66240" w:rsidP="00C66240">
      <w:pPr>
        <w:jc w:val="both"/>
        <w:rPr>
          <w:lang w:val="es-ES"/>
        </w:rPr>
      </w:pPr>
    </w:p>
    <w:p w14:paraId="51670491" w14:textId="77777777" w:rsidR="00C66240" w:rsidRDefault="00C66240" w:rsidP="00C66240">
      <w:pPr>
        <w:jc w:val="both"/>
        <w:rPr>
          <w:lang w:val="es-ES"/>
        </w:rPr>
      </w:pPr>
    </w:p>
    <w:p w14:paraId="78270717" w14:textId="77777777" w:rsidR="00C66240" w:rsidRDefault="00C66240" w:rsidP="00C66240">
      <w:pPr>
        <w:jc w:val="both"/>
        <w:rPr>
          <w:lang w:val="es-ES"/>
        </w:rPr>
      </w:pPr>
    </w:p>
    <w:p w14:paraId="0C47E416" w14:textId="77777777" w:rsidR="00C66240" w:rsidRDefault="00C66240" w:rsidP="00C66240">
      <w:pPr>
        <w:jc w:val="both"/>
        <w:rPr>
          <w:lang w:val="es-ES"/>
        </w:rPr>
      </w:pPr>
    </w:p>
    <w:p w14:paraId="3D05D4AB" w14:textId="77777777" w:rsidR="00C66240" w:rsidRDefault="00C66240" w:rsidP="00C66240">
      <w:pPr>
        <w:jc w:val="both"/>
        <w:rPr>
          <w:lang w:val="es-ES"/>
        </w:rPr>
      </w:pPr>
    </w:p>
    <w:p w14:paraId="23BC7233" w14:textId="77777777" w:rsidR="00C66240" w:rsidRDefault="00C66240" w:rsidP="00C66240">
      <w:pPr>
        <w:jc w:val="both"/>
        <w:rPr>
          <w:lang w:val="es-ES"/>
        </w:rPr>
      </w:pPr>
    </w:p>
    <w:p w14:paraId="0F75CC59" w14:textId="77777777" w:rsidR="00C66240" w:rsidRDefault="00C66240" w:rsidP="00C66240">
      <w:pPr>
        <w:jc w:val="both"/>
        <w:rPr>
          <w:lang w:val="es-ES"/>
        </w:rPr>
      </w:pPr>
    </w:p>
    <w:p w14:paraId="352D2030" w14:textId="77777777" w:rsidR="00C66240" w:rsidRDefault="00C66240" w:rsidP="00C66240">
      <w:pPr>
        <w:jc w:val="both"/>
        <w:rPr>
          <w:lang w:val="es-ES"/>
        </w:rPr>
      </w:pPr>
    </w:p>
    <w:p w14:paraId="1F38B193" w14:textId="77777777" w:rsidR="00C66240" w:rsidRDefault="00C66240" w:rsidP="00C66240">
      <w:pPr>
        <w:jc w:val="both"/>
        <w:rPr>
          <w:lang w:val="es-ES"/>
        </w:rPr>
      </w:pPr>
    </w:p>
    <w:p w14:paraId="5D01099A" w14:textId="77777777" w:rsidR="00C66240" w:rsidRDefault="00C66240" w:rsidP="00C66240">
      <w:pPr>
        <w:jc w:val="both"/>
        <w:rPr>
          <w:lang w:val="es-ES"/>
        </w:rPr>
      </w:pPr>
    </w:p>
    <w:p w14:paraId="0BDA3170" w14:textId="77777777" w:rsidR="00C66240" w:rsidRDefault="00C66240" w:rsidP="00C66240">
      <w:pPr>
        <w:jc w:val="both"/>
        <w:rPr>
          <w:lang w:val="es-ES"/>
        </w:rPr>
      </w:pPr>
    </w:p>
    <w:p w14:paraId="4CA75D05" w14:textId="77777777" w:rsidR="00C66240" w:rsidRDefault="00C66240" w:rsidP="00C66240">
      <w:pPr>
        <w:jc w:val="both"/>
        <w:rPr>
          <w:lang w:val="es-ES"/>
        </w:rPr>
      </w:pPr>
    </w:p>
    <w:p w14:paraId="4BA85FA8" w14:textId="77777777" w:rsidR="00C66240" w:rsidRDefault="00C66240" w:rsidP="00C66240">
      <w:pPr>
        <w:jc w:val="both"/>
        <w:rPr>
          <w:lang w:val="es-ES"/>
        </w:rPr>
      </w:pPr>
    </w:p>
    <w:p w14:paraId="65B694A2" w14:textId="77777777" w:rsidR="00BD5339" w:rsidRDefault="00BD5339" w:rsidP="00C66240">
      <w:pPr>
        <w:jc w:val="both"/>
        <w:rPr>
          <w:lang w:val="es-ES"/>
        </w:rPr>
      </w:pPr>
    </w:p>
    <w:p w14:paraId="2870F3E7" w14:textId="77777777" w:rsidR="00BD5339" w:rsidRDefault="00BD5339" w:rsidP="00C66240">
      <w:pPr>
        <w:jc w:val="both"/>
        <w:rPr>
          <w:lang w:val="es-ES"/>
        </w:rPr>
      </w:pPr>
    </w:p>
    <w:p w14:paraId="1049B1B9" w14:textId="77777777" w:rsidR="00BD5339" w:rsidRDefault="00BD5339" w:rsidP="00C66240">
      <w:pPr>
        <w:jc w:val="both"/>
        <w:rPr>
          <w:lang w:val="es-ES"/>
        </w:rPr>
      </w:pPr>
    </w:p>
    <w:p w14:paraId="7633C0A6" w14:textId="77777777" w:rsidR="00BD5339" w:rsidRDefault="00BD5339" w:rsidP="00C66240">
      <w:pPr>
        <w:jc w:val="both"/>
        <w:rPr>
          <w:lang w:val="es-ES"/>
        </w:rPr>
      </w:pPr>
    </w:p>
    <w:p w14:paraId="156A9DE1" w14:textId="77777777" w:rsidR="00C66240" w:rsidRDefault="00C66240" w:rsidP="00C66240">
      <w:pPr>
        <w:jc w:val="both"/>
        <w:rPr>
          <w:lang w:val="es-ES"/>
        </w:rPr>
      </w:pPr>
    </w:p>
    <w:p w14:paraId="36377F28" w14:textId="77777777" w:rsidR="00C66240" w:rsidRDefault="00C66240" w:rsidP="00C66240">
      <w:pPr>
        <w:jc w:val="both"/>
        <w:rPr>
          <w:lang w:val="es-ES"/>
        </w:rPr>
      </w:pPr>
    </w:p>
    <w:p w14:paraId="0A15E0C6" w14:textId="77777777" w:rsidR="00C66240" w:rsidRPr="00AD506C" w:rsidRDefault="00C66240" w:rsidP="00C66240">
      <w:pPr>
        <w:jc w:val="both"/>
        <w:rPr>
          <w:lang w:val="es-ES"/>
        </w:rPr>
      </w:pPr>
    </w:p>
    <w:p w14:paraId="045CCB19" w14:textId="77777777" w:rsidR="00C66240" w:rsidRDefault="00C66240" w:rsidP="00C66240">
      <w:pPr>
        <w:pStyle w:val="Ttulo2"/>
        <w:jc w:val="both"/>
        <w:rPr>
          <w:lang w:val="es-ES"/>
        </w:rPr>
      </w:pPr>
      <w:r>
        <w:rPr>
          <w:lang w:val="es-ES"/>
        </w:rPr>
        <w:t>Diagramas</w:t>
      </w:r>
    </w:p>
    <w:p w14:paraId="76E83646" w14:textId="77777777" w:rsidR="00C66240" w:rsidRPr="006C6A12" w:rsidRDefault="00C66240" w:rsidP="00C66240">
      <w:pPr>
        <w:jc w:val="both"/>
        <w:rPr>
          <w:lang w:val="es-ES"/>
        </w:rPr>
      </w:pPr>
    </w:p>
    <w:p w14:paraId="45772479" w14:textId="77777777" w:rsidR="00C66240" w:rsidRDefault="00C66240" w:rsidP="00C66240">
      <w:pPr>
        <w:pStyle w:val="Ttulo3"/>
        <w:jc w:val="both"/>
        <w:rPr>
          <w:lang w:val="es-ES"/>
        </w:rPr>
      </w:pPr>
      <w:r>
        <w:rPr>
          <w:lang w:val="es-ES"/>
        </w:rPr>
        <w:t>Diagrama actividades CDU Registro</w:t>
      </w:r>
    </w:p>
    <w:p w14:paraId="06BF1857" w14:textId="77777777" w:rsidR="00C66240" w:rsidRDefault="00C66240" w:rsidP="00C66240">
      <w:pPr>
        <w:jc w:val="both"/>
        <w:rPr>
          <w:lang w:val="es-ES"/>
        </w:rPr>
      </w:pPr>
    </w:p>
    <w:p w14:paraId="6C158809" w14:textId="77777777" w:rsidR="00C66240" w:rsidRDefault="00C66240" w:rsidP="00C66240">
      <w:pPr>
        <w:jc w:val="both"/>
        <w:rPr>
          <w:lang w:val="es-ES"/>
        </w:rPr>
      </w:pPr>
    </w:p>
    <w:p w14:paraId="1110B796" w14:textId="77777777" w:rsidR="00C66240" w:rsidRDefault="00C66240" w:rsidP="00C66240">
      <w:pPr>
        <w:jc w:val="both"/>
        <w:rPr>
          <w:lang w:val="es-ES"/>
        </w:rPr>
      </w:pPr>
      <w:r>
        <w:rPr>
          <w:noProof/>
          <w:lang w:val="es-ES" w:eastAsia="es-ES"/>
        </w:rPr>
        <w:drawing>
          <wp:anchor distT="0" distB="0" distL="114300" distR="114300" simplePos="0" relativeHeight="251667456" behindDoc="1" locked="0" layoutInCell="1" allowOverlap="1" wp14:anchorId="2E6BD6AF" wp14:editId="7A17C186">
            <wp:simplePos x="0" y="0"/>
            <wp:positionH relativeFrom="margin">
              <wp:posOffset>628650</wp:posOffset>
            </wp:positionH>
            <wp:positionV relativeFrom="paragraph">
              <wp:posOffset>10795</wp:posOffset>
            </wp:positionV>
            <wp:extent cx="5267325" cy="710807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DADES_REGISTRO.jpg"/>
                    <pic:cNvPicPr/>
                  </pic:nvPicPr>
                  <pic:blipFill>
                    <a:blip r:embed="rId12">
                      <a:extLst>
                        <a:ext uri="{28A0092B-C50C-407E-A947-70E740481C1C}">
                          <a14:useLocalDpi xmlns:a14="http://schemas.microsoft.com/office/drawing/2010/main" val="0"/>
                        </a:ext>
                      </a:extLst>
                    </a:blip>
                    <a:stretch>
                      <a:fillRect/>
                    </a:stretch>
                  </pic:blipFill>
                  <pic:spPr>
                    <a:xfrm>
                      <a:off x="0" y="0"/>
                      <a:ext cx="5267325" cy="7108075"/>
                    </a:xfrm>
                    <a:prstGeom prst="rect">
                      <a:avLst/>
                    </a:prstGeom>
                  </pic:spPr>
                </pic:pic>
              </a:graphicData>
            </a:graphic>
            <wp14:sizeRelH relativeFrom="margin">
              <wp14:pctWidth>0</wp14:pctWidth>
            </wp14:sizeRelH>
            <wp14:sizeRelV relativeFrom="margin">
              <wp14:pctHeight>0</wp14:pctHeight>
            </wp14:sizeRelV>
          </wp:anchor>
        </w:drawing>
      </w:r>
    </w:p>
    <w:p w14:paraId="495FA1C6" w14:textId="77777777" w:rsidR="00C66240" w:rsidRDefault="00C66240" w:rsidP="00C66240">
      <w:pPr>
        <w:jc w:val="both"/>
        <w:rPr>
          <w:lang w:val="es-ES"/>
        </w:rPr>
      </w:pPr>
    </w:p>
    <w:p w14:paraId="74CE102E" w14:textId="77777777" w:rsidR="00C66240" w:rsidRDefault="00C66240" w:rsidP="00C66240">
      <w:pPr>
        <w:jc w:val="both"/>
        <w:rPr>
          <w:lang w:val="es-ES"/>
        </w:rPr>
      </w:pPr>
    </w:p>
    <w:p w14:paraId="204F9A17" w14:textId="77777777" w:rsidR="00C66240" w:rsidRPr="006C6A12" w:rsidRDefault="00C66240" w:rsidP="00C66240">
      <w:pPr>
        <w:jc w:val="both"/>
        <w:rPr>
          <w:lang w:val="es-ES"/>
        </w:rPr>
      </w:pPr>
    </w:p>
    <w:p w14:paraId="28D7350E" w14:textId="77777777" w:rsidR="00C66240" w:rsidRDefault="00C66240" w:rsidP="00C66240">
      <w:pPr>
        <w:jc w:val="both"/>
        <w:rPr>
          <w:i/>
          <w:sz w:val="28"/>
          <w:szCs w:val="28"/>
          <w:u w:val="single"/>
          <w:lang w:val="es-ES"/>
        </w:rPr>
      </w:pPr>
    </w:p>
    <w:p w14:paraId="631B259D" w14:textId="77777777" w:rsidR="00C66240" w:rsidRDefault="00C66240" w:rsidP="00C66240">
      <w:pPr>
        <w:jc w:val="both"/>
        <w:rPr>
          <w:i/>
          <w:sz w:val="28"/>
          <w:szCs w:val="28"/>
          <w:u w:val="single"/>
          <w:lang w:val="es-ES"/>
        </w:rPr>
      </w:pPr>
    </w:p>
    <w:p w14:paraId="237ED579" w14:textId="77777777" w:rsidR="00C66240" w:rsidRDefault="00C66240" w:rsidP="00C66240">
      <w:pPr>
        <w:jc w:val="both"/>
        <w:rPr>
          <w:i/>
          <w:sz w:val="28"/>
          <w:szCs w:val="28"/>
          <w:u w:val="single"/>
          <w:lang w:val="es-ES"/>
        </w:rPr>
      </w:pPr>
    </w:p>
    <w:p w14:paraId="53D049D7" w14:textId="77777777" w:rsidR="00C66240" w:rsidRDefault="00C66240" w:rsidP="00C66240">
      <w:pPr>
        <w:jc w:val="both"/>
        <w:rPr>
          <w:i/>
          <w:sz w:val="28"/>
          <w:szCs w:val="28"/>
          <w:u w:val="single"/>
          <w:lang w:val="es-ES"/>
        </w:rPr>
      </w:pPr>
    </w:p>
    <w:p w14:paraId="78AD907F" w14:textId="77777777" w:rsidR="00C66240" w:rsidRDefault="00C66240" w:rsidP="00C66240">
      <w:pPr>
        <w:jc w:val="both"/>
        <w:rPr>
          <w:i/>
          <w:sz w:val="28"/>
          <w:szCs w:val="28"/>
          <w:u w:val="single"/>
          <w:lang w:val="es-ES"/>
        </w:rPr>
      </w:pPr>
    </w:p>
    <w:p w14:paraId="358D5EB5" w14:textId="77777777" w:rsidR="00C66240" w:rsidRDefault="00C66240" w:rsidP="00C66240">
      <w:pPr>
        <w:jc w:val="both"/>
        <w:rPr>
          <w:i/>
          <w:sz w:val="28"/>
          <w:szCs w:val="28"/>
          <w:u w:val="single"/>
          <w:lang w:val="es-ES"/>
        </w:rPr>
      </w:pPr>
    </w:p>
    <w:p w14:paraId="0B77284A" w14:textId="77777777" w:rsidR="00C66240" w:rsidRDefault="00C66240" w:rsidP="00C66240">
      <w:pPr>
        <w:jc w:val="both"/>
        <w:rPr>
          <w:i/>
          <w:sz w:val="28"/>
          <w:szCs w:val="28"/>
          <w:u w:val="single"/>
          <w:lang w:val="es-ES"/>
        </w:rPr>
      </w:pPr>
    </w:p>
    <w:p w14:paraId="75514CE3" w14:textId="77777777" w:rsidR="00C66240" w:rsidRDefault="00C66240" w:rsidP="00C66240">
      <w:pPr>
        <w:jc w:val="both"/>
        <w:rPr>
          <w:i/>
          <w:sz w:val="28"/>
          <w:szCs w:val="28"/>
          <w:u w:val="single"/>
          <w:lang w:val="es-ES"/>
        </w:rPr>
      </w:pPr>
    </w:p>
    <w:p w14:paraId="4AFF8E89" w14:textId="77777777" w:rsidR="00C66240" w:rsidRDefault="00C66240" w:rsidP="00C66240">
      <w:pPr>
        <w:jc w:val="both"/>
        <w:rPr>
          <w:i/>
          <w:sz w:val="28"/>
          <w:szCs w:val="28"/>
          <w:u w:val="single"/>
          <w:lang w:val="es-ES"/>
        </w:rPr>
      </w:pPr>
    </w:p>
    <w:p w14:paraId="490BF12A" w14:textId="77777777" w:rsidR="00C66240" w:rsidRDefault="00C66240" w:rsidP="00C66240">
      <w:pPr>
        <w:jc w:val="both"/>
        <w:rPr>
          <w:i/>
          <w:sz w:val="28"/>
          <w:szCs w:val="28"/>
          <w:u w:val="single"/>
          <w:lang w:val="es-ES"/>
        </w:rPr>
      </w:pPr>
    </w:p>
    <w:p w14:paraId="6A2FB877" w14:textId="77777777" w:rsidR="00C66240" w:rsidRDefault="00C66240" w:rsidP="00C66240">
      <w:pPr>
        <w:jc w:val="both"/>
        <w:rPr>
          <w:i/>
          <w:sz w:val="28"/>
          <w:szCs w:val="28"/>
          <w:u w:val="single"/>
          <w:lang w:val="es-ES"/>
        </w:rPr>
      </w:pPr>
    </w:p>
    <w:p w14:paraId="43C48FC3" w14:textId="77777777" w:rsidR="00C66240" w:rsidRDefault="00C66240" w:rsidP="00C66240">
      <w:pPr>
        <w:jc w:val="both"/>
        <w:rPr>
          <w:i/>
          <w:sz w:val="28"/>
          <w:szCs w:val="28"/>
          <w:u w:val="single"/>
          <w:lang w:val="es-ES"/>
        </w:rPr>
      </w:pPr>
    </w:p>
    <w:p w14:paraId="66CC0035" w14:textId="77777777" w:rsidR="00C66240" w:rsidRDefault="00C66240" w:rsidP="00C66240">
      <w:pPr>
        <w:jc w:val="both"/>
        <w:rPr>
          <w:i/>
          <w:sz w:val="28"/>
          <w:szCs w:val="28"/>
          <w:u w:val="single"/>
          <w:lang w:val="es-ES"/>
        </w:rPr>
      </w:pPr>
    </w:p>
    <w:p w14:paraId="3B30DF53" w14:textId="77777777" w:rsidR="00C66240" w:rsidRDefault="00C66240" w:rsidP="00C66240">
      <w:pPr>
        <w:jc w:val="both"/>
        <w:rPr>
          <w:i/>
          <w:sz w:val="28"/>
          <w:szCs w:val="28"/>
          <w:u w:val="single"/>
          <w:lang w:val="es-ES"/>
        </w:rPr>
      </w:pPr>
    </w:p>
    <w:p w14:paraId="5CF44679" w14:textId="77777777" w:rsidR="00C66240" w:rsidRDefault="00C66240" w:rsidP="00C66240">
      <w:pPr>
        <w:jc w:val="both"/>
        <w:rPr>
          <w:i/>
          <w:sz w:val="28"/>
          <w:szCs w:val="28"/>
          <w:u w:val="single"/>
          <w:lang w:val="es-ES"/>
        </w:rPr>
      </w:pPr>
    </w:p>
    <w:p w14:paraId="22406933" w14:textId="77777777" w:rsidR="00C66240" w:rsidRDefault="00C66240" w:rsidP="00C66240">
      <w:pPr>
        <w:jc w:val="both"/>
        <w:rPr>
          <w:i/>
          <w:sz w:val="28"/>
          <w:szCs w:val="28"/>
          <w:u w:val="single"/>
          <w:lang w:val="es-ES"/>
        </w:rPr>
      </w:pPr>
    </w:p>
    <w:p w14:paraId="1C1089D1" w14:textId="77777777" w:rsidR="00C66240" w:rsidRDefault="00C66240" w:rsidP="00C66240">
      <w:pPr>
        <w:jc w:val="both"/>
        <w:rPr>
          <w:i/>
          <w:sz w:val="28"/>
          <w:szCs w:val="28"/>
          <w:u w:val="single"/>
          <w:lang w:val="es-ES"/>
        </w:rPr>
      </w:pPr>
    </w:p>
    <w:p w14:paraId="4183EAEC" w14:textId="77777777" w:rsidR="00C66240" w:rsidRDefault="00C66240" w:rsidP="00C66240">
      <w:pPr>
        <w:jc w:val="both"/>
        <w:rPr>
          <w:i/>
          <w:sz w:val="28"/>
          <w:szCs w:val="28"/>
          <w:u w:val="single"/>
          <w:lang w:val="es-ES"/>
        </w:rPr>
      </w:pPr>
    </w:p>
    <w:p w14:paraId="7CD82AF6" w14:textId="77777777" w:rsidR="00C66240" w:rsidRDefault="00C66240" w:rsidP="00C66240">
      <w:pPr>
        <w:jc w:val="both"/>
        <w:rPr>
          <w:i/>
          <w:sz w:val="28"/>
          <w:szCs w:val="28"/>
          <w:u w:val="single"/>
          <w:lang w:val="es-ES"/>
        </w:rPr>
      </w:pPr>
    </w:p>
    <w:p w14:paraId="0BF5074C" w14:textId="77777777" w:rsidR="00C66240" w:rsidRDefault="00C66240" w:rsidP="00C66240">
      <w:pPr>
        <w:jc w:val="both"/>
        <w:rPr>
          <w:i/>
          <w:sz w:val="28"/>
          <w:szCs w:val="28"/>
          <w:u w:val="single"/>
          <w:lang w:val="es-ES"/>
        </w:rPr>
      </w:pPr>
    </w:p>
    <w:p w14:paraId="52259FB0" w14:textId="77777777" w:rsidR="00C66240" w:rsidRDefault="00C66240" w:rsidP="00C66240">
      <w:pPr>
        <w:jc w:val="both"/>
        <w:rPr>
          <w:i/>
          <w:sz w:val="28"/>
          <w:szCs w:val="28"/>
          <w:u w:val="single"/>
          <w:lang w:val="es-ES"/>
        </w:rPr>
      </w:pPr>
    </w:p>
    <w:p w14:paraId="086BFBCE" w14:textId="77777777" w:rsidR="00C66240" w:rsidRDefault="00C66240" w:rsidP="00C66240">
      <w:pPr>
        <w:jc w:val="both"/>
        <w:rPr>
          <w:i/>
          <w:sz w:val="28"/>
          <w:szCs w:val="28"/>
          <w:u w:val="single"/>
          <w:lang w:val="es-ES"/>
        </w:rPr>
      </w:pPr>
    </w:p>
    <w:p w14:paraId="31A7D1A6" w14:textId="77777777" w:rsidR="00C66240" w:rsidRDefault="00C66240" w:rsidP="00C66240">
      <w:pPr>
        <w:jc w:val="both"/>
        <w:rPr>
          <w:i/>
          <w:sz w:val="28"/>
          <w:szCs w:val="28"/>
          <w:u w:val="single"/>
          <w:lang w:val="es-ES"/>
        </w:rPr>
      </w:pPr>
    </w:p>
    <w:p w14:paraId="0E228F8B" w14:textId="77777777" w:rsidR="00C66240" w:rsidRDefault="00C66240" w:rsidP="00C66240">
      <w:pPr>
        <w:jc w:val="both"/>
        <w:rPr>
          <w:i/>
          <w:sz w:val="28"/>
          <w:szCs w:val="28"/>
          <w:u w:val="single"/>
          <w:lang w:val="es-ES"/>
        </w:rPr>
      </w:pPr>
    </w:p>
    <w:p w14:paraId="5EE990D9" w14:textId="77777777" w:rsidR="00C66240" w:rsidRDefault="00C66240" w:rsidP="00C66240">
      <w:pPr>
        <w:jc w:val="both"/>
        <w:rPr>
          <w:i/>
          <w:sz w:val="28"/>
          <w:szCs w:val="28"/>
          <w:u w:val="single"/>
          <w:lang w:val="es-ES"/>
        </w:rPr>
      </w:pPr>
    </w:p>
    <w:p w14:paraId="4166CE5E" w14:textId="77777777" w:rsidR="00C66240" w:rsidRDefault="00C66240" w:rsidP="00C66240">
      <w:pPr>
        <w:jc w:val="both"/>
        <w:rPr>
          <w:i/>
          <w:sz w:val="28"/>
          <w:szCs w:val="28"/>
          <w:u w:val="single"/>
          <w:lang w:val="es-ES"/>
        </w:rPr>
      </w:pPr>
    </w:p>
    <w:p w14:paraId="2007B774" w14:textId="77777777" w:rsidR="00C66240" w:rsidRDefault="00C66240" w:rsidP="00C66240">
      <w:pPr>
        <w:jc w:val="both"/>
        <w:rPr>
          <w:i/>
          <w:sz w:val="28"/>
          <w:szCs w:val="28"/>
          <w:u w:val="single"/>
          <w:lang w:val="es-ES"/>
        </w:rPr>
      </w:pPr>
    </w:p>
    <w:p w14:paraId="502A4FFD" w14:textId="77777777" w:rsidR="00C66240" w:rsidRDefault="00C66240" w:rsidP="00C66240">
      <w:pPr>
        <w:jc w:val="both"/>
        <w:rPr>
          <w:i/>
          <w:sz w:val="28"/>
          <w:szCs w:val="28"/>
          <w:u w:val="single"/>
          <w:lang w:val="es-ES"/>
        </w:rPr>
      </w:pPr>
    </w:p>
    <w:p w14:paraId="0436D7A5" w14:textId="77777777" w:rsidR="007D4177" w:rsidRDefault="007D4177" w:rsidP="00C66240">
      <w:pPr>
        <w:jc w:val="both"/>
        <w:rPr>
          <w:lang w:val="es-ES"/>
        </w:rPr>
      </w:pPr>
    </w:p>
    <w:p w14:paraId="024B7315" w14:textId="77777777" w:rsidR="00C66240" w:rsidRDefault="00C66240" w:rsidP="00C66240">
      <w:pPr>
        <w:jc w:val="both"/>
        <w:rPr>
          <w:lang w:val="es-ES"/>
        </w:rPr>
      </w:pPr>
    </w:p>
    <w:p w14:paraId="238A9BC3" w14:textId="77777777" w:rsidR="00C66240" w:rsidRDefault="00C66240" w:rsidP="00C66240">
      <w:pPr>
        <w:pStyle w:val="Ttulo3"/>
        <w:jc w:val="both"/>
        <w:rPr>
          <w:lang w:val="es-ES"/>
        </w:rPr>
      </w:pPr>
      <w:r>
        <w:rPr>
          <w:lang w:val="es-ES"/>
        </w:rPr>
        <w:t xml:space="preserve">Diagrama actividades CDU </w:t>
      </w:r>
      <w:proofErr w:type="spellStart"/>
      <w:r>
        <w:rPr>
          <w:lang w:val="es-ES"/>
        </w:rPr>
        <w:t>Login</w:t>
      </w:r>
      <w:proofErr w:type="spellEnd"/>
    </w:p>
    <w:p w14:paraId="178644FD" w14:textId="77777777" w:rsidR="00C66240" w:rsidRDefault="00C66240" w:rsidP="00C66240">
      <w:pPr>
        <w:jc w:val="both"/>
        <w:rPr>
          <w:lang w:val="es-ES"/>
        </w:rPr>
      </w:pPr>
    </w:p>
    <w:p w14:paraId="15114A6C" w14:textId="77777777" w:rsidR="00C66240" w:rsidRDefault="00C66240" w:rsidP="00C66240">
      <w:pPr>
        <w:jc w:val="both"/>
        <w:rPr>
          <w:lang w:val="es-ES"/>
        </w:rPr>
      </w:pPr>
    </w:p>
    <w:p w14:paraId="5360C0AA" w14:textId="77777777" w:rsidR="00C66240" w:rsidRPr="00927A3E" w:rsidRDefault="00C66240" w:rsidP="00C66240">
      <w:pPr>
        <w:jc w:val="both"/>
        <w:rPr>
          <w:lang w:val="es-ES"/>
        </w:rPr>
      </w:pPr>
    </w:p>
    <w:p w14:paraId="41CC12C6" w14:textId="77777777" w:rsidR="00C66240" w:rsidRPr="00927A3E" w:rsidRDefault="00C66240" w:rsidP="00C66240">
      <w:pPr>
        <w:jc w:val="both"/>
        <w:rPr>
          <w:lang w:val="es-ES"/>
        </w:rPr>
      </w:pPr>
      <w:r>
        <w:rPr>
          <w:noProof/>
          <w:lang w:val="es-ES" w:eastAsia="es-ES"/>
        </w:rPr>
        <w:drawing>
          <wp:anchor distT="0" distB="0" distL="114300" distR="114300" simplePos="0" relativeHeight="251668480" behindDoc="1" locked="0" layoutInCell="1" allowOverlap="1" wp14:anchorId="7C683C98" wp14:editId="45E98A6E">
            <wp:simplePos x="0" y="0"/>
            <wp:positionH relativeFrom="margin">
              <wp:posOffset>342900</wp:posOffset>
            </wp:positionH>
            <wp:positionV relativeFrom="paragraph">
              <wp:posOffset>12700</wp:posOffset>
            </wp:positionV>
            <wp:extent cx="5057775" cy="697230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DADES_Login.jpg"/>
                    <pic:cNvPicPr/>
                  </pic:nvPicPr>
                  <pic:blipFill>
                    <a:blip r:embed="rId13">
                      <a:extLst>
                        <a:ext uri="{28A0092B-C50C-407E-A947-70E740481C1C}">
                          <a14:useLocalDpi xmlns:a14="http://schemas.microsoft.com/office/drawing/2010/main" val="0"/>
                        </a:ext>
                      </a:extLst>
                    </a:blip>
                    <a:stretch>
                      <a:fillRect/>
                    </a:stretch>
                  </pic:blipFill>
                  <pic:spPr>
                    <a:xfrm>
                      <a:off x="0" y="0"/>
                      <a:ext cx="5057775" cy="6972300"/>
                    </a:xfrm>
                    <a:prstGeom prst="rect">
                      <a:avLst/>
                    </a:prstGeom>
                  </pic:spPr>
                </pic:pic>
              </a:graphicData>
            </a:graphic>
            <wp14:sizeRelV relativeFrom="margin">
              <wp14:pctHeight>0</wp14:pctHeight>
            </wp14:sizeRelV>
          </wp:anchor>
        </w:drawing>
      </w:r>
    </w:p>
    <w:p w14:paraId="4CF907AD" w14:textId="77777777" w:rsidR="00C66240" w:rsidRDefault="00C66240" w:rsidP="00C66240">
      <w:pPr>
        <w:jc w:val="both"/>
        <w:rPr>
          <w:lang w:val="es-ES"/>
        </w:rPr>
      </w:pPr>
    </w:p>
    <w:p w14:paraId="08A85836" w14:textId="77777777" w:rsidR="00C66240" w:rsidRDefault="00C66240" w:rsidP="00C66240">
      <w:pPr>
        <w:jc w:val="both"/>
        <w:rPr>
          <w:lang w:val="es-ES"/>
        </w:rPr>
      </w:pPr>
    </w:p>
    <w:p w14:paraId="3D4CB35C" w14:textId="77777777" w:rsidR="00C66240" w:rsidRDefault="00C66240" w:rsidP="00C66240">
      <w:pPr>
        <w:jc w:val="both"/>
        <w:rPr>
          <w:lang w:val="es-ES"/>
        </w:rPr>
      </w:pPr>
    </w:p>
    <w:p w14:paraId="42899C8D" w14:textId="77777777" w:rsidR="00C66240" w:rsidRDefault="00C66240" w:rsidP="00C66240">
      <w:pPr>
        <w:jc w:val="both"/>
        <w:rPr>
          <w:lang w:val="es-ES"/>
        </w:rPr>
      </w:pPr>
    </w:p>
    <w:p w14:paraId="344795AE" w14:textId="77777777" w:rsidR="00C66240" w:rsidRDefault="00C66240" w:rsidP="00C66240">
      <w:pPr>
        <w:jc w:val="both"/>
        <w:rPr>
          <w:lang w:val="es-ES"/>
        </w:rPr>
      </w:pPr>
    </w:p>
    <w:p w14:paraId="3946007D" w14:textId="77777777" w:rsidR="00C66240" w:rsidRDefault="00C66240" w:rsidP="00C66240">
      <w:pPr>
        <w:jc w:val="both"/>
        <w:rPr>
          <w:lang w:val="es-ES"/>
        </w:rPr>
      </w:pPr>
    </w:p>
    <w:p w14:paraId="4D8D91CD" w14:textId="77777777" w:rsidR="00C66240" w:rsidRDefault="00C66240" w:rsidP="00C66240">
      <w:pPr>
        <w:jc w:val="both"/>
        <w:rPr>
          <w:lang w:val="es-ES"/>
        </w:rPr>
      </w:pPr>
    </w:p>
    <w:p w14:paraId="4B1F4FDF" w14:textId="77777777" w:rsidR="00C66240" w:rsidRDefault="00C66240" w:rsidP="00C66240">
      <w:pPr>
        <w:jc w:val="both"/>
        <w:rPr>
          <w:lang w:val="es-ES"/>
        </w:rPr>
      </w:pPr>
    </w:p>
    <w:p w14:paraId="0B47F528" w14:textId="77777777" w:rsidR="00C66240" w:rsidRDefault="00C66240" w:rsidP="00C66240">
      <w:pPr>
        <w:jc w:val="both"/>
        <w:rPr>
          <w:lang w:val="es-ES"/>
        </w:rPr>
      </w:pPr>
    </w:p>
    <w:p w14:paraId="6294BC85" w14:textId="77777777" w:rsidR="00C66240" w:rsidRDefault="00C66240" w:rsidP="00C66240">
      <w:pPr>
        <w:jc w:val="both"/>
        <w:rPr>
          <w:lang w:val="es-ES"/>
        </w:rPr>
      </w:pPr>
    </w:p>
    <w:p w14:paraId="7F1134F8" w14:textId="77777777" w:rsidR="00C66240" w:rsidRDefault="00C66240" w:rsidP="00C66240">
      <w:pPr>
        <w:jc w:val="both"/>
        <w:rPr>
          <w:lang w:val="es-ES"/>
        </w:rPr>
      </w:pPr>
    </w:p>
    <w:p w14:paraId="522A1B8F" w14:textId="77777777" w:rsidR="00C66240" w:rsidRDefault="00C66240" w:rsidP="00C66240">
      <w:pPr>
        <w:jc w:val="both"/>
        <w:rPr>
          <w:lang w:val="es-ES"/>
        </w:rPr>
      </w:pPr>
    </w:p>
    <w:p w14:paraId="34701464" w14:textId="77777777" w:rsidR="00C66240" w:rsidRDefault="00C66240" w:rsidP="00C66240">
      <w:pPr>
        <w:jc w:val="both"/>
        <w:rPr>
          <w:lang w:val="es-ES"/>
        </w:rPr>
      </w:pPr>
    </w:p>
    <w:p w14:paraId="4ACB1931" w14:textId="77777777" w:rsidR="00C66240" w:rsidRDefault="00C66240" w:rsidP="00C66240">
      <w:pPr>
        <w:jc w:val="both"/>
        <w:rPr>
          <w:lang w:val="es-ES"/>
        </w:rPr>
      </w:pPr>
    </w:p>
    <w:p w14:paraId="6C9256F9" w14:textId="77777777" w:rsidR="00C66240" w:rsidRDefault="00C66240" w:rsidP="00C66240">
      <w:pPr>
        <w:jc w:val="both"/>
        <w:rPr>
          <w:lang w:val="es-ES"/>
        </w:rPr>
      </w:pPr>
    </w:p>
    <w:p w14:paraId="451F770F" w14:textId="77777777" w:rsidR="00C66240" w:rsidRDefault="00C66240" w:rsidP="00C66240">
      <w:pPr>
        <w:jc w:val="both"/>
        <w:rPr>
          <w:lang w:val="es-ES"/>
        </w:rPr>
      </w:pPr>
    </w:p>
    <w:p w14:paraId="632743CD" w14:textId="77777777" w:rsidR="00C66240" w:rsidRDefault="00C66240" w:rsidP="00C66240">
      <w:pPr>
        <w:jc w:val="both"/>
        <w:rPr>
          <w:lang w:val="es-ES"/>
        </w:rPr>
      </w:pPr>
    </w:p>
    <w:p w14:paraId="74610901" w14:textId="77777777" w:rsidR="00C66240" w:rsidRDefault="00C66240" w:rsidP="00C66240">
      <w:pPr>
        <w:jc w:val="both"/>
        <w:rPr>
          <w:lang w:val="es-ES"/>
        </w:rPr>
      </w:pPr>
    </w:p>
    <w:p w14:paraId="49A35D07" w14:textId="77777777" w:rsidR="00C66240" w:rsidRDefault="00C66240" w:rsidP="00C66240">
      <w:pPr>
        <w:jc w:val="both"/>
        <w:rPr>
          <w:lang w:val="es-ES"/>
        </w:rPr>
      </w:pPr>
    </w:p>
    <w:p w14:paraId="1B34C484" w14:textId="77777777" w:rsidR="00C66240" w:rsidRDefault="00C66240" w:rsidP="00C66240">
      <w:pPr>
        <w:jc w:val="both"/>
        <w:rPr>
          <w:lang w:val="es-ES"/>
        </w:rPr>
      </w:pPr>
    </w:p>
    <w:p w14:paraId="5263AFCD" w14:textId="77777777" w:rsidR="00C66240" w:rsidRDefault="00C66240" w:rsidP="00C66240">
      <w:pPr>
        <w:jc w:val="both"/>
        <w:rPr>
          <w:lang w:val="es-ES"/>
        </w:rPr>
      </w:pPr>
    </w:p>
    <w:p w14:paraId="555C3FFC" w14:textId="77777777" w:rsidR="00C66240" w:rsidRDefault="00C66240" w:rsidP="00C66240">
      <w:pPr>
        <w:jc w:val="both"/>
        <w:rPr>
          <w:lang w:val="es-ES"/>
        </w:rPr>
      </w:pPr>
    </w:p>
    <w:p w14:paraId="4F0F91B2" w14:textId="77777777" w:rsidR="00C66240" w:rsidRDefault="00C66240" w:rsidP="00C66240">
      <w:pPr>
        <w:jc w:val="both"/>
        <w:rPr>
          <w:lang w:val="es-ES"/>
        </w:rPr>
      </w:pPr>
    </w:p>
    <w:p w14:paraId="235529C4" w14:textId="77777777" w:rsidR="00C66240" w:rsidRDefault="00C66240" w:rsidP="00C66240">
      <w:pPr>
        <w:jc w:val="both"/>
        <w:rPr>
          <w:lang w:val="es-ES"/>
        </w:rPr>
      </w:pPr>
    </w:p>
    <w:p w14:paraId="152FFE5A" w14:textId="77777777" w:rsidR="00C66240" w:rsidRDefault="00C66240" w:rsidP="00C66240">
      <w:pPr>
        <w:jc w:val="both"/>
        <w:rPr>
          <w:lang w:val="es-ES"/>
        </w:rPr>
      </w:pPr>
    </w:p>
    <w:p w14:paraId="6D3D745F" w14:textId="77777777" w:rsidR="00C66240" w:rsidRDefault="00C66240" w:rsidP="00C66240">
      <w:pPr>
        <w:jc w:val="both"/>
        <w:rPr>
          <w:lang w:val="es-ES"/>
        </w:rPr>
      </w:pPr>
    </w:p>
    <w:p w14:paraId="69A64AC2" w14:textId="77777777" w:rsidR="00C66240" w:rsidRDefault="00C66240" w:rsidP="00C66240">
      <w:pPr>
        <w:jc w:val="both"/>
        <w:rPr>
          <w:lang w:val="es-ES"/>
        </w:rPr>
      </w:pPr>
    </w:p>
    <w:p w14:paraId="2B8EE432" w14:textId="77777777" w:rsidR="00C66240" w:rsidRDefault="00C66240" w:rsidP="00C66240">
      <w:pPr>
        <w:jc w:val="both"/>
        <w:rPr>
          <w:lang w:val="es-ES"/>
        </w:rPr>
      </w:pPr>
    </w:p>
    <w:p w14:paraId="23D52556" w14:textId="77777777" w:rsidR="00C66240" w:rsidRDefault="00C66240" w:rsidP="00C66240">
      <w:pPr>
        <w:jc w:val="both"/>
        <w:rPr>
          <w:lang w:val="es-ES"/>
        </w:rPr>
      </w:pPr>
    </w:p>
    <w:p w14:paraId="43061F8C" w14:textId="77777777" w:rsidR="00C66240" w:rsidRDefault="00C66240" w:rsidP="00C66240">
      <w:pPr>
        <w:jc w:val="both"/>
        <w:rPr>
          <w:lang w:val="es-ES"/>
        </w:rPr>
      </w:pPr>
    </w:p>
    <w:p w14:paraId="5CF50663" w14:textId="77777777" w:rsidR="00C66240" w:rsidRDefault="00C66240" w:rsidP="00C66240">
      <w:pPr>
        <w:jc w:val="both"/>
        <w:rPr>
          <w:lang w:val="es-ES"/>
        </w:rPr>
      </w:pPr>
    </w:p>
    <w:p w14:paraId="3F02FD93" w14:textId="77777777" w:rsidR="00C66240" w:rsidRDefault="00C66240" w:rsidP="00C66240">
      <w:pPr>
        <w:jc w:val="both"/>
        <w:rPr>
          <w:lang w:val="es-ES"/>
        </w:rPr>
      </w:pPr>
    </w:p>
    <w:p w14:paraId="70C6C2AC" w14:textId="77777777" w:rsidR="00C66240" w:rsidRDefault="00C66240" w:rsidP="00C66240">
      <w:pPr>
        <w:jc w:val="both"/>
        <w:rPr>
          <w:lang w:val="es-ES"/>
        </w:rPr>
      </w:pPr>
    </w:p>
    <w:p w14:paraId="14272B43" w14:textId="77777777" w:rsidR="00C66240" w:rsidRDefault="00C66240" w:rsidP="00C66240">
      <w:pPr>
        <w:jc w:val="both"/>
        <w:rPr>
          <w:lang w:val="es-ES"/>
        </w:rPr>
      </w:pPr>
    </w:p>
    <w:p w14:paraId="3DB356AC" w14:textId="77777777" w:rsidR="00C66240" w:rsidRDefault="00C66240" w:rsidP="00C66240">
      <w:pPr>
        <w:jc w:val="both"/>
        <w:rPr>
          <w:lang w:val="es-ES"/>
        </w:rPr>
      </w:pPr>
    </w:p>
    <w:p w14:paraId="2410DA34" w14:textId="77777777" w:rsidR="00C66240" w:rsidRDefault="00C66240" w:rsidP="00C66240">
      <w:pPr>
        <w:jc w:val="both"/>
        <w:rPr>
          <w:lang w:val="es-ES"/>
        </w:rPr>
      </w:pPr>
    </w:p>
    <w:p w14:paraId="358FCEF0" w14:textId="77777777" w:rsidR="00C66240" w:rsidRDefault="00C66240" w:rsidP="00C66240">
      <w:pPr>
        <w:jc w:val="both"/>
        <w:rPr>
          <w:lang w:val="es-ES"/>
        </w:rPr>
      </w:pPr>
    </w:p>
    <w:p w14:paraId="6902A30E" w14:textId="77777777" w:rsidR="00C66240" w:rsidRDefault="00C66240" w:rsidP="00C66240">
      <w:pPr>
        <w:jc w:val="both"/>
        <w:rPr>
          <w:lang w:val="es-ES"/>
        </w:rPr>
      </w:pPr>
    </w:p>
    <w:p w14:paraId="25363012" w14:textId="77777777" w:rsidR="00C66240" w:rsidRDefault="00C66240" w:rsidP="00C66240">
      <w:pPr>
        <w:jc w:val="both"/>
        <w:rPr>
          <w:lang w:val="es-ES"/>
        </w:rPr>
      </w:pPr>
    </w:p>
    <w:p w14:paraId="2ADEF02B" w14:textId="77777777" w:rsidR="00C66240" w:rsidRDefault="00C66240" w:rsidP="00C66240">
      <w:pPr>
        <w:jc w:val="both"/>
        <w:rPr>
          <w:lang w:val="es-ES"/>
        </w:rPr>
      </w:pPr>
    </w:p>
    <w:p w14:paraId="45B05BFD" w14:textId="77777777" w:rsidR="00C66240" w:rsidRDefault="00C66240" w:rsidP="00C66240">
      <w:pPr>
        <w:jc w:val="both"/>
        <w:rPr>
          <w:lang w:val="es-ES"/>
        </w:rPr>
      </w:pPr>
    </w:p>
    <w:p w14:paraId="19C5E5DC" w14:textId="77777777" w:rsidR="00C66240" w:rsidRDefault="00C66240" w:rsidP="00C66240">
      <w:pPr>
        <w:jc w:val="both"/>
        <w:rPr>
          <w:lang w:val="es-ES"/>
        </w:rPr>
      </w:pPr>
    </w:p>
    <w:p w14:paraId="580FE071" w14:textId="77777777" w:rsidR="00C66240" w:rsidRDefault="00C66240" w:rsidP="00C66240">
      <w:pPr>
        <w:jc w:val="both"/>
        <w:rPr>
          <w:lang w:val="es-ES"/>
        </w:rPr>
      </w:pPr>
    </w:p>
    <w:p w14:paraId="74223FBD" w14:textId="77777777" w:rsidR="00C66240" w:rsidRDefault="00C66240" w:rsidP="00C66240">
      <w:pPr>
        <w:jc w:val="both"/>
        <w:rPr>
          <w:lang w:val="es-ES"/>
        </w:rPr>
      </w:pPr>
    </w:p>
    <w:p w14:paraId="60F43D0E" w14:textId="77777777" w:rsidR="00C66240" w:rsidRDefault="00C66240" w:rsidP="00C66240">
      <w:pPr>
        <w:jc w:val="both"/>
        <w:rPr>
          <w:lang w:val="es-ES"/>
        </w:rPr>
      </w:pPr>
    </w:p>
    <w:p w14:paraId="14D7249F" w14:textId="77777777" w:rsidR="00C66240" w:rsidRDefault="00C66240" w:rsidP="00C66240">
      <w:pPr>
        <w:pStyle w:val="Ttulo3"/>
        <w:jc w:val="both"/>
        <w:rPr>
          <w:lang w:val="es-ES"/>
        </w:rPr>
      </w:pPr>
      <w:r>
        <w:rPr>
          <w:lang w:val="es-ES"/>
        </w:rPr>
        <w:lastRenderedPageBreak/>
        <w:t>Diagrama actividades CDU Crear Publicación</w:t>
      </w:r>
    </w:p>
    <w:p w14:paraId="1CA495C5" w14:textId="77777777" w:rsidR="00C66240" w:rsidRDefault="00C66240" w:rsidP="00C66240">
      <w:pPr>
        <w:jc w:val="both"/>
        <w:rPr>
          <w:lang w:val="es-ES"/>
        </w:rPr>
      </w:pPr>
      <w:r>
        <w:rPr>
          <w:noProof/>
          <w:lang w:val="es-ES" w:eastAsia="es-ES"/>
        </w:rPr>
        <w:drawing>
          <wp:anchor distT="0" distB="0" distL="114300" distR="114300" simplePos="0" relativeHeight="251669504" behindDoc="1" locked="0" layoutInCell="1" allowOverlap="1" wp14:anchorId="2B707780" wp14:editId="14A545AA">
            <wp:simplePos x="0" y="0"/>
            <wp:positionH relativeFrom="column">
              <wp:posOffset>409575</wp:posOffset>
            </wp:positionH>
            <wp:positionV relativeFrom="paragraph">
              <wp:posOffset>60325</wp:posOffset>
            </wp:positionV>
            <wp:extent cx="5238750" cy="752874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DADES_publicacion.jpg"/>
                    <pic:cNvPicPr/>
                  </pic:nvPicPr>
                  <pic:blipFill>
                    <a:blip r:embed="rId14">
                      <a:extLst>
                        <a:ext uri="{28A0092B-C50C-407E-A947-70E740481C1C}">
                          <a14:useLocalDpi xmlns:a14="http://schemas.microsoft.com/office/drawing/2010/main" val="0"/>
                        </a:ext>
                      </a:extLst>
                    </a:blip>
                    <a:stretch>
                      <a:fillRect/>
                    </a:stretch>
                  </pic:blipFill>
                  <pic:spPr>
                    <a:xfrm>
                      <a:off x="0" y="0"/>
                      <a:ext cx="5238750" cy="7528743"/>
                    </a:xfrm>
                    <a:prstGeom prst="rect">
                      <a:avLst/>
                    </a:prstGeom>
                  </pic:spPr>
                </pic:pic>
              </a:graphicData>
            </a:graphic>
          </wp:anchor>
        </w:drawing>
      </w:r>
    </w:p>
    <w:p w14:paraId="71126E45" w14:textId="77777777" w:rsidR="00C66240" w:rsidRPr="00A750DF" w:rsidRDefault="00C66240" w:rsidP="00C66240">
      <w:pPr>
        <w:jc w:val="both"/>
        <w:rPr>
          <w:lang w:val="es-ES"/>
        </w:rPr>
      </w:pPr>
    </w:p>
    <w:p w14:paraId="6B1D46BF" w14:textId="77777777" w:rsidR="00C66240" w:rsidRDefault="00C66240" w:rsidP="00C66240">
      <w:pPr>
        <w:jc w:val="both"/>
        <w:rPr>
          <w:lang w:val="es-ES"/>
        </w:rPr>
      </w:pPr>
    </w:p>
    <w:p w14:paraId="5D300CFD" w14:textId="77777777" w:rsidR="00C66240" w:rsidRDefault="00C66240" w:rsidP="00C66240">
      <w:pPr>
        <w:jc w:val="both"/>
        <w:rPr>
          <w:lang w:val="es-ES"/>
        </w:rPr>
      </w:pPr>
    </w:p>
    <w:p w14:paraId="176F2CA4" w14:textId="77777777" w:rsidR="00C66240" w:rsidRDefault="00C66240" w:rsidP="00C66240">
      <w:pPr>
        <w:jc w:val="both"/>
        <w:rPr>
          <w:lang w:val="es-ES"/>
        </w:rPr>
      </w:pPr>
    </w:p>
    <w:p w14:paraId="1F10442E" w14:textId="77777777" w:rsidR="00C66240" w:rsidRDefault="00C66240" w:rsidP="00C66240">
      <w:pPr>
        <w:jc w:val="both"/>
        <w:rPr>
          <w:lang w:val="es-ES"/>
        </w:rPr>
      </w:pPr>
    </w:p>
    <w:p w14:paraId="4E145FD1" w14:textId="77777777" w:rsidR="00C66240" w:rsidRDefault="00C66240" w:rsidP="00C66240">
      <w:pPr>
        <w:jc w:val="both"/>
        <w:rPr>
          <w:lang w:val="es-ES"/>
        </w:rPr>
      </w:pPr>
    </w:p>
    <w:p w14:paraId="7EACBD39" w14:textId="77777777" w:rsidR="00C66240" w:rsidRDefault="00C66240" w:rsidP="00C66240">
      <w:pPr>
        <w:jc w:val="both"/>
        <w:rPr>
          <w:lang w:val="es-ES"/>
        </w:rPr>
      </w:pPr>
    </w:p>
    <w:p w14:paraId="43E42DEA" w14:textId="77777777" w:rsidR="00C66240" w:rsidRDefault="00C66240" w:rsidP="00C66240">
      <w:pPr>
        <w:jc w:val="both"/>
        <w:rPr>
          <w:lang w:val="es-ES"/>
        </w:rPr>
      </w:pPr>
    </w:p>
    <w:p w14:paraId="23C24DBD" w14:textId="77777777" w:rsidR="00C66240" w:rsidRDefault="00C66240" w:rsidP="00C66240">
      <w:pPr>
        <w:jc w:val="both"/>
        <w:rPr>
          <w:lang w:val="es-ES"/>
        </w:rPr>
      </w:pPr>
    </w:p>
    <w:p w14:paraId="702D1C6E" w14:textId="77777777" w:rsidR="00C66240" w:rsidRDefault="00C66240" w:rsidP="00C66240">
      <w:pPr>
        <w:jc w:val="both"/>
        <w:rPr>
          <w:lang w:val="es-ES"/>
        </w:rPr>
      </w:pPr>
    </w:p>
    <w:p w14:paraId="0DA8A0D3" w14:textId="77777777" w:rsidR="00C66240" w:rsidRDefault="00C66240" w:rsidP="00C66240">
      <w:pPr>
        <w:jc w:val="both"/>
        <w:rPr>
          <w:lang w:val="es-ES"/>
        </w:rPr>
      </w:pPr>
    </w:p>
    <w:p w14:paraId="192E71AE" w14:textId="77777777" w:rsidR="00C66240" w:rsidRDefault="00C66240" w:rsidP="00C66240">
      <w:pPr>
        <w:jc w:val="both"/>
        <w:rPr>
          <w:lang w:val="es-ES"/>
        </w:rPr>
      </w:pPr>
    </w:p>
    <w:p w14:paraId="25CBEE70" w14:textId="77777777" w:rsidR="00C66240" w:rsidRDefault="00C66240" w:rsidP="00C66240">
      <w:pPr>
        <w:jc w:val="both"/>
        <w:rPr>
          <w:lang w:val="es-ES"/>
        </w:rPr>
      </w:pPr>
    </w:p>
    <w:p w14:paraId="162B9A20" w14:textId="77777777" w:rsidR="00C66240" w:rsidRDefault="00C66240" w:rsidP="00C66240">
      <w:pPr>
        <w:jc w:val="both"/>
        <w:rPr>
          <w:lang w:val="es-ES"/>
        </w:rPr>
      </w:pPr>
    </w:p>
    <w:p w14:paraId="21C47227" w14:textId="77777777" w:rsidR="00C66240" w:rsidRDefault="00C66240" w:rsidP="00C66240">
      <w:pPr>
        <w:jc w:val="both"/>
        <w:rPr>
          <w:lang w:val="es-ES"/>
        </w:rPr>
      </w:pPr>
    </w:p>
    <w:p w14:paraId="46FB80A0" w14:textId="77777777" w:rsidR="007D4177" w:rsidRDefault="007D4177" w:rsidP="00C66240">
      <w:pPr>
        <w:jc w:val="both"/>
        <w:rPr>
          <w:lang w:val="es-ES"/>
        </w:rPr>
      </w:pPr>
    </w:p>
    <w:p w14:paraId="39824FFE" w14:textId="77777777" w:rsidR="007D4177" w:rsidRDefault="007D4177" w:rsidP="00C66240">
      <w:pPr>
        <w:jc w:val="both"/>
        <w:rPr>
          <w:lang w:val="es-ES"/>
        </w:rPr>
      </w:pPr>
    </w:p>
    <w:p w14:paraId="5743A341" w14:textId="77777777" w:rsidR="007D4177" w:rsidRDefault="007D4177" w:rsidP="00C66240">
      <w:pPr>
        <w:jc w:val="both"/>
        <w:rPr>
          <w:lang w:val="es-ES"/>
        </w:rPr>
      </w:pPr>
    </w:p>
    <w:p w14:paraId="58DAE89A" w14:textId="77777777" w:rsidR="007D4177" w:rsidRDefault="007D4177" w:rsidP="00C66240">
      <w:pPr>
        <w:jc w:val="both"/>
        <w:rPr>
          <w:lang w:val="es-ES"/>
        </w:rPr>
      </w:pPr>
    </w:p>
    <w:p w14:paraId="611A3CAD" w14:textId="77777777" w:rsidR="007D4177" w:rsidRDefault="007D4177" w:rsidP="00C66240">
      <w:pPr>
        <w:jc w:val="both"/>
        <w:rPr>
          <w:lang w:val="es-ES"/>
        </w:rPr>
      </w:pPr>
    </w:p>
    <w:p w14:paraId="4696A5CB" w14:textId="77777777" w:rsidR="007D4177" w:rsidRDefault="007D4177" w:rsidP="00C66240">
      <w:pPr>
        <w:jc w:val="both"/>
        <w:rPr>
          <w:lang w:val="es-ES"/>
        </w:rPr>
      </w:pPr>
    </w:p>
    <w:p w14:paraId="1C633AA2" w14:textId="77777777" w:rsidR="007D4177" w:rsidRDefault="007D4177" w:rsidP="00C66240">
      <w:pPr>
        <w:jc w:val="both"/>
        <w:rPr>
          <w:lang w:val="es-ES"/>
        </w:rPr>
      </w:pPr>
    </w:p>
    <w:p w14:paraId="25CD232F" w14:textId="77777777" w:rsidR="007D4177" w:rsidRDefault="007D4177" w:rsidP="00C66240">
      <w:pPr>
        <w:jc w:val="both"/>
        <w:rPr>
          <w:lang w:val="es-ES"/>
        </w:rPr>
      </w:pPr>
    </w:p>
    <w:p w14:paraId="49CB7CBE" w14:textId="77777777" w:rsidR="007D4177" w:rsidRDefault="007D4177" w:rsidP="00C66240">
      <w:pPr>
        <w:jc w:val="both"/>
        <w:rPr>
          <w:lang w:val="es-ES"/>
        </w:rPr>
      </w:pPr>
    </w:p>
    <w:p w14:paraId="1E7D677B" w14:textId="77777777" w:rsidR="007D4177" w:rsidRDefault="007D4177" w:rsidP="00C66240">
      <w:pPr>
        <w:jc w:val="both"/>
        <w:rPr>
          <w:lang w:val="es-ES"/>
        </w:rPr>
      </w:pPr>
    </w:p>
    <w:p w14:paraId="4BF7A716" w14:textId="77777777" w:rsidR="007D4177" w:rsidRDefault="007D4177" w:rsidP="00C66240">
      <w:pPr>
        <w:jc w:val="both"/>
        <w:rPr>
          <w:lang w:val="es-ES"/>
        </w:rPr>
      </w:pPr>
    </w:p>
    <w:p w14:paraId="76D1C2D1" w14:textId="77777777" w:rsidR="007D4177" w:rsidRDefault="007D4177" w:rsidP="00C66240">
      <w:pPr>
        <w:jc w:val="both"/>
        <w:rPr>
          <w:lang w:val="es-ES"/>
        </w:rPr>
      </w:pPr>
    </w:p>
    <w:p w14:paraId="682BC53C" w14:textId="77777777" w:rsidR="007D4177" w:rsidRDefault="007D4177" w:rsidP="00C66240">
      <w:pPr>
        <w:jc w:val="both"/>
        <w:rPr>
          <w:lang w:val="es-ES"/>
        </w:rPr>
      </w:pPr>
    </w:p>
    <w:p w14:paraId="723A6BA1" w14:textId="77777777" w:rsidR="007D4177" w:rsidRDefault="007D4177" w:rsidP="00C66240">
      <w:pPr>
        <w:jc w:val="both"/>
        <w:rPr>
          <w:lang w:val="es-ES"/>
        </w:rPr>
      </w:pPr>
    </w:p>
    <w:p w14:paraId="464001B7" w14:textId="77777777" w:rsidR="007D4177" w:rsidRDefault="007D4177" w:rsidP="00C66240">
      <w:pPr>
        <w:jc w:val="both"/>
        <w:rPr>
          <w:lang w:val="es-ES"/>
        </w:rPr>
      </w:pPr>
    </w:p>
    <w:p w14:paraId="208E97A2" w14:textId="77777777" w:rsidR="007D4177" w:rsidRDefault="007D4177" w:rsidP="00C66240">
      <w:pPr>
        <w:jc w:val="both"/>
        <w:rPr>
          <w:lang w:val="es-ES"/>
        </w:rPr>
      </w:pPr>
    </w:p>
    <w:p w14:paraId="195BE6A3" w14:textId="77777777" w:rsidR="007D4177" w:rsidRDefault="007D4177" w:rsidP="00C66240">
      <w:pPr>
        <w:jc w:val="both"/>
        <w:rPr>
          <w:lang w:val="es-ES"/>
        </w:rPr>
      </w:pPr>
    </w:p>
    <w:p w14:paraId="75ABCB4F" w14:textId="77777777" w:rsidR="007D4177" w:rsidRDefault="007D4177" w:rsidP="00C66240">
      <w:pPr>
        <w:jc w:val="both"/>
        <w:rPr>
          <w:lang w:val="es-ES"/>
        </w:rPr>
      </w:pPr>
    </w:p>
    <w:p w14:paraId="5AA39C92" w14:textId="77777777" w:rsidR="007D4177" w:rsidRDefault="007D4177" w:rsidP="00C66240">
      <w:pPr>
        <w:jc w:val="both"/>
        <w:rPr>
          <w:lang w:val="es-ES"/>
        </w:rPr>
      </w:pPr>
    </w:p>
    <w:p w14:paraId="51BA6514" w14:textId="77777777" w:rsidR="007D4177" w:rsidRDefault="007D4177" w:rsidP="00C66240">
      <w:pPr>
        <w:jc w:val="both"/>
        <w:rPr>
          <w:lang w:val="es-ES"/>
        </w:rPr>
      </w:pPr>
    </w:p>
    <w:p w14:paraId="76C49A83" w14:textId="77777777" w:rsidR="007D4177" w:rsidRDefault="007D4177" w:rsidP="00C66240">
      <w:pPr>
        <w:jc w:val="both"/>
        <w:rPr>
          <w:lang w:val="es-ES"/>
        </w:rPr>
      </w:pPr>
    </w:p>
    <w:p w14:paraId="6F688328" w14:textId="77777777" w:rsidR="007D4177" w:rsidRDefault="007D4177" w:rsidP="00C66240">
      <w:pPr>
        <w:jc w:val="both"/>
        <w:rPr>
          <w:lang w:val="es-ES"/>
        </w:rPr>
      </w:pPr>
    </w:p>
    <w:p w14:paraId="177C8135" w14:textId="77777777" w:rsidR="007D4177" w:rsidRDefault="007D4177" w:rsidP="00C66240">
      <w:pPr>
        <w:jc w:val="both"/>
        <w:rPr>
          <w:lang w:val="es-ES"/>
        </w:rPr>
      </w:pPr>
    </w:p>
    <w:p w14:paraId="1E75827B" w14:textId="77777777" w:rsidR="007D4177" w:rsidRDefault="007D4177" w:rsidP="00C66240">
      <w:pPr>
        <w:jc w:val="both"/>
        <w:rPr>
          <w:lang w:val="es-ES"/>
        </w:rPr>
      </w:pPr>
    </w:p>
    <w:p w14:paraId="1D1B7351" w14:textId="77777777" w:rsidR="007D4177" w:rsidRDefault="007D4177" w:rsidP="00C66240">
      <w:pPr>
        <w:jc w:val="both"/>
        <w:rPr>
          <w:lang w:val="es-ES"/>
        </w:rPr>
      </w:pPr>
    </w:p>
    <w:p w14:paraId="41239A9B" w14:textId="77777777" w:rsidR="007D4177" w:rsidRDefault="007D4177" w:rsidP="00C66240">
      <w:pPr>
        <w:jc w:val="both"/>
        <w:rPr>
          <w:lang w:val="es-ES"/>
        </w:rPr>
      </w:pPr>
    </w:p>
    <w:p w14:paraId="0DEEFE49" w14:textId="77777777" w:rsidR="007D4177" w:rsidRDefault="007D4177" w:rsidP="00C66240">
      <w:pPr>
        <w:jc w:val="both"/>
        <w:rPr>
          <w:lang w:val="es-ES"/>
        </w:rPr>
      </w:pPr>
    </w:p>
    <w:p w14:paraId="249DDF0F" w14:textId="77777777" w:rsidR="007D4177" w:rsidRDefault="007D4177" w:rsidP="00C66240">
      <w:pPr>
        <w:jc w:val="both"/>
        <w:rPr>
          <w:lang w:val="es-ES"/>
        </w:rPr>
      </w:pPr>
    </w:p>
    <w:p w14:paraId="57830030" w14:textId="77777777" w:rsidR="007D4177" w:rsidRDefault="007D4177" w:rsidP="00C66240">
      <w:pPr>
        <w:jc w:val="both"/>
        <w:rPr>
          <w:lang w:val="es-ES"/>
        </w:rPr>
      </w:pPr>
    </w:p>
    <w:p w14:paraId="57AB250D" w14:textId="77777777" w:rsidR="007D4177" w:rsidRDefault="007D4177" w:rsidP="00C66240">
      <w:pPr>
        <w:jc w:val="both"/>
        <w:rPr>
          <w:lang w:val="es-ES"/>
        </w:rPr>
      </w:pPr>
    </w:p>
    <w:p w14:paraId="5BB947FA" w14:textId="77777777" w:rsidR="007D4177" w:rsidRDefault="007D4177" w:rsidP="00C66240">
      <w:pPr>
        <w:jc w:val="both"/>
        <w:rPr>
          <w:lang w:val="es-ES"/>
        </w:rPr>
      </w:pPr>
    </w:p>
    <w:p w14:paraId="6E0B1D01" w14:textId="77777777" w:rsidR="007D4177" w:rsidRDefault="007D4177" w:rsidP="00C66240">
      <w:pPr>
        <w:jc w:val="both"/>
        <w:rPr>
          <w:lang w:val="es-ES"/>
        </w:rPr>
      </w:pPr>
    </w:p>
    <w:p w14:paraId="3B64B1BD" w14:textId="77777777" w:rsidR="007D4177" w:rsidRDefault="007D4177" w:rsidP="00C66240">
      <w:pPr>
        <w:jc w:val="both"/>
        <w:rPr>
          <w:lang w:val="es-ES"/>
        </w:rPr>
      </w:pPr>
    </w:p>
    <w:p w14:paraId="21037B99" w14:textId="77777777" w:rsidR="007D4177" w:rsidRDefault="007D4177" w:rsidP="00C66240">
      <w:pPr>
        <w:jc w:val="both"/>
        <w:rPr>
          <w:lang w:val="es-ES"/>
        </w:rPr>
      </w:pPr>
    </w:p>
    <w:p w14:paraId="1DA9718E" w14:textId="77777777" w:rsidR="007D4177" w:rsidRDefault="007D4177" w:rsidP="00C66240">
      <w:pPr>
        <w:jc w:val="both"/>
        <w:rPr>
          <w:lang w:val="es-ES"/>
        </w:rPr>
      </w:pPr>
    </w:p>
    <w:p w14:paraId="085C024F" w14:textId="77777777" w:rsidR="00C66240" w:rsidRDefault="00C66240" w:rsidP="00C66240">
      <w:pPr>
        <w:pStyle w:val="Ttulo3"/>
        <w:jc w:val="both"/>
        <w:rPr>
          <w:lang w:val="es-ES"/>
        </w:rPr>
      </w:pPr>
      <w:r>
        <w:rPr>
          <w:lang w:val="es-ES"/>
        </w:rPr>
        <w:lastRenderedPageBreak/>
        <w:t xml:space="preserve">Diagrama actividades CDU – búsqueda por etiquetas </w:t>
      </w:r>
    </w:p>
    <w:p w14:paraId="4CD156C2" w14:textId="77777777" w:rsidR="00C66240" w:rsidRDefault="00C66240" w:rsidP="00C66240">
      <w:pPr>
        <w:jc w:val="both"/>
        <w:rPr>
          <w:lang w:val="es-ES"/>
        </w:rPr>
      </w:pPr>
    </w:p>
    <w:p w14:paraId="15FA23F3" w14:textId="77777777" w:rsidR="00C66240" w:rsidRPr="007306C1" w:rsidRDefault="00C66240" w:rsidP="00C66240">
      <w:pPr>
        <w:jc w:val="both"/>
        <w:rPr>
          <w:lang w:val="es-ES"/>
        </w:rPr>
      </w:pPr>
      <w:r>
        <w:rPr>
          <w:noProof/>
          <w:lang w:val="es-ES" w:eastAsia="es-ES"/>
        </w:rPr>
        <w:drawing>
          <wp:anchor distT="0" distB="0" distL="114300" distR="114300" simplePos="0" relativeHeight="251670528" behindDoc="1" locked="0" layoutInCell="1" allowOverlap="1" wp14:anchorId="236E4E45" wp14:editId="59BD79CB">
            <wp:simplePos x="0" y="0"/>
            <wp:positionH relativeFrom="margin">
              <wp:posOffset>533400</wp:posOffset>
            </wp:positionH>
            <wp:positionV relativeFrom="paragraph">
              <wp:posOffset>12700</wp:posOffset>
            </wp:positionV>
            <wp:extent cx="4810125" cy="6849110"/>
            <wp:effectExtent l="0" t="0" r="9525"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DADES_busqueda.jpg"/>
                    <pic:cNvPicPr/>
                  </pic:nvPicPr>
                  <pic:blipFill>
                    <a:blip r:embed="rId15">
                      <a:extLst>
                        <a:ext uri="{28A0092B-C50C-407E-A947-70E740481C1C}">
                          <a14:useLocalDpi xmlns:a14="http://schemas.microsoft.com/office/drawing/2010/main" val="0"/>
                        </a:ext>
                      </a:extLst>
                    </a:blip>
                    <a:stretch>
                      <a:fillRect/>
                    </a:stretch>
                  </pic:blipFill>
                  <pic:spPr>
                    <a:xfrm>
                      <a:off x="0" y="0"/>
                      <a:ext cx="4810125" cy="6849110"/>
                    </a:xfrm>
                    <a:prstGeom prst="rect">
                      <a:avLst/>
                    </a:prstGeom>
                  </pic:spPr>
                </pic:pic>
              </a:graphicData>
            </a:graphic>
          </wp:anchor>
        </w:drawing>
      </w:r>
    </w:p>
    <w:p w14:paraId="3841E217" w14:textId="77777777" w:rsidR="00C66240" w:rsidRDefault="00C66240" w:rsidP="00C66240">
      <w:pPr>
        <w:jc w:val="both"/>
        <w:rPr>
          <w:lang w:val="es-ES"/>
        </w:rPr>
      </w:pPr>
    </w:p>
    <w:p w14:paraId="528B6AC4" w14:textId="77777777" w:rsidR="00C66240" w:rsidRDefault="00C66240" w:rsidP="00C66240">
      <w:pPr>
        <w:jc w:val="both"/>
        <w:rPr>
          <w:lang w:val="es-ES"/>
        </w:rPr>
      </w:pPr>
    </w:p>
    <w:p w14:paraId="498BB5F2" w14:textId="77777777" w:rsidR="00C66240" w:rsidRDefault="00C66240" w:rsidP="00C66240">
      <w:pPr>
        <w:jc w:val="both"/>
        <w:rPr>
          <w:lang w:val="es-ES"/>
        </w:rPr>
      </w:pPr>
    </w:p>
    <w:p w14:paraId="0FCFEF77" w14:textId="77777777" w:rsidR="00C66240" w:rsidRDefault="00C66240" w:rsidP="00C66240">
      <w:pPr>
        <w:jc w:val="both"/>
        <w:rPr>
          <w:lang w:val="es-ES"/>
        </w:rPr>
      </w:pPr>
    </w:p>
    <w:p w14:paraId="372266F2" w14:textId="77777777" w:rsidR="00C66240" w:rsidRDefault="00C66240" w:rsidP="00C66240">
      <w:pPr>
        <w:jc w:val="both"/>
        <w:rPr>
          <w:lang w:val="es-ES"/>
        </w:rPr>
      </w:pPr>
    </w:p>
    <w:p w14:paraId="3DD42D07" w14:textId="77777777" w:rsidR="00C66240" w:rsidRDefault="00C66240" w:rsidP="00C66240">
      <w:pPr>
        <w:jc w:val="both"/>
        <w:rPr>
          <w:lang w:val="es-ES"/>
        </w:rPr>
      </w:pPr>
    </w:p>
    <w:p w14:paraId="0FD03A97" w14:textId="77777777" w:rsidR="00C66240" w:rsidRDefault="00C66240" w:rsidP="00C66240">
      <w:pPr>
        <w:jc w:val="both"/>
        <w:rPr>
          <w:lang w:val="es-ES"/>
        </w:rPr>
      </w:pPr>
    </w:p>
    <w:p w14:paraId="42646C8D" w14:textId="77777777" w:rsidR="00C66240" w:rsidRDefault="00C66240" w:rsidP="00C66240">
      <w:pPr>
        <w:jc w:val="both"/>
        <w:rPr>
          <w:lang w:val="es-ES"/>
        </w:rPr>
      </w:pPr>
    </w:p>
    <w:p w14:paraId="21A531D2" w14:textId="77777777" w:rsidR="00C66240" w:rsidRDefault="00C66240" w:rsidP="00C66240">
      <w:pPr>
        <w:jc w:val="both"/>
        <w:rPr>
          <w:lang w:val="es-ES"/>
        </w:rPr>
      </w:pPr>
    </w:p>
    <w:p w14:paraId="5974FB89" w14:textId="77777777" w:rsidR="00C66240" w:rsidRDefault="00C66240" w:rsidP="00C66240">
      <w:pPr>
        <w:jc w:val="both"/>
        <w:rPr>
          <w:lang w:val="es-ES"/>
        </w:rPr>
      </w:pPr>
    </w:p>
    <w:p w14:paraId="77E2A416" w14:textId="77777777" w:rsidR="00C66240" w:rsidRDefault="00C66240" w:rsidP="00C66240">
      <w:pPr>
        <w:jc w:val="both"/>
        <w:rPr>
          <w:lang w:val="es-ES"/>
        </w:rPr>
      </w:pPr>
    </w:p>
    <w:p w14:paraId="4CBDE0B8" w14:textId="77777777" w:rsidR="00C66240" w:rsidRDefault="00C66240" w:rsidP="00C66240">
      <w:pPr>
        <w:jc w:val="both"/>
        <w:rPr>
          <w:lang w:val="es-ES"/>
        </w:rPr>
      </w:pPr>
    </w:p>
    <w:p w14:paraId="2B62CF15" w14:textId="77777777" w:rsidR="00C66240" w:rsidRDefault="00C66240" w:rsidP="00C66240">
      <w:pPr>
        <w:jc w:val="both"/>
        <w:rPr>
          <w:lang w:val="es-ES"/>
        </w:rPr>
      </w:pPr>
    </w:p>
    <w:p w14:paraId="08AF231D" w14:textId="77777777" w:rsidR="00C66240" w:rsidRDefault="00C66240" w:rsidP="00C66240">
      <w:pPr>
        <w:jc w:val="both"/>
        <w:rPr>
          <w:lang w:val="es-ES"/>
        </w:rPr>
      </w:pPr>
    </w:p>
    <w:p w14:paraId="41E2B1C7" w14:textId="77777777" w:rsidR="00C66240" w:rsidRDefault="00C66240" w:rsidP="00C66240">
      <w:pPr>
        <w:jc w:val="both"/>
        <w:rPr>
          <w:lang w:val="es-ES"/>
        </w:rPr>
      </w:pPr>
    </w:p>
    <w:p w14:paraId="30CAF982" w14:textId="77777777" w:rsidR="00C66240" w:rsidRDefault="00C66240" w:rsidP="00C66240">
      <w:pPr>
        <w:jc w:val="both"/>
        <w:rPr>
          <w:lang w:val="es-ES"/>
        </w:rPr>
      </w:pPr>
    </w:p>
    <w:p w14:paraId="75D2BE60" w14:textId="77777777" w:rsidR="00C66240" w:rsidRDefault="00C66240" w:rsidP="00C66240">
      <w:pPr>
        <w:jc w:val="both"/>
        <w:rPr>
          <w:lang w:val="es-ES"/>
        </w:rPr>
      </w:pPr>
    </w:p>
    <w:p w14:paraId="30DE5406" w14:textId="77777777" w:rsidR="00C66240" w:rsidRDefault="00C66240" w:rsidP="00C66240">
      <w:pPr>
        <w:jc w:val="both"/>
        <w:rPr>
          <w:lang w:val="es-ES"/>
        </w:rPr>
      </w:pPr>
    </w:p>
    <w:p w14:paraId="5C4A3A6D" w14:textId="77777777" w:rsidR="00C66240" w:rsidRDefault="00C66240" w:rsidP="00C66240">
      <w:pPr>
        <w:jc w:val="both"/>
        <w:rPr>
          <w:lang w:val="es-ES"/>
        </w:rPr>
      </w:pPr>
    </w:p>
    <w:p w14:paraId="26B0560B" w14:textId="77777777" w:rsidR="00C66240" w:rsidRDefault="00C66240" w:rsidP="00C66240">
      <w:pPr>
        <w:jc w:val="both"/>
        <w:rPr>
          <w:lang w:val="es-ES"/>
        </w:rPr>
      </w:pPr>
    </w:p>
    <w:p w14:paraId="55E1B3CB" w14:textId="77777777" w:rsidR="00C66240" w:rsidRDefault="00C66240" w:rsidP="00C66240">
      <w:pPr>
        <w:jc w:val="both"/>
        <w:rPr>
          <w:lang w:val="es-ES"/>
        </w:rPr>
      </w:pPr>
    </w:p>
    <w:p w14:paraId="4EBB5DBE" w14:textId="77777777" w:rsidR="00C66240" w:rsidRDefault="00C66240" w:rsidP="00C66240">
      <w:pPr>
        <w:jc w:val="both"/>
        <w:rPr>
          <w:lang w:val="es-ES"/>
        </w:rPr>
      </w:pPr>
    </w:p>
    <w:p w14:paraId="05082A8D" w14:textId="77777777" w:rsidR="00C66240" w:rsidRDefault="00C66240" w:rsidP="00C66240">
      <w:pPr>
        <w:jc w:val="both"/>
        <w:rPr>
          <w:lang w:val="es-ES"/>
        </w:rPr>
      </w:pPr>
    </w:p>
    <w:p w14:paraId="2555259C" w14:textId="77777777" w:rsidR="00C66240" w:rsidRDefault="00C66240" w:rsidP="00C66240">
      <w:pPr>
        <w:jc w:val="both"/>
        <w:rPr>
          <w:lang w:val="es-ES"/>
        </w:rPr>
      </w:pPr>
    </w:p>
    <w:p w14:paraId="4E90A8F6" w14:textId="77777777" w:rsidR="00C66240" w:rsidRDefault="00C66240" w:rsidP="00C66240">
      <w:pPr>
        <w:jc w:val="both"/>
        <w:rPr>
          <w:lang w:val="es-ES"/>
        </w:rPr>
      </w:pPr>
    </w:p>
    <w:p w14:paraId="1EAED6A9" w14:textId="77777777" w:rsidR="00C66240" w:rsidRDefault="00C66240" w:rsidP="00C66240">
      <w:pPr>
        <w:jc w:val="both"/>
        <w:rPr>
          <w:lang w:val="es-ES"/>
        </w:rPr>
      </w:pPr>
    </w:p>
    <w:p w14:paraId="346DDD73" w14:textId="77777777" w:rsidR="00C66240" w:rsidRDefault="00C66240" w:rsidP="00C66240">
      <w:pPr>
        <w:jc w:val="both"/>
        <w:rPr>
          <w:lang w:val="es-ES"/>
        </w:rPr>
      </w:pPr>
    </w:p>
    <w:p w14:paraId="75D54643" w14:textId="77777777" w:rsidR="00C66240" w:rsidRDefault="00C66240" w:rsidP="00C66240">
      <w:pPr>
        <w:jc w:val="both"/>
        <w:rPr>
          <w:lang w:val="es-ES"/>
        </w:rPr>
      </w:pPr>
    </w:p>
    <w:p w14:paraId="11F56F1B" w14:textId="77777777" w:rsidR="00C66240" w:rsidRDefault="00C66240" w:rsidP="00C66240">
      <w:pPr>
        <w:jc w:val="both"/>
        <w:rPr>
          <w:lang w:val="es-ES"/>
        </w:rPr>
      </w:pPr>
    </w:p>
    <w:p w14:paraId="0FB40E8B" w14:textId="77777777" w:rsidR="00C66240" w:rsidRDefault="00C66240" w:rsidP="00C66240">
      <w:pPr>
        <w:jc w:val="both"/>
        <w:rPr>
          <w:lang w:val="es-ES"/>
        </w:rPr>
      </w:pPr>
    </w:p>
    <w:p w14:paraId="099E92A9" w14:textId="77777777" w:rsidR="00C66240" w:rsidRDefault="00C66240" w:rsidP="00C66240">
      <w:pPr>
        <w:jc w:val="both"/>
        <w:rPr>
          <w:lang w:val="es-ES"/>
        </w:rPr>
      </w:pPr>
    </w:p>
    <w:p w14:paraId="236D1EA9" w14:textId="77777777" w:rsidR="00C66240" w:rsidRDefault="00C66240" w:rsidP="00C66240">
      <w:pPr>
        <w:jc w:val="both"/>
        <w:rPr>
          <w:lang w:val="es-ES"/>
        </w:rPr>
      </w:pPr>
    </w:p>
    <w:p w14:paraId="2C3DF4E4" w14:textId="77777777" w:rsidR="00C66240" w:rsidRDefault="00C66240" w:rsidP="00C66240">
      <w:pPr>
        <w:jc w:val="both"/>
        <w:rPr>
          <w:lang w:val="es-ES"/>
        </w:rPr>
      </w:pPr>
    </w:p>
    <w:p w14:paraId="5FE88AD8" w14:textId="77777777" w:rsidR="00C66240" w:rsidRDefault="00C66240" w:rsidP="00C66240">
      <w:pPr>
        <w:jc w:val="both"/>
        <w:rPr>
          <w:lang w:val="es-ES"/>
        </w:rPr>
      </w:pPr>
    </w:p>
    <w:p w14:paraId="77236D43" w14:textId="77777777" w:rsidR="00C66240" w:rsidRDefault="00C66240" w:rsidP="00C66240">
      <w:pPr>
        <w:jc w:val="both"/>
        <w:rPr>
          <w:lang w:val="es-ES"/>
        </w:rPr>
      </w:pPr>
    </w:p>
    <w:p w14:paraId="252399A7" w14:textId="77777777" w:rsidR="00C66240" w:rsidRDefault="00C66240" w:rsidP="00C66240">
      <w:pPr>
        <w:jc w:val="both"/>
        <w:rPr>
          <w:lang w:val="es-ES"/>
        </w:rPr>
      </w:pPr>
    </w:p>
    <w:p w14:paraId="61CA6E50" w14:textId="77777777" w:rsidR="00C66240" w:rsidRDefault="00C66240" w:rsidP="00C66240">
      <w:pPr>
        <w:jc w:val="both"/>
        <w:rPr>
          <w:lang w:val="es-ES"/>
        </w:rPr>
      </w:pPr>
    </w:p>
    <w:p w14:paraId="2DF6DA51" w14:textId="77777777" w:rsidR="00C66240" w:rsidRDefault="00C66240" w:rsidP="00C66240">
      <w:pPr>
        <w:jc w:val="both"/>
        <w:rPr>
          <w:lang w:val="es-ES"/>
        </w:rPr>
      </w:pPr>
    </w:p>
    <w:p w14:paraId="72221470" w14:textId="77777777" w:rsidR="00C66240" w:rsidRDefault="00C66240" w:rsidP="00C66240">
      <w:pPr>
        <w:jc w:val="both"/>
        <w:rPr>
          <w:lang w:val="es-ES"/>
        </w:rPr>
      </w:pPr>
    </w:p>
    <w:p w14:paraId="207703AD" w14:textId="77777777" w:rsidR="00C66240" w:rsidRDefault="00C66240" w:rsidP="00C66240">
      <w:pPr>
        <w:jc w:val="both"/>
        <w:rPr>
          <w:lang w:val="es-ES"/>
        </w:rPr>
      </w:pPr>
    </w:p>
    <w:p w14:paraId="7DB73744" w14:textId="77777777" w:rsidR="007D4177" w:rsidRDefault="007D4177" w:rsidP="00C66240">
      <w:pPr>
        <w:jc w:val="both"/>
        <w:rPr>
          <w:lang w:val="es-ES"/>
        </w:rPr>
      </w:pPr>
    </w:p>
    <w:p w14:paraId="08760751" w14:textId="77777777" w:rsidR="007D4177" w:rsidRDefault="007D4177" w:rsidP="00C66240">
      <w:pPr>
        <w:jc w:val="both"/>
        <w:rPr>
          <w:lang w:val="es-ES"/>
        </w:rPr>
      </w:pPr>
    </w:p>
    <w:p w14:paraId="330360C7" w14:textId="77777777" w:rsidR="007D4177" w:rsidRDefault="007D4177" w:rsidP="00C66240">
      <w:pPr>
        <w:jc w:val="both"/>
        <w:rPr>
          <w:lang w:val="es-ES"/>
        </w:rPr>
      </w:pPr>
    </w:p>
    <w:p w14:paraId="23A48E88" w14:textId="77777777" w:rsidR="007D4177" w:rsidRDefault="007D4177" w:rsidP="00C66240">
      <w:pPr>
        <w:jc w:val="both"/>
        <w:rPr>
          <w:lang w:val="es-ES"/>
        </w:rPr>
      </w:pPr>
    </w:p>
    <w:p w14:paraId="7AFCC1E2" w14:textId="77777777" w:rsidR="007D4177" w:rsidRDefault="007D4177" w:rsidP="00C66240">
      <w:pPr>
        <w:jc w:val="both"/>
        <w:rPr>
          <w:lang w:val="es-ES"/>
        </w:rPr>
      </w:pPr>
    </w:p>
    <w:p w14:paraId="4DA6EA12" w14:textId="77777777" w:rsidR="007D4177" w:rsidRDefault="007D4177" w:rsidP="00C66240">
      <w:pPr>
        <w:jc w:val="both"/>
        <w:rPr>
          <w:lang w:val="es-ES"/>
        </w:rPr>
      </w:pPr>
    </w:p>
    <w:p w14:paraId="36E02E97" w14:textId="0C0BF9B0" w:rsidR="00C66240" w:rsidRDefault="00C66240" w:rsidP="00C66240">
      <w:pPr>
        <w:pStyle w:val="Ttulo1"/>
        <w:rPr>
          <w:lang w:val="es-ES"/>
        </w:rPr>
      </w:pPr>
      <w:r>
        <w:rPr>
          <w:lang w:val="es-ES"/>
        </w:rPr>
        <w:lastRenderedPageBreak/>
        <w:t xml:space="preserve">Vista física </w:t>
      </w:r>
    </w:p>
    <w:p w14:paraId="51683783" w14:textId="31CFD06D" w:rsidR="00C66240" w:rsidRDefault="007D4177" w:rsidP="007D4177">
      <w:pPr>
        <w:pStyle w:val="Ttulo2"/>
        <w:rPr>
          <w:lang w:val="es-ES"/>
        </w:rPr>
      </w:pPr>
      <w:proofErr w:type="spellStart"/>
      <w:r>
        <w:rPr>
          <w:lang w:val="es-ES"/>
        </w:rPr>
        <w:t>Descripcion</w:t>
      </w:r>
      <w:proofErr w:type="spellEnd"/>
    </w:p>
    <w:p w14:paraId="25A95812" w14:textId="77777777" w:rsidR="007D4177" w:rsidRPr="007708C2" w:rsidRDefault="007D4177" w:rsidP="007D4177">
      <w:pPr>
        <w:pStyle w:val="Textoindependiente"/>
        <w:spacing w:line="360" w:lineRule="auto"/>
        <w:jc w:val="both"/>
        <w:rPr>
          <w:lang w:val="es-ES"/>
        </w:rPr>
      </w:pPr>
      <w:r>
        <w:rPr>
          <w:lang w:val="es-ES"/>
        </w:rPr>
        <w:t>L</w:t>
      </w:r>
      <w:r w:rsidRPr="000D7AC2">
        <w:rPr>
          <w:lang w:val="es-ES"/>
        </w:rPr>
        <w:t xml:space="preserve">a vista de despliegue </w:t>
      </w:r>
      <w:r w:rsidRPr="007708C2">
        <w:rPr>
          <w:lang w:val="es-ES"/>
        </w:rPr>
        <w:t>se utiliza para modelar el hardware utilizado en las implementaciones de sistemas y las relaciones entre sus componentes.</w:t>
      </w:r>
    </w:p>
    <w:p w14:paraId="6CA46F05" w14:textId="77777777" w:rsidR="007D4177" w:rsidRPr="00101FF9" w:rsidRDefault="007D4177" w:rsidP="007D4177">
      <w:pPr>
        <w:pStyle w:val="Textoindependiente"/>
        <w:spacing w:line="360" w:lineRule="auto"/>
        <w:jc w:val="both"/>
        <w:rPr>
          <w:lang w:val="es-ES"/>
        </w:rPr>
      </w:pPr>
      <w:r w:rsidRPr="000D7AC2">
        <w:rPr>
          <w:lang w:val="es-ES"/>
        </w:rPr>
        <w:t xml:space="preserve">Aunque UML no es un lenguaje de especificación hardware de propósito general, se ha diseñado para modelar muchos de los aspectos hardware de un sistema a un nivel suficiente para que </w:t>
      </w:r>
      <w:r>
        <w:rPr>
          <w:lang w:val="es-ES"/>
        </w:rPr>
        <w:t xml:space="preserve"> se </w:t>
      </w:r>
      <w:r w:rsidRPr="000D7AC2">
        <w:rPr>
          <w:lang w:val="es-ES"/>
        </w:rPr>
        <w:t>pueda especificar la plataforma sobre la que se ejecuta el software del sistema.</w:t>
      </w:r>
    </w:p>
    <w:p w14:paraId="7B4413C4" w14:textId="77777777" w:rsidR="007D4177" w:rsidRDefault="007D4177" w:rsidP="007D4177">
      <w:pPr>
        <w:pStyle w:val="Textoindependiente"/>
        <w:spacing w:line="360" w:lineRule="auto"/>
        <w:jc w:val="both"/>
        <w:rPr>
          <w:lang w:val="es-ES"/>
        </w:rPr>
      </w:pPr>
      <w:r>
        <w:rPr>
          <w:lang w:val="es-ES"/>
        </w:rPr>
        <w:t xml:space="preserve">Prácticamente en la aplicación lo que se tiene es un servidor en el cual se tiene la aplicación web y la base de datos mientras que del lado del cliente se tiene una terminal (PC) con un navegador para acceder a la aplicación, una arquitectura cliente – servidor. </w:t>
      </w:r>
    </w:p>
    <w:p w14:paraId="0B40036B" w14:textId="77777777" w:rsidR="007D4177" w:rsidRDefault="007D4177" w:rsidP="007D4177">
      <w:pPr>
        <w:ind w:left="720"/>
        <w:rPr>
          <w:lang w:val="es-ES"/>
        </w:rPr>
      </w:pPr>
    </w:p>
    <w:p w14:paraId="0C7BB40D" w14:textId="77777777" w:rsidR="007D4177" w:rsidRDefault="007D4177" w:rsidP="007D4177">
      <w:pPr>
        <w:rPr>
          <w:lang w:val="es-ES"/>
        </w:rPr>
      </w:pPr>
    </w:p>
    <w:p w14:paraId="00B71105" w14:textId="51E1D48C" w:rsidR="007D4177" w:rsidRDefault="007D4177" w:rsidP="007D4177">
      <w:pPr>
        <w:pStyle w:val="Ttulo2"/>
        <w:rPr>
          <w:lang w:val="es-ES"/>
        </w:rPr>
      </w:pPr>
      <w:r>
        <w:rPr>
          <w:lang w:val="es-ES"/>
        </w:rPr>
        <w:t>Diagrama</w:t>
      </w:r>
    </w:p>
    <w:p w14:paraId="5627D9F8" w14:textId="5FA3F219" w:rsidR="007D4177" w:rsidRPr="007D4177" w:rsidRDefault="007D4177" w:rsidP="007D4177">
      <w:pPr>
        <w:rPr>
          <w:lang w:val="es-ES"/>
        </w:rPr>
      </w:pPr>
      <w:r>
        <w:rPr>
          <w:noProof/>
          <w:lang w:val="es-ES" w:eastAsia="es-ES"/>
        </w:rPr>
        <w:drawing>
          <wp:anchor distT="0" distB="0" distL="114300" distR="114300" simplePos="0" relativeHeight="251675648" behindDoc="1" locked="0" layoutInCell="1" allowOverlap="1" wp14:anchorId="2F8B90DC" wp14:editId="192C6277">
            <wp:simplePos x="0" y="0"/>
            <wp:positionH relativeFrom="margin">
              <wp:posOffset>0</wp:posOffset>
            </wp:positionH>
            <wp:positionV relativeFrom="paragraph">
              <wp:posOffset>18415</wp:posOffset>
            </wp:positionV>
            <wp:extent cx="5600700" cy="4810760"/>
            <wp:effectExtent l="0" t="0" r="0" b="8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4810760"/>
                    </a:xfrm>
                    <a:prstGeom prst="rect">
                      <a:avLst/>
                    </a:prstGeom>
                    <a:noFill/>
                    <a:ln>
                      <a:noFill/>
                    </a:ln>
                  </pic:spPr>
                </pic:pic>
              </a:graphicData>
            </a:graphic>
          </wp:anchor>
        </w:drawing>
      </w:r>
    </w:p>
    <w:p w14:paraId="26268292" w14:textId="77777777" w:rsidR="00C66240" w:rsidRDefault="00C66240" w:rsidP="00C66240">
      <w:pPr>
        <w:tabs>
          <w:tab w:val="left" w:pos="960"/>
        </w:tabs>
        <w:jc w:val="both"/>
        <w:rPr>
          <w:lang w:val="es-ES"/>
        </w:rPr>
      </w:pPr>
      <w:r>
        <w:rPr>
          <w:lang w:val="es-ES"/>
        </w:rPr>
        <w:tab/>
      </w:r>
    </w:p>
    <w:p w14:paraId="56CA313E" w14:textId="77777777" w:rsidR="007D4177" w:rsidRDefault="007D4177" w:rsidP="00C66240">
      <w:pPr>
        <w:tabs>
          <w:tab w:val="left" w:pos="960"/>
        </w:tabs>
        <w:jc w:val="both"/>
        <w:rPr>
          <w:lang w:val="es-ES"/>
        </w:rPr>
      </w:pPr>
    </w:p>
    <w:p w14:paraId="25CFF257" w14:textId="77777777" w:rsidR="007D4177" w:rsidRDefault="007D4177" w:rsidP="00C66240">
      <w:pPr>
        <w:tabs>
          <w:tab w:val="left" w:pos="960"/>
        </w:tabs>
        <w:jc w:val="both"/>
        <w:rPr>
          <w:lang w:val="es-ES"/>
        </w:rPr>
      </w:pPr>
    </w:p>
    <w:p w14:paraId="3590ACC7" w14:textId="77777777" w:rsidR="007D4177" w:rsidRDefault="007D4177" w:rsidP="00C66240">
      <w:pPr>
        <w:tabs>
          <w:tab w:val="left" w:pos="960"/>
        </w:tabs>
        <w:jc w:val="both"/>
        <w:rPr>
          <w:lang w:val="es-ES"/>
        </w:rPr>
      </w:pPr>
    </w:p>
    <w:p w14:paraId="0A41187A" w14:textId="77777777" w:rsidR="007D4177" w:rsidRDefault="007D4177" w:rsidP="00C66240">
      <w:pPr>
        <w:tabs>
          <w:tab w:val="left" w:pos="960"/>
        </w:tabs>
        <w:jc w:val="both"/>
        <w:rPr>
          <w:lang w:val="es-ES"/>
        </w:rPr>
      </w:pPr>
    </w:p>
    <w:p w14:paraId="7E54AD0D" w14:textId="77777777" w:rsidR="007D4177" w:rsidRDefault="007D4177" w:rsidP="00C66240">
      <w:pPr>
        <w:tabs>
          <w:tab w:val="left" w:pos="960"/>
        </w:tabs>
        <w:jc w:val="both"/>
        <w:rPr>
          <w:lang w:val="es-ES"/>
        </w:rPr>
      </w:pPr>
    </w:p>
    <w:p w14:paraId="117FB66C" w14:textId="77777777" w:rsidR="007D4177" w:rsidRDefault="007D4177" w:rsidP="00C66240">
      <w:pPr>
        <w:tabs>
          <w:tab w:val="left" w:pos="960"/>
        </w:tabs>
        <w:jc w:val="both"/>
        <w:rPr>
          <w:lang w:val="es-ES"/>
        </w:rPr>
      </w:pPr>
    </w:p>
    <w:p w14:paraId="6B8619E2" w14:textId="77777777" w:rsidR="007D4177" w:rsidRDefault="007D4177" w:rsidP="00C66240">
      <w:pPr>
        <w:tabs>
          <w:tab w:val="left" w:pos="960"/>
        </w:tabs>
        <w:jc w:val="both"/>
        <w:rPr>
          <w:lang w:val="es-ES"/>
        </w:rPr>
      </w:pPr>
    </w:p>
    <w:p w14:paraId="129BEC57" w14:textId="77777777" w:rsidR="007D4177" w:rsidRDefault="007D4177" w:rsidP="00C66240">
      <w:pPr>
        <w:tabs>
          <w:tab w:val="left" w:pos="960"/>
        </w:tabs>
        <w:jc w:val="both"/>
        <w:rPr>
          <w:lang w:val="es-ES"/>
        </w:rPr>
      </w:pPr>
    </w:p>
    <w:p w14:paraId="02C67530" w14:textId="77777777" w:rsidR="007D4177" w:rsidRDefault="007D4177" w:rsidP="00C66240">
      <w:pPr>
        <w:tabs>
          <w:tab w:val="left" w:pos="960"/>
        </w:tabs>
        <w:jc w:val="both"/>
        <w:rPr>
          <w:lang w:val="es-ES"/>
        </w:rPr>
      </w:pPr>
    </w:p>
    <w:p w14:paraId="128A7307" w14:textId="77777777" w:rsidR="007D4177" w:rsidRDefault="007D4177" w:rsidP="00C66240">
      <w:pPr>
        <w:tabs>
          <w:tab w:val="left" w:pos="960"/>
        </w:tabs>
        <w:jc w:val="both"/>
        <w:rPr>
          <w:lang w:val="es-ES"/>
        </w:rPr>
      </w:pPr>
    </w:p>
    <w:p w14:paraId="646B9D0C" w14:textId="77777777" w:rsidR="007D4177" w:rsidRDefault="007D4177" w:rsidP="00C66240">
      <w:pPr>
        <w:tabs>
          <w:tab w:val="left" w:pos="960"/>
        </w:tabs>
        <w:jc w:val="both"/>
        <w:rPr>
          <w:lang w:val="es-ES"/>
        </w:rPr>
      </w:pPr>
    </w:p>
    <w:p w14:paraId="0F74CD79" w14:textId="77777777" w:rsidR="007D4177" w:rsidRDefault="007D4177" w:rsidP="00C66240">
      <w:pPr>
        <w:tabs>
          <w:tab w:val="left" w:pos="960"/>
        </w:tabs>
        <w:jc w:val="both"/>
        <w:rPr>
          <w:lang w:val="es-ES"/>
        </w:rPr>
      </w:pPr>
    </w:p>
    <w:p w14:paraId="0EFB54F4" w14:textId="77777777" w:rsidR="007D4177" w:rsidRDefault="007D4177" w:rsidP="00C66240">
      <w:pPr>
        <w:tabs>
          <w:tab w:val="left" w:pos="960"/>
        </w:tabs>
        <w:jc w:val="both"/>
        <w:rPr>
          <w:lang w:val="es-ES"/>
        </w:rPr>
      </w:pPr>
    </w:p>
    <w:p w14:paraId="5AF6DEBE" w14:textId="77777777" w:rsidR="007D4177" w:rsidRDefault="007D4177" w:rsidP="00C66240">
      <w:pPr>
        <w:tabs>
          <w:tab w:val="left" w:pos="960"/>
        </w:tabs>
        <w:jc w:val="both"/>
        <w:rPr>
          <w:lang w:val="es-ES"/>
        </w:rPr>
      </w:pPr>
    </w:p>
    <w:p w14:paraId="4BCC1183" w14:textId="77777777" w:rsidR="007D4177" w:rsidRDefault="007D4177" w:rsidP="00C66240">
      <w:pPr>
        <w:tabs>
          <w:tab w:val="left" w:pos="960"/>
        </w:tabs>
        <w:jc w:val="both"/>
        <w:rPr>
          <w:lang w:val="es-ES"/>
        </w:rPr>
      </w:pPr>
    </w:p>
    <w:p w14:paraId="6EC8BD68" w14:textId="77777777" w:rsidR="007D4177" w:rsidRDefault="007D4177" w:rsidP="00C66240">
      <w:pPr>
        <w:tabs>
          <w:tab w:val="left" w:pos="960"/>
        </w:tabs>
        <w:jc w:val="both"/>
        <w:rPr>
          <w:lang w:val="es-ES"/>
        </w:rPr>
      </w:pPr>
    </w:p>
    <w:p w14:paraId="2617316C" w14:textId="77777777" w:rsidR="007D4177" w:rsidRDefault="007D4177" w:rsidP="00C66240">
      <w:pPr>
        <w:tabs>
          <w:tab w:val="left" w:pos="960"/>
        </w:tabs>
        <w:jc w:val="both"/>
        <w:rPr>
          <w:lang w:val="es-ES"/>
        </w:rPr>
      </w:pPr>
    </w:p>
    <w:p w14:paraId="62CFD2C6" w14:textId="77777777" w:rsidR="007D4177" w:rsidRDefault="007D4177" w:rsidP="00C66240">
      <w:pPr>
        <w:tabs>
          <w:tab w:val="left" w:pos="960"/>
        </w:tabs>
        <w:jc w:val="both"/>
        <w:rPr>
          <w:lang w:val="es-ES"/>
        </w:rPr>
      </w:pPr>
    </w:p>
    <w:p w14:paraId="59D5EE43" w14:textId="77777777" w:rsidR="007D4177" w:rsidRDefault="007D4177" w:rsidP="00C66240">
      <w:pPr>
        <w:tabs>
          <w:tab w:val="left" w:pos="960"/>
        </w:tabs>
        <w:jc w:val="both"/>
        <w:rPr>
          <w:lang w:val="es-ES"/>
        </w:rPr>
      </w:pPr>
    </w:p>
    <w:p w14:paraId="7F227599" w14:textId="77777777" w:rsidR="007D4177" w:rsidRDefault="007D4177" w:rsidP="00C66240">
      <w:pPr>
        <w:tabs>
          <w:tab w:val="left" w:pos="960"/>
        </w:tabs>
        <w:jc w:val="both"/>
        <w:rPr>
          <w:lang w:val="es-ES"/>
        </w:rPr>
      </w:pPr>
    </w:p>
    <w:p w14:paraId="6806790C" w14:textId="77777777" w:rsidR="007D4177" w:rsidRDefault="007D4177" w:rsidP="00C66240">
      <w:pPr>
        <w:tabs>
          <w:tab w:val="left" w:pos="960"/>
        </w:tabs>
        <w:jc w:val="both"/>
        <w:rPr>
          <w:lang w:val="es-ES"/>
        </w:rPr>
      </w:pPr>
    </w:p>
    <w:p w14:paraId="5B5EB4F9" w14:textId="77777777" w:rsidR="007D4177" w:rsidRDefault="007D4177" w:rsidP="00C66240">
      <w:pPr>
        <w:tabs>
          <w:tab w:val="left" w:pos="960"/>
        </w:tabs>
        <w:jc w:val="both"/>
        <w:rPr>
          <w:lang w:val="es-ES"/>
        </w:rPr>
      </w:pPr>
    </w:p>
    <w:p w14:paraId="5B5198B6" w14:textId="77777777" w:rsidR="007D4177" w:rsidRDefault="007D4177" w:rsidP="00C66240">
      <w:pPr>
        <w:tabs>
          <w:tab w:val="left" w:pos="960"/>
        </w:tabs>
        <w:jc w:val="both"/>
        <w:rPr>
          <w:lang w:val="es-ES"/>
        </w:rPr>
      </w:pPr>
    </w:p>
    <w:p w14:paraId="645C594E" w14:textId="77777777" w:rsidR="007D4177" w:rsidRDefault="007D4177" w:rsidP="00C66240">
      <w:pPr>
        <w:tabs>
          <w:tab w:val="left" w:pos="960"/>
        </w:tabs>
        <w:jc w:val="both"/>
        <w:rPr>
          <w:lang w:val="es-ES"/>
        </w:rPr>
      </w:pPr>
    </w:p>
    <w:p w14:paraId="45DAE159" w14:textId="77777777" w:rsidR="007D4177" w:rsidRDefault="007D4177" w:rsidP="00C66240">
      <w:pPr>
        <w:tabs>
          <w:tab w:val="left" w:pos="960"/>
        </w:tabs>
        <w:jc w:val="both"/>
        <w:rPr>
          <w:lang w:val="es-ES"/>
        </w:rPr>
      </w:pPr>
    </w:p>
    <w:p w14:paraId="7903EF44" w14:textId="77777777" w:rsidR="007D4177" w:rsidRDefault="007D4177" w:rsidP="00C66240">
      <w:pPr>
        <w:tabs>
          <w:tab w:val="left" w:pos="960"/>
        </w:tabs>
        <w:jc w:val="both"/>
        <w:rPr>
          <w:lang w:val="es-ES"/>
        </w:rPr>
      </w:pPr>
    </w:p>
    <w:p w14:paraId="26FEFF09" w14:textId="77777777" w:rsidR="007D4177" w:rsidRDefault="007D4177" w:rsidP="00C66240">
      <w:pPr>
        <w:tabs>
          <w:tab w:val="left" w:pos="960"/>
        </w:tabs>
        <w:jc w:val="both"/>
        <w:rPr>
          <w:lang w:val="es-ES"/>
        </w:rPr>
      </w:pPr>
    </w:p>
    <w:p w14:paraId="1F8AD583" w14:textId="77777777" w:rsidR="007D4177" w:rsidRDefault="007D4177" w:rsidP="00C66240">
      <w:pPr>
        <w:tabs>
          <w:tab w:val="left" w:pos="960"/>
        </w:tabs>
        <w:jc w:val="both"/>
        <w:rPr>
          <w:lang w:val="es-ES"/>
        </w:rPr>
      </w:pPr>
    </w:p>
    <w:p w14:paraId="2C2DC2E1" w14:textId="77777777" w:rsidR="007D4177" w:rsidRDefault="007D4177" w:rsidP="00C66240">
      <w:pPr>
        <w:tabs>
          <w:tab w:val="left" w:pos="960"/>
        </w:tabs>
        <w:jc w:val="both"/>
        <w:rPr>
          <w:lang w:val="es-ES"/>
        </w:rPr>
      </w:pPr>
    </w:p>
    <w:p w14:paraId="729A05BB" w14:textId="77777777" w:rsidR="007D4177" w:rsidRDefault="007D4177" w:rsidP="00C66240">
      <w:pPr>
        <w:tabs>
          <w:tab w:val="left" w:pos="960"/>
        </w:tabs>
        <w:jc w:val="both"/>
        <w:rPr>
          <w:lang w:val="es-ES"/>
        </w:rPr>
      </w:pPr>
    </w:p>
    <w:p w14:paraId="1151B20C" w14:textId="77777777" w:rsidR="007D4177" w:rsidRDefault="007D4177" w:rsidP="00C66240">
      <w:pPr>
        <w:tabs>
          <w:tab w:val="left" w:pos="960"/>
        </w:tabs>
        <w:jc w:val="both"/>
        <w:rPr>
          <w:lang w:val="es-ES"/>
        </w:rPr>
      </w:pPr>
    </w:p>
    <w:p w14:paraId="3F919E51" w14:textId="590B744A" w:rsidR="000D40A5" w:rsidRPr="00C81533" w:rsidRDefault="000D40A5" w:rsidP="000D40A5">
      <w:pPr>
        <w:pStyle w:val="Ttulo1"/>
        <w:jc w:val="both"/>
        <w:rPr>
          <w:lang w:val="es-GT"/>
        </w:rPr>
      </w:pPr>
      <w:r>
        <w:rPr>
          <w:lang w:val="es-GT"/>
        </w:rPr>
        <w:t>V</w:t>
      </w:r>
      <w:r w:rsidR="00C66240">
        <w:rPr>
          <w:lang w:val="es-GT"/>
        </w:rPr>
        <w:t>ista de escenarios</w:t>
      </w:r>
    </w:p>
    <w:p w14:paraId="50736271" w14:textId="77777777" w:rsidR="000D40A5" w:rsidRPr="00DF243B" w:rsidRDefault="000D40A5" w:rsidP="000D40A5">
      <w:pPr>
        <w:ind w:left="720"/>
        <w:jc w:val="both"/>
        <w:rPr>
          <w:rFonts w:ascii="Arial" w:hAnsi="Arial" w:cs="Arial"/>
          <w:lang w:val="es-ES" w:eastAsia="es-ES"/>
        </w:rPr>
      </w:pPr>
      <w:bookmarkStart w:id="2" w:name="_Toc492766849"/>
      <w:r w:rsidRPr="00DF243B">
        <w:rPr>
          <w:rFonts w:ascii="Arial" w:hAnsi="Arial" w:cs="Arial"/>
          <w:lang w:val="es-ES" w:eastAsia="es-ES"/>
        </w:rPr>
        <w:t>Se</w:t>
      </w:r>
      <w:r>
        <w:rPr>
          <w:lang w:val="es-ES"/>
        </w:rPr>
        <w:t xml:space="preserve"> </w:t>
      </w:r>
      <w:r w:rsidRPr="00DF243B">
        <w:rPr>
          <w:rFonts w:ascii="Arial" w:hAnsi="Arial" w:cs="Arial"/>
          <w:lang w:val="es-ES" w:eastAsia="es-ES"/>
        </w:rPr>
        <w:t>mencionarán los casos de usos que están más comprometidos con la arquitectura del sistema:</w:t>
      </w:r>
    </w:p>
    <w:p w14:paraId="75945ACB" w14:textId="77777777" w:rsidR="000D40A5" w:rsidRPr="002F0FA4" w:rsidRDefault="000D40A5" w:rsidP="000D40A5">
      <w:pPr>
        <w:pStyle w:val="Prrafodelista"/>
        <w:numPr>
          <w:ilvl w:val="0"/>
          <w:numId w:val="23"/>
        </w:numPr>
        <w:jc w:val="both"/>
        <w:rPr>
          <w:lang w:val="es-ES"/>
        </w:rPr>
      </w:pPr>
      <w:r>
        <w:rPr>
          <w:lang w:val="es-ES"/>
        </w:rPr>
        <w:t>registro</w:t>
      </w:r>
    </w:p>
    <w:p w14:paraId="576C2477" w14:textId="77777777" w:rsidR="000D40A5" w:rsidRPr="002F0FA4" w:rsidRDefault="000D40A5" w:rsidP="000D40A5">
      <w:pPr>
        <w:pStyle w:val="Prrafodelista"/>
        <w:numPr>
          <w:ilvl w:val="0"/>
          <w:numId w:val="23"/>
        </w:numPr>
        <w:jc w:val="both"/>
        <w:rPr>
          <w:lang w:val="es-ES"/>
        </w:rPr>
      </w:pPr>
      <w:proofErr w:type="spellStart"/>
      <w:r>
        <w:rPr>
          <w:lang w:val="es-ES"/>
        </w:rPr>
        <w:t>login</w:t>
      </w:r>
      <w:proofErr w:type="spellEnd"/>
    </w:p>
    <w:p w14:paraId="6ABFD9D8" w14:textId="77777777" w:rsidR="000D40A5" w:rsidRPr="002F0FA4" w:rsidRDefault="000D40A5" w:rsidP="000D40A5">
      <w:pPr>
        <w:pStyle w:val="Prrafodelista"/>
        <w:numPr>
          <w:ilvl w:val="0"/>
          <w:numId w:val="23"/>
        </w:numPr>
        <w:jc w:val="both"/>
        <w:rPr>
          <w:lang w:val="es-ES"/>
        </w:rPr>
      </w:pPr>
      <w:r>
        <w:rPr>
          <w:lang w:val="es-ES"/>
        </w:rPr>
        <w:t>Crear publicación</w:t>
      </w:r>
    </w:p>
    <w:p w14:paraId="5D1533E5" w14:textId="77777777" w:rsidR="000D40A5" w:rsidRPr="002F0FA4" w:rsidRDefault="000D40A5" w:rsidP="000D40A5">
      <w:pPr>
        <w:pStyle w:val="Prrafodelista"/>
        <w:numPr>
          <w:ilvl w:val="0"/>
          <w:numId w:val="23"/>
        </w:numPr>
        <w:jc w:val="both"/>
        <w:rPr>
          <w:lang w:val="es-ES"/>
        </w:rPr>
      </w:pPr>
      <w:r>
        <w:rPr>
          <w:lang w:val="es-ES"/>
        </w:rPr>
        <w:t>Búsqueda por etiquetas</w:t>
      </w:r>
    </w:p>
    <w:p w14:paraId="1174BEC5" w14:textId="77777777" w:rsidR="000D40A5" w:rsidRPr="002F0FA4" w:rsidRDefault="000D40A5" w:rsidP="000D40A5">
      <w:pPr>
        <w:pStyle w:val="Prrafodelista"/>
        <w:ind w:left="1440"/>
        <w:jc w:val="both"/>
        <w:rPr>
          <w:lang w:val="es-ES"/>
        </w:rPr>
      </w:pPr>
    </w:p>
    <w:p w14:paraId="46C75898" w14:textId="77777777" w:rsidR="000D40A5" w:rsidRPr="00992D14" w:rsidRDefault="000D40A5" w:rsidP="000D40A5">
      <w:pPr>
        <w:ind w:left="1440"/>
        <w:jc w:val="both"/>
        <w:rPr>
          <w:rFonts w:ascii="Arial" w:hAnsi="Arial" w:cs="Arial"/>
          <w:lang w:val="es-ES_tradnl" w:eastAsia="es-ES"/>
        </w:rPr>
      </w:pPr>
    </w:p>
    <w:bookmarkEnd w:id="2"/>
    <w:p w14:paraId="689E8E91" w14:textId="77777777" w:rsidR="000D40A5" w:rsidRDefault="000D40A5" w:rsidP="000D40A5">
      <w:pPr>
        <w:pStyle w:val="Ttulo2"/>
        <w:jc w:val="both"/>
        <w:rPr>
          <w:noProof/>
          <w:lang w:val="es-GT"/>
        </w:rPr>
      </w:pPr>
      <w:r>
        <w:rPr>
          <w:noProof/>
          <w:lang w:val="es-GT"/>
        </w:rPr>
        <w:t>Descripcion de casos de uso</w:t>
      </w:r>
    </w:p>
    <w:p w14:paraId="25D0383B" w14:textId="77777777" w:rsidR="000D40A5" w:rsidRPr="00927A3E" w:rsidRDefault="000D40A5" w:rsidP="000D40A5">
      <w:pPr>
        <w:jc w:val="both"/>
        <w:rPr>
          <w:lang w:val="es-GT"/>
        </w:rPr>
      </w:pPr>
    </w:p>
    <w:tbl>
      <w:tblPr>
        <w:tblStyle w:val="Tablaconcuadrcula"/>
        <w:tblW w:w="7484" w:type="dxa"/>
        <w:jc w:val="center"/>
        <w:tblLook w:val="04A0" w:firstRow="1" w:lastRow="0" w:firstColumn="1" w:lastColumn="0" w:noHBand="0" w:noVBand="1"/>
      </w:tblPr>
      <w:tblGrid>
        <w:gridCol w:w="1357"/>
        <w:gridCol w:w="6127"/>
      </w:tblGrid>
      <w:tr w:rsidR="000D40A5" w14:paraId="6FDC14FD" w14:textId="77777777" w:rsidTr="00931F93">
        <w:trPr>
          <w:trHeight w:val="234"/>
          <w:jc w:val="center"/>
        </w:trPr>
        <w:tc>
          <w:tcPr>
            <w:tcW w:w="0" w:type="auto"/>
            <w:shd w:val="clear" w:color="auto" w:fill="D0CECE" w:themeFill="background2" w:themeFillShade="E6"/>
          </w:tcPr>
          <w:p w14:paraId="4009E3F5" w14:textId="77777777" w:rsidR="000D40A5" w:rsidRDefault="000D40A5" w:rsidP="00931F93">
            <w:pPr>
              <w:jc w:val="both"/>
              <w:rPr>
                <w:lang w:val="es-ES"/>
              </w:rPr>
            </w:pPr>
            <w:r>
              <w:rPr>
                <w:lang w:val="es-ES"/>
              </w:rPr>
              <w:t>Nombre</w:t>
            </w:r>
          </w:p>
        </w:tc>
        <w:tc>
          <w:tcPr>
            <w:tcW w:w="0" w:type="auto"/>
            <w:shd w:val="clear" w:color="auto" w:fill="EDEDED" w:themeFill="accent3" w:themeFillTint="33"/>
          </w:tcPr>
          <w:p w14:paraId="567B1481" w14:textId="77777777" w:rsidR="000D40A5" w:rsidRPr="007865FA" w:rsidRDefault="000D40A5" w:rsidP="00931F93">
            <w:pPr>
              <w:pStyle w:val="Ttulo2"/>
              <w:numPr>
                <w:ilvl w:val="0"/>
                <w:numId w:val="0"/>
              </w:numPr>
              <w:jc w:val="both"/>
              <w:rPr>
                <w:b w:val="0"/>
                <w:lang w:val="es-ES"/>
              </w:rPr>
            </w:pPr>
            <w:r>
              <w:rPr>
                <w:b w:val="0"/>
                <w:lang w:val="es-ES"/>
              </w:rPr>
              <w:t>Registro</w:t>
            </w:r>
          </w:p>
          <w:p w14:paraId="4ACE8549" w14:textId="77777777" w:rsidR="000D40A5" w:rsidRPr="00AE530B" w:rsidRDefault="000D40A5" w:rsidP="00931F93">
            <w:pPr>
              <w:jc w:val="both"/>
              <w:rPr>
                <w:b/>
                <w:lang w:val="es-ES"/>
              </w:rPr>
            </w:pPr>
          </w:p>
        </w:tc>
      </w:tr>
      <w:tr w:rsidR="000D40A5" w:rsidRPr="00C25626" w14:paraId="3F59E308" w14:textId="77777777" w:rsidTr="00931F93">
        <w:trPr>
          <w:trHeight w:val="467"/>
          <w:jc w:val="center"/>
        </w:trPr>
        <w:tc>
          <w:tcPr>
            <w:tcW w:w="0" w:type="auto"/>
            <w:shd w:val="clear" w:color="auto" w:fill="D0CECE" w:themeFill="background2" w:themeFillShade="E6"/>
          </w:tcPr>
          <w:p w14:paraId="691E1516" w14:textId="77777777" w:rsidR="000D40A5" w:rsidRDefault="000D40A5" w:rsidP="00931F93">
            <w:pPr>
              <w:jc w:val="both"/>
              <w:rPr>
                <w:lang w:val="es-ES"/>
              </w:rPr>
            </w:pPr>
            <w:r>
              <w:rPr>
                <w:lang w:val="es-ES"/>
              </w:rPr>
              <w:t>Descripción</w:t>
            </w:r>
          </w:p>
        </w:tc>
        <w:tc>
          <w:tcPr>
            <w:tcW w:w="0" w:type="auto"/>
          </w:tcPr>
          <w:p w14:paraId="421BCB7A" w14:textId="77777777" w:rsidR="000D40A5" w:rsidRDefault="000D40A5" w:rsidP="00931F93">
            <w:pPr>
              <w:jc w:val="both"/>
              <w:rPr>
                <w:lang w:val="es-ES"/>
              </w:rPr>
            </w:pPr>
            <w:r>
              <w:rPr>
                <w:lang w:val="es-ES"/>
              </w:rPr>
              <w:t>Este caso de uso se produce cuando el usuario desea registrarse para poder hacer uso de la aplicación.</w:t>
            </w:r>
          </w:p>
        </w:tc>
      </w:tr>
      <w:tr w:rsidR="000D40A5" w14:paraId="39A76836" w14:textId="77777777" w:rsidTr="00931F93">
        <w:trPr>
          <w:trHeight w:val="219"/>
          <w:jc w:val="center"/>
        </w:trPr>
        <w:tc>
          <w:tcPr>
            <w:tcW w:w="0" w:type="auto"/>
            <w:shd w:val="clear" w:color="auto" w:fill="D0CECE" w:themeFill="background2" w:themeFillShade="E6"/>
          </w:tcPr>
          <w:p w14:paraId="76679055" w14:textId="77777777" w:rsidR="000D40A5" w:rsidRDefault="000D40A5" w:rsidP="00931F93">
            <w:pPr>
              <w:jc w:val="both"/>
              <w:rPr>
                <w:lang w:val="es-ES"/>
              </w:rPr>
            </w:pPr>
            <w:r>
              <w:rPr>
                <w:lang w:val="es-ES"/>
              </w:rPr>
              <w:t>Actores</w:t>
            </w:r>
          </w:p>
        </w:tc>
        <w:tc>
          <w:tcPr>
            <w:tcW w:w="0" w:type="auto"/>
          </w:tcPr>
          <w:p w14:paraId="7E18F254" w14:textId="77777777" w:rsidR="000D40A5" w:rsidRDefault="000D40A5" w:rsidP="00931F93">
            <w:pPr>
              <w:jc w:val="both"/>
              <w:rPr>
                <w:lang w:val="es-ES"/>
              </w:rPr>
            </w:pPr>
            <w:r>
              <w:rPr>
                <w:lang w:val="es-ES"/>
              </w:rPr>
              <w:t>Usuario final.</w:t>
            </w:r>
          </w:p>
          <w:p w14:paraId="1E157E9F" w14:textId="77777777" w:rsidR="000D40A5" w:rsidRDefault="000D40A5" w:rsidP="00931F93">
            <w:pPr>
              <w:jc w:val="both"/>
              <w:rPr>
                <w:lang w:val="es-ES"/>
              </w:rPr>
            </w:pPr>
          </w:p>
        </w:tc>
      </w:tr>
      <w:tr w:rsidR="000D40A5" w:rsidRPr="00C25626" w14:paraId="6C8B866C" w14:textId="77777777" w:rsidTr="00931F93">
        <w:trPr>
          <w:trHeight w:val="234"/>
          <w:jc w:val="center"/>
        </w:trPr>
        <w:tc>
          <w:tcPr>
            <w:tcW w:w="0" w:type="auto"/>
            <w:tcBorders>
              <w:bottom w:val="single" w:sz="4" w:space="0" w:color="auto"/>
            </w:tcBorders>
            <w:shd w:val="clear" w:color="auto" w:fill="D0CECE" w:themeFill="background2" w:themeFillShade="E6"/>
          </w:tcPr>
          <w:p w14:paraId="6655C046" w14:textId="77777777" w:rsidR="000D40A5" w:rsidRDefault="000D40A5" w:rsidP="00931F93">
            <w:pPr>
              <w:jc w:val="both"/>
              <w:rPr>
                <w:lang w:val="es-ES"/>
              </w:rPr>
            </w:pPr>
            <w:r>
              <w:rPr>
                <w:lang w:val="es-ES"/>
              </w:rPr>
              <w:t>Flujo de eventos</w:t>
            </w:r>
          </w:p>
        </w:tc>
        <w:tc>
          <w:tcPr>
            <w:tcW w:w="0" w:type="auto"/>
            <w:vMerge w:val="restart"/>
          </w:tcPr>
          <w:p w14:paraId="02BE2369" w14:textId="77777777" w:rsidR="000D40A5" w:rsidRDefault="000D40A5" w:rsidP="00931F93">
            <w:pPr>
              <w:jc w:val="both"/>
              <w:rPr>
                <w:lang w:val="es-ES"/>
              </w:rPr>
            </w:pPr>
          </w:p>
          <w:p w14:paraId="53612EC9" w14:textId="77777777" w:rsidR="000D40A5" w:rsidRPr="00197C15" w:rsidRDefault="000D40A5" w:rsidP="00931F93">
            <w:pPr>
              <w:jc w:val="both"/>
              <w:rPr>
                <w:b/>
                <w:lang w:val="es-ES"/>
              </w:rPr>
            </w:pPr>
            <w:r>
              <w:rPr>
                <w:lang w:val="es-ES"/>
              </w:rPr>
              <w:t xml:space="preserve"> </w:t>
            </w:r>
            <w:r w:rsidRPr="00197C15">
              <w:rPr>
                <w:b/>
                <w:lang w:val="es-ES"/>
              </w:rPr>
              <w:t xml:space="preserve">Flujo Básico:      </w:t>
            </w:r>
          </w:p>
          <w:p w14:paraId="524CC557" w14:textId="77777777" w:rsidR="000D40A5" w:rsidRPr="00916093" w:rsidRDefault="000D40A5" w:rsidP="00931F93">
            <w:pPr>
              <w:pStyle w:val="Prrafodelista"/>
              <w:numPr>
                <w:ilvl w:val="0"/>
                <w:numId w:val="29"/>
              </w:numPr>
              <w:jc w:val="both"/>
              <w:rPr>
                <w:lang w:val="es-ES"/>
              </w:rPr>
            </w:pPr>
            <w:r>
              <w:rPr>
                <w:lang w:val="es-ES"/>
              </w:rPr>
              <w:t>El usuario ingresa al sitio</w:t>
            </w:r>
          </w:p>
          <w:p w14:paraId="663B6FCC" w14:textId="77777777" w:rsidR="000D40A5" w:rsidRDefault="000D40A5" w:rsidP="00931F93">
            <w:pPr>
              <w:pStyle w:val="Prrafodelista"/>
              <w:numPr>
                <w:ilvl w:val="0"/>
                <w:numId w:val="29"/>
              </w:numPr>
              <w:jc w:val="both"/>
              <w:rPr>
                <w:lang w:val="es-ES"/>
              </w:rPr>
            </w:pPr>
            <w:r>
              <w:rPr>
                <w:lang w:val="es-ES"/>
              </w:rPr>
              <w:t>El usuario selecciona</w:t>
            </w:r>
            <w:r w:rsidRPr="00916093">
              <w:rPr>
                <w:lang w:val="es-ES"/>
              </w:rPr>
              <w:t xml:space="preserve"> </w:t>
            </w:r>
            <w:r>
              <w:rPr>
                <w:lang w:val="es-ES"/>
              </w:rPr>
              <w:t>la opción  “Registrar”</w:t>
            </w:r>
          </w:p>
          <w:p w14:paraId="113CD31B" w14:textId="77777777" w:rsidR="000D40A5" w:rsidRPr="00916093" w:rsidRDefault="000D40A5" w:rsidP="00931F93">
            <w:pPr>
              <w:pStyle w:val="Prrafodelista"/>
              <w:numPr>
                <w:ilvl w:val="0"/>
                <w:numId w:val="29"/>
              </w:numPr>
              <w:jc w:val="both"/>
              <w:rPr>
                <w:lang w:val="es-ES"/>
              </w:rPr>
            </w:pPr>
            <w:r>
              <w:rPr>
                <w:lang w:val="es-ES"/>
              </w:rPr>
              <w:t>El sistema despliega el formulario de registro.</w:t>
            </w:r>
          </w:p>
          <w:p w14:paraId="657B7F29" w14:textId="77777777" w:rsidR="000D40A5" w:rsidRDefault="000D40A5" w:rsidP="00931F93">
            <w:pPr>
              <w:pStyle w:val="Prrafodelista"/>
              <w:numPr>
                <w:ilvl w:val="0"/>
                <w:numId w:val="29"/>
              </w:numPr>
              <w:jc w:val="both"/>
              <w:rPr>
                <w:lang w:val="es-ES"/>
              </w:rPr>
            </w:pPr>
            <w:r>
              <w:rPr>
                <w:lang w:val="es-ES"/>
              </w:rPr>
              <w:t>El usuario ingresa sus datos.</w:t>
            </w:r>
          </w:p>
          <w:p w14:paraId="4DCA2541" w14:textId="77777777" w:rsidR="000D40A5" w:rsidRDefault="000D40A5" w:rsidP="00931F93">
            <w:pPr>
              <w:pStyle w:val="Prrafodelista"/>
              <w:numPr>
                <w:ilvl w:val="0"/>
                <w:numId w:val="29"/>
              </w:numPr>
              <w:jc w:val="both"/>
              <w:rPr>
                <w:lang w:val="es-ES"/>
              </w:rPr>
            </w:pPr>
            <w:r>
              <w:rPr>
                <w:lang w:val="es-ES"/>
              </w:rPr>
              <w:t>El usuario selecciona la opción “Registrarme” para que sus datos sean procesados.</w:t>
            </w:r>
          </w:p>
          <w:p w14:paraId="5F0414E4" w14:textId="77777777" w:rsidR="000D40A5" w:rsidRDefault="000D40A5" w:rsidP="00931F93">
            <w:pPr>
              <w:jc w:val="both"/>
              <w:rPr>
                <w:lang w:val="es-ES"/>
              </w:rPr>
            </w:pPr>
            <w:r>
              <w:rPr>
                <w:lang w:val="es-ES"/>
              </w:rPr>
              <w:t xml:space="preserve">                 </w:t>
            </w:r>
          </w:p>
          <w:p w14:paraId="3AA24658" w14:textId="77777777" w:rsidR="000D40A5" w:rsidRPr="00197C15" w:rsidRDefault="000D40A5" w:rsidP="00931F93">
            <w:pPr>
              <w:jc w:val="both"/>
              <w:rPr>
                <w:b/>
                <w:lang w:val="es-ES"/>
              </w:rPr>
            </w:pPr>
            <w:r>
              <w:rPr>
                <w:lang w:val="es-ES"/>
              </w:rPr>
              <w:t xml:space="preserve"> </w:t>
            </w:r>
            <w:r w:rsidRPr="00197C15">
              <w:rPr>
                <w:b/>
                <w:lang w:val="es-ES"/>
              </w:rPr>
              <w:t>Flujo Alternativo:</w:t>
            </w:r>
          </w:p>
          <w:p w14:paraId="7E717DCC" w14:textId="77777777" w:rsidR="000D40A5" w:rsidRPr="00197C15" w:rsidRDefault="000D40A5" w:rsidP="00931F93">
            <w:pPr>
              <w:ind w:left="170"/>
              <w:jc w:val="both"/>
              <w:rPr>
                <w:b/>
                <w:i/>
                <w:lang w:val="es-ES"/>
              </w:rPr>
            </w:pPr>
            <w:r w:rsidRPr="00197C15">
              <w:rPr>
                <w:b/>
                <w:lang w:val="es-ES"/>
              </w:rPr>
              <w:t xml:space="preserve"> </w:t>
            </w:r>
            <w:r>
              <w:rPr>
                <w:b/>
                <w:i/>
                <w:lang w:val="es-ES"/>
              </w:rPr>
              <w:t>No se puede registrar al usuario</w:t>
            </w:r>
          </w:p>
          <w:p w14:paraId="62F40786" w14:textId="77777777" w:rsidR="000D40A5" w:rsidRPr="00197C15" w:rsidRDefault="000D40A5" w:rsidP="00931F93">
            <w:pPr>
              <w:pStyle w:val="Prrafodelista"/>
              <w:numPr>
                <w:ilvl w:val="0"/>
                <w:numId w:val="30"/>
              </w:numPr>
              <w:ind w:left="737"/>
              <w:jc w:val="both"/>
              <w:rPr>
                <w:lang w:val="es-ES"/>
              </w:rPr>
            </w:pPr>
            <w:r>
              <w:rPr>
                <w:lang w:val="es-ES"/>
              </w:rPr>
              <w:t>El usuario selecciona la opción “Registrarme”</w:t>
            </w:r>
          </w:p>
          <w:p w14:paraId="46D188CE" w14:textId="77777777" w:rsidR="000D40A5" w:rsidRDefault="000D40A5" w:rsidP="00931F93">
            <w:pPr>
              <w:pStyle w:val="Prrafodelista"/>
              <w:numPr>
                <w:ilvl w:val="0"/>
                <w:numId w:val="30"/>
              </w:numPr>
              <w:ind w:left="737"/>
              <w:jc w:val="both"/>
              <w:rPr>
                <w:lang w:val="es-ES"/>
              </w:rPr>
            </w:pPr>
            <w:r w:rsidRPr="00197C15">
              <w:rPr>
                <w:lang w:val="es-ES"/>
              </w:rPr>
              <w:t xml:space="preserve">El sistema despliega un mensaje informando  que ocurrió un error </w:t>
            </w:r>
            <w:r>
              <w:rPr>
                <w:lang w:val="es-ES"/>
              </w:rPr>
              <w:t>porque no se han llenado todos los campos requeridos</w:t>
            </w:r>
          </w:p>
          <w:p w14:paraId="6F7A1A9A" w14:textId="77777777" w:rsidR="000D40A5" w:rsidRPr="00197C15" w:rsidRDefault="000D40A5" w:rsidP="00931F93">
            <w:pPr>
              <w:pStyle w:val="Prrafodelista"/>
              <w:numPr>
                <w:ilvl w:val="0"/>
                <w:numId w:val="30"/>
              </w:numPr>
              <w:ind w:left="737"/>
              <w:jc w:val="both"/>
              <w:rPr>
                <w:lang w:val="es-ES"/>
              </w:rPr>
            </w:pPr>
            <w:r>
              <w:rPr>
                <w:lang w:val="es-ES"/>
              </w:rPr>
              <w:t>El usuario debe de ingresar los datos faltantes.</w:t>
            </w:r>
          </w:p>
          <w:p w14:paraId="3A5B88FF" w14:textId="77777777" w:rsidR="000D40A5" w:rsidRDefault="000D40A5" w:rsidP="00931F93">
            <w:pPr>
              <w:jc w:val="both"/>
              <w:rPr>
                <w:lang w:val="es-ES"/>
              </w:rPr>
            </w:pPr>
          </w:p>
          <w:p w14:paraId="64A36CA3" w14:textId="77777777" w:rsidR="000D40A5" w:rsidRDefault="000D40A5" w:rsidP="00931F93">
            <w:pPr>
              <w:jc w:val="both"/>
              <w:rPr>
                <w:lang w:val="es-ES"/>
              </w:rPr>
            </w:pPr>
          </w:p>
        </w:tc>
      </w:tr>
      <w:tr w:rsidR="000D40A5" w:rsidRPr="00C25626" w14:paraId="3440B3DF" w14:textId="77777777" w:rsidTr="00931F93">
        <w:trPr>
          <w:trHeight w:val="1607"/>
          <w:jc w:val="center"/>
        </w:trPr>
        <w:tc>
          <w:tcPr>
            <w:tcW w:w="1357" w:type="dxa"/>
            <w:tcBorders>
              <w:top w:val="nil"/>
              <w:bottom w:val="single" w:sz="4" w:space="0" w:color="auto"/>
            </w:tcBorders>
          </w:tcPr>
          <w:p w14:paraId="3FB0DBF0" w14:textId="77777777" w:rsidR="000D40A5" w:rsidRDefault="000D40A5" w:rsidP="00931F93">
            <w:pPr>
              <w:jc w:val="both"/>
              <w:rPr>
                <w:lang w:val="es-ES"/>
              </w:rPr>
            </w:pPr>
          </w:p>
        </w:tc>
        <w:tc>
          <w:tcPr>
            <w:tcW w:w="6127" w:type="dxa"/>
            <w:vMerge/>
          </w:tcPr>
          <w:p w14:paraId="7EF26604" w14:textId="77777777" w:rsidR="000D40A5" w:rsidRPr="00916093" w:rsidRDefault="000D40A5" w:rsidP="00931F93">
            <w:pPr>
              <w:jc w:val="both"/>
              <w:rPr>
                <w:lang w:val="es-ES"/>
              </w:rPr>
            </w:pPr>
          </w:p>
        </w:tc>
      </w:tr>
      <w:tr w:rsidR="000D40A5" w:rsidRPr="00822C82" w14:paraId="6407A6B6"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14134C6" w14:textId="77777777" w:rsidR="000D40A5" w:rsidRDefault="000D40A5" w:rsidP="00931F93">
            <w:pPr>
              <w:jc w:val="both"/>
              <w:rPr>
                <w:lang w:val="es-ES"/>
              </w:rPr>
            </w:pPr>
            <w:r>
              <w:rPr>
                <w:lang w:val="es-ES"/>
              </w:rPr>
              <w:t>Pre-requisito</w:t>
            </w:r>
          </w:p>
        </w:tc>
        <w:tc>
          <w:tcPr>
            <w:tcW w:w="6127" w:type="dxa"/>
          </w:tcPr>
          <w:p w14:paraId="2D9263B3" w14:textId="77777777" w:rsidR="000D40A5" w:rsidRPr="00916093" w:rsidRDefault="000D40A5" w:rsidP="00931F93">
            <w:pPr>
              <w:jc w:val="both"/>
              <w:rPr>
                <w:lang w:val="es-ES"/>
              </w:rPr>
            </w:pPr>
            <w:r w:rsidRPr="00A96734">
              <w:rPr>
                <w:lang w:val="es-ES"/>
              </w:rPr>
              <w:t xml:space="preserve"> </w:t>
            </w:r>
            <w:r>
              <w:rPr>
                <w:lang w:val="es-ES"/>
              </w:rPr>
              <w:t>Ninguno</w:t>
            </w:r>
          </w:p>
        </w:tc>
      </w:tr>
      <w:tr w:rsidR="000D40A5" w:rsidRPr="00822C82" w14:paraId="37A6C6A4" w14:textId="77777777" w:rsidTr="00931F93">
        <w:trPr>
          <w:trHeight w:val="248"/>
          <w:jc w:val="center"/>
        </w:trPr>
        <w:tc>
          <w:tcPr>
            <w:tcW w:w="1357" w:type="dxa"/>
            <w:tcBorders>
              <w:top w:val="single" w:sz="4" w:space="0" w:color="auto"/>
            </w:tcBorders>
            <w:shd w:val="clear" w:color="auto" w:fill="D0CECE" w:themeFill="background2" w:themeFillShade="E6"/>
          </w:tcPr>
          <w:p w14:paraId="14938869" w14:textId="77777777" w:rsidR="000D40A5" w:rsidRDefault="000D40A5" w:rsidP="00931F93">
            <w:pPr>
              <w:jc w:val="both"/>
              <w:rPr>
                <w:lang w:val="es-ES"/>
              </w:rPr>
            </w:pPr>
            <w:r>
              <w:rPr>
                <w:lang w:val="es-ES"/>
              </w:rPr>
              <w:t>Post-requisito</w:t>
            </w:r>
          </w:p>
        </w:tc>
        <w:tc>
          <w:tcPr>
            <w:tcW w:w="6127" w:type="dxa"/>
          </w:tcPr>
          <w:p w14:paraId="7AE4D405" w14:textId="77777777" w:rsidR="000D40A5" w:rsidRPr="00916093" w:rsidRDefault="000D40A5" w:rsidP="00931F93">
            <w:pPr>
              <w:jc w:val="both"/>
              <w:rPr>
                <w:lang w:val="es-ES"/>
              </w:rPr>
            </w:pPr>
            <w:r w:rsidRPr="00A96734">
              <w:rPr>
                <w:lang w:val="es-ES"/>
              </w:rPr>
              <w:t xml:space="preserve"> </w:t>
            </w:r>
            <w:r>
              <w:rPr>
                <w:lang w:val="es-ES"/>
              </w:rPr>
              <w:t xml:space="preserve">CDU </w:t>
            </w:r>
            <w:proofErr w:type="spellStart"/>
            <w:r>
              <w:rPr>
                <w:lang w:val="es-ES"/>
              </w:rPr>
              <w:t>Login</w:t>
            </w:r>
            <w:proofErr w:type="spellEnd"/>
          </w:p>
        </w:tc>
      </w:tr>
    </w:tbl>
    <w:p w14:paraId="141F611D" w14:textId="77777777" w:rsidR="000D40A5" w:rsidRDefault="000D40A5" w:rsidP="000D40A5">
      <w:pPr>
        <w:pStyle w:val="Prrafodelista"/>
        <w:ind w:left="1429"/>
        <w:jc w:val="both"/>
        <w:rPr>
          <w:lang w:val="es-ES_tradnl"/>
        </w:rPr>
      </w:pPr>
    </w:p>
    <w:p w14:paraId="12DD5FB8" w14:textId="77777777" w:rsidR="000D40A5" w:rsidRDefault="000D40A5" w:rsidP="000D40A5">
      <w:pPr>
        <w:pStyle w:val="Prrafodelista"/>
        <w:ind w:left="1429"/>
        <w:jc w:val="both"/>
        <w:rPr>
          <w:lang w:val="es-ES_tradnl"/>
        </w:rPr>
      </w:pPr>
    </w:p>
    <w:p w14:paraId="51ADC293" w14:textId="77777777" w:rsidR="000D40A5" w:rsidRDefault="000D40A5" w:rsidP="000D40A5">
      <w:pPr>
        <w:pStyle w:val="Prrafodelista"/>
        <w:ind w:left="1429"/>
        <w:jc w:val="both"/>
        <w:rPr>
          <w:lang w:val="es-ES_tradnl"/>
        </w:rPr>
      </w:pPr>
    </w:p>
    <w:p w14:paraId="120E6C1A" w14:textId="77777777" w:rsidR="000D40A5" w:rsidRDefault="000D40A5" w:rsidP="000D40A5">
      <w:pPr>
        <w:pStyle w:val="Prrafodelista"/>
        <w:ind w:left="1429"/>
        <w:jc w:val="both"/>
        <w:rPr>
          <w:lang w:val="es-ES_tradnl"/>
        </w:rPr>
      </w:pPr>
    </w:p>
    <w:p w14:paraId="4E55EE19" w14:textId="77777777" w:rsidR="000D40A5" w:rsidRDefault="000D40A5" w:rsidP="000D40A5">
      <w:pPr>
        <w:pStyle w:val="Prrafodelista"/>
        <w:ind w:left="1429"/>
        <w:jc w:val="both"/>
        <w:rPr>
          <w:lang w:val="es-ES_tradnl"/>
        </w:rPr>
      </w:pPr>
    </w:p>
    <w:p w14:paraId="519C07F4" w14:textId="77777777" w:rsidR="000D40A5" w:rsidRDefault="000D40A5" w:rsidP="000D40A5">
      <w:pPr>
        <w:pStyle w:val="Prrafodelista"/>
        <w:ind w:left="1429"/>
        <w:jc w:val="both"/>
        <w:rPr>
          <w:lang w:val="es-ES_tradnl"/>
        </w:rPr>
      </w:pPr>
    </w:p>
    <w:p w14:paraId="69E9F16E" w14:textId="77777777" w:rsidR="000D40A5" w:rsidRDefault="000D40A5" w:rsidP="000D40A5">
      <w:pPr>
        <w:pStyle w:val="Prrafodelista"/>
        <w:ind w:left="1429"/>
        <w:jc w:val="both"/>
        <w:rPr>
          <w:lang w:val="es-ES_tradnl"/>
        </w:rPr>
      </w:pPr>
    </w:p>
    <w:p w14:paraId="4EE00857" w14:textId="77777777" w:rsidR="000D40A5" w:rsidRDefault="000D40A5" w:rsidP="000D40A5">
      <w:pPr>
        <w:pStyle w:val="Prrafodelista"/>
        <w:ind w:left="1429"/>
        <w:jc w:val="both"/>
        <w:rPr>
          <w:lang w:val="es-ES_tradnl"/>
        </w:rPr>
      </w:pPr>
    </w:p>
    <w:p w14:paraId="03ACC35B" w14:textId="77777777" w:rsidR="000D40A5" w:rsidRDefault="000D40A5" w:rsidP="000D40A5">
      <w:pPr>
        <w:pStyle w:val="Prrafodelista"/>
        <w:ind w:left="1429"/>
        <w:jc w:val="both"/>
        <w:rPr>
          <w:lang w:val="es-ES_tradnl"/>
        </w:rPr>
      </w:pPr>
    </w:p>
    <w:p w14:paraId="15CF340E" w14:textId="77777777" w:rsidR="000D40A5" w:rsidRDefault="000D40A5" w:rsidP="000D40A5">
      <w:pPr>
        <w:pStyle w:val="Prrafodelista"/>
        <w:ind w:left="1429"/>
        <w:jc w:val="both"/>
        <w:rPr>
          <w:lang w:val="es-ES_tradnl"/>
        </w:rPr>
      </w:pPr>
    </w:p>
    <w:p w14:paraId="490CC731" w14:textId="77777777" w:rsidR="000D40A5" w:rsidRDefault="000D40A5" w:rsidP="000D40A5">
      <w:pPr>
        <w:jc w:val="both"/>
        <w:rPr>
          <w:lang w:val="es-ES_tradnl"/>
        </w:rPr>
      </w:pPr>
    </w:p>
    <w:p w14:paraId="0A426EEE" w14:textId="77777777" w:rsidR="000D40A5" w:rsidRPr="00F9283F" w:rsidRDefault="000D40A5" w:rsidP="000D40A5">
      <w:pPr>
        <w:jc w:val="both"/>
        <w:rPr>
          <w:lang w:val="es-ES_tradnl"/>
        </w:rPr>
      </w:pPr>
    </w:p>
    <w:p w14:paraId="31A668EB" w14:textId="77777777" w:rsidR="000D40A5" w:rsidRDefault="000D40A5" w:rsidP="000D40A5">
      <w:pPr>
        <w:pStyle w:val="Prrafodelista"/>
        <w:ind w:left="1429"/>
        <w:jc w:val="both"/>
        <w:rPr>
          <w:lang w:val="es-ES_tradnl"/>
        </w:rPr>
      </w:pPr>
    </w:p>
    <w:p w14:paraId="5813CBA6" w14:textId="77777777" w:rsidR="000D40A5" w:rsidRDefault="000D40A5" w:rsidP="000D40A5">
      <w:pPr>
        <w:pStyle w:val="Prrafodelista"/>
        <w:ind w:left="1429"/>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4ACFF4F4" w14:textId="77777777" w:rsidTr="00931F93">
        <w:trPr>
          <w:trHeight w:val="234"/>
          <w:jc w:val="center"/>
        </w:trPr>
        <w:tc>
          <w:tcPr>
            <w:tcW w:w="0" w:type="auto"/>
            <w:shd w:val="clear" w:color="auto" w:fill="D0CECE" w:themeFill="background2" w:themeFillShade="E6"/>
          </w:tcPr>
          <w:p w14:paraId="0A7875B3" w14:textId="77777777" w:rsidR="000D40A5" w:rsidRDefault="000D40A5" w:rsidP="00931F93">
            <w:pPr>
              <w:jc w:val="both"/>
              <w:rPr>
                <w:lang w:val="es-ES"/>
              </w:rPr>
            </w:pPr>
            <w:r>
              <w:rPr>
                <w:lang w:val="es-ES"/>
              </w:rPr>
              <w:t>Nombre</w:t>
            </w:r>
          </w:p>
        </w:tc>
        <w:tc>
          <w:tcPr>
            <w:tcW w:w="0" w:type="auto"/>
            <w:shd w:val="clear" w:color="auto" w:fill="EDEDED" w:themeFill="accent3" w:themeFillTint="33"/>
          </w:tcPr>
          <w:p w14:paraId="4A481810" w14:textId="77777777" w:rsidR="000D40A5" w:rsidRPr="00AE530B" w:rsidRDefault="000D40A5" w:rsidP="00931F93">
            <w:pPr>
              <w:pStyle w:val="Ttulo2"/>
              <w:numPr>
                <w:ilvl w:val="0"/>
                <w:numId w:val="0"/>
              </w:numPr>
              <w:jc w:val="both"/>
              <w:rPr>
                <w:b w:val="0"/>
                <w:lang w:val="es-ES"/>
              </w:rPr>
            </w:pPr>
            <w:proofErr w:type="spellStart"/>
            <w:r>
              <w:rPr>
                <w:b w:val="0"/>
                <w:lang w:val="es-ES"/>
              </w:rPr>
              <w:t>Login</w:t>
            </w:r>
            <w:proofErr w:type="spellEnd"/>
          </w:p>
        </w:tc>
      </w:tr>
      <w:tr w:rsidR="000D40A5" w:rsidRPr="00C25626" w14:paraId="628365C1" w14:textId="77777777" w:rsidTr="00931F93">
        <w:trPr>
          <w:trHeight w:val="467"/>
          <w:jc w:val="center"/>
        </w:trPr>
        <w:tc>
          <w:tcPr>
            <w:tcW w:w="0" w:type="auto"/>
            <w:shd w:val="clear" w:color="auto" w:fill="D0CECE" w:themeFill="background2" w:themeFillShade="E6"/>
          </w:tcPr>
          <w:p w14:paraId="26F517FF" w14:textId="77777777" w:rsidR="000D40A5" w:rsidRDefault="000D40A5" w:rsidP="00931F93">
            <w:pPr>
              <w:jc w:val="both"/>
              <w:rPr>
                <w:lang w:val="es-ES"/>
              </w:rPr>
            </w:pPr>
            <w:r>
              <w:rPr>
                <w:lang w:val="es-ES"/>
              </w:rPr>
              <w:t>Descripción</w:t>
            </w:r>
          </w:p>
        </w:tc>
        <w:tc>
          <w:tcPr>
            <w:tcW w:w="0" w:type="auto"/>
          </w:tcPr>
          <w:p w14:paraId="23A665EF" w14:textId="77777777" w:rsidR="000D40A5" w:rsidRDefault="000D40A5" w:rsidP="00931F93">
            <w:pPr>
              <w:jc w:val="both"/>
              <w:rPr>
                <w:lang w:val="es-ES"/>
              </w:rPr>
            </w:pPr>
            <w:r>
              <w:rPr>
                <w:lang w:val="es-ES"/>
              </w:rPr>
              <w:t>Este caso de uso se produce cuando el usuario desea ingresar a la aplicación web cuando ya se ha registrado.</w:t>
            </w:r>
          </w:p>
          <w:p w14:paraId="41A14290" w14:textId="77777777" w:rsidR="000D40A5" w:rsidRDefault="000D40A5" w:rsidP="00931F93">
            <w:pPr>
              <w:jc w:val="both"/>
              <w:rPr>
                <w:lang w:val="es-ES"/>
              </w:rPr>
            </w:pPr>
          </w:p>
        </w:tc>
      </w:tr>
      <w:tr w:rsidR="000D40A5" w14:paraId="58C91BBB" w14:textId="77777777" w:rsidTr="00931F93">
        <w:trPr>
          <w:trHeight w:val="219"/>
          <w:jc w:val="center"/>
        </w:trPr>
        <w:tc>
          <w:tcPr>
            <w:tcW w:w="0" w:type="auto"/>
            <w:shd w:val="clear" w:color="auto" w:fill="D0CECE" w:themeFill="background2" w:themeFillShade="E6"/>
          </w:tcPr>
          <w:p w14:paraId="65E375FA" w14:textId="77777777" w:rsidR="000D40A5" w:rsidRDefault="000D40A5" w:rsidP="00931F93">
            <w:pPr>
              <w:jc w:val="both"/>
              <w:rPr>
                <w:lang w:val="es-ES"/>
              </w:rPr>
            </w:pPr>
            <w:r>
              <w:rPr>
                <w:lang w:val="es-ES"/>
              </w:rPr>
              <w:t>Actores</w:t>
            </w:r>
          </w:p>
        </w:tc>
        <w:tc>
          <w:tcPr>
            <w:tcW w:w="0" w:type="auto"/>
          </w:tcPr>
          <w:p w14:paraId="6231E1FE" w14:textId="77777777" w:rsidR="000D40A5" w:rsidRDefault="000D40A5" w:rsidP="00931F93">
            <w:pPr>
              <w:jc w:val="both"/>
              <w:rPr>
                <w:lang w:val="es-ES"/>
              </w:rPr>
            </w:pPr>
            <w:r>
              <w:rPr>
                <w:lang w:val="es-ES"/>
              </w:rPr>
              <w:t>Usuario final</w:t>
            </w:r>
          </w:p>
          <w:p w14:paraId="2EB7B5E0" w14:textId="77777777" w:rsidR="000D40A5" w:rsidRDefault="000D40A5" w:rsidP="00931F93">
            <w:pPr>
              <w:jc w:val="both"/>
              <w:rPr>
                <w:lang w:val="es-ES"/>
              </w:rPr>
            </w:pPr>
          </w:p>
        </w:tc>
      </w:tr>
      <w:tr w:rsidR="000D40A5" w:rsidRPr="00C25626" w14:paraId="3CDF4B13" w14:textId="77777777" w:rsidTr="00931F93">
        <w:trPr>
          <w:trHeight w:val="234"/>
          <w:jc w:val="center"/>
        </w:trPr>
        <w:tc>
          <w:tcPr>
            <w:tcW w:w="0" w:type="auto"/>
            <w:tcBorders>
              <w:bottom w:val="single" w:sz="4" w:space="0" w:color="auto"/>
            </w:tcBorders>
            <w:shd w:val="clear" w:color="auto" w:fill="D0CECE" w:themeFill="background2" w:themeFillShade="E6"/>
          </w:tcPr>
          <w:p w14:paraId="3639A81B" w14:textId="77777777" w:rsidR="000D40A5" w:rsidRDefault="000D40A5" w:rsidP="00931F93">
            <w:pPr>
              <w:jc w:val="both"/>
              <w:rPr>
                <w:lang w:val="es-ES"/>
              </w:rPr>
            </w:pPr>
            <w:r>
              <w:rPr>
                <w:lang w:val="es-ES"/>
              </w:rPr>
              <w:t>Flujo de eventos</w:t>
            </w:r>
          </w:p>
        </w:tc>
        <w:tc>
          <w:tcPr>
            <w:tcW w:w="0" w:type="auto"/>
            <w:vMerge w:val="restart"/>
          </w:tcPr>
          <w:p w14:paraId="5CF2DF1C" w14:textId="77777777" w:rsidR="000D40A5" w:rsidRDefault="000D40A5" w:rsidP="00931F93">
            <w:pPr>
              <w:jc w:val="both"/>
              <w:rPr>
                <w:lang w:val="es-ES"/>
              </w:rPr>
            </w:pPr>
          </w:p>
          <w:p w14:paraId="6C662410" w14:textId="77777777" w:rsidR="000D40A5" w:rsidRPr="00671001" w:rsidRDefault="000D40A5" w:rsidP="00931F93">
            <w:pPr>
              <w:jc w:val="both"/>
              <w:rPr>
                <w:b/>
                <w:lang w:val="es-ES"/>
              </w:rPr>
            </w:pPr>
            <w:r w:rsidRPr="00671001">
              <w:rPr>
                <w:b/>
                <w:lang w:val="es-ES"/>
              </w:rPr>
              <w:t xml:space="preserve">Flujo Básico:      </w:t>
            </w:r>
          </w:p>
          <w:p w14:paraId="2582736C" w14:textId="77777777" w:rsidR="000D40A5" w:rsidRPr="00916093" w:rsidRDefault="000D40A5" w:rsidP="00931F93">
            <w:pPr>
              <w:pStyle w:val="Prrafodelista"/>
              <w:numPr>
                <w:ilvl w:val="0"/>
                <w:numId w:val="31"/>
              </w:numPr>
              <w:jc w:val="both"/>
              <w:rPr>
                <w:lang w:val="es-ES"/>
              </w:rPr>
            </w:pPr>
            <w:r>
              <w:rPr>
                <w:lang w:val="es-ES"/>
              </w:rPr>
              <w:t>El usuario ingresa</w:t>
            </w:r>
            <w:r w:rsidRPr="00916093">
              <w:rPr>
                <w:lang w:val="es-ES"/>
              </w:rPr>
              <w:t xml:space="preserve"> al sistema</w:t>
            </w:r>
          </w:p>
          <w:p w14:paraId="1892C895" w14:textId="77777777" w:rsidR="000D40A5" w:rsidRPr="00916093" w:rsidRDefault="000D40A5" w:rsidP="00931F93">
            <w:pPr>
              <w:pStyle w:val="Prrafodelista"/>
              <w:numPr>
                <w:ilvl w:val="0"/>
                <w:numId w:val="31"/>
              </w:numPr>
              <w:jc w:val="both"/>
              <w:rPr>
                <w:lang w:val="es-ES"/>
              </w:rPr>
            </w:pPr>
            <w:r>
              <w:rPr>
                <w:lang w:val="es-ES"/>
              </w:rPr>
              <w:t>El usuario selecciona la opción “iniciar sesión”</w:t>
            </w:r>
          </w:p>
          <w:p w14:paraId="5225C782" w14:textId="77777777" w:rsidR="000D40A5" w:rsidRDefault="000D40A5" w:rsidP="00931F93">
            <w:pPr>
              <w:pStyle w:val="Prrafodelista"/>
              <w:numPr>
                <w:ilvl w:val="0"/>
                <w:numId w:val="31"/>
              </w:numPr>
              <w:jc w:val="both"/>
              <w:rPr>
                <w:lang w:val="es-ES"/>
              </w:rPr>
            </w:pPr>
            <w:r>
              <w:rPr>
                <w:lang w:val="es-ES"/>
              </w:rPr>
              <w:t>El usuario ingresa su nombre de usuario y contraseña y da clic en el botón “</w:t>
            </w:r>
            <w:proofErr w:type="spellStart"/>
            <w:r>
              <w:rPr>
                <w:lang w:val="es-ES"/>
              </w:rPr>
              <w:t>login</w:t>
            </w:r>
            <w:proofErr w:type="spellEnd"/>
            <w:r>
              <w:rPr>
                <w:lang w:val="es-ES"/>
              </w:rPr>
              <w:t>”</w:t>
            </w:r>
          </w:p>
          <w:p w14:paraId="0E6395BB" w14:textId="77777777" w:rsidR="000D40A5" w:rsidRPr="00916093" w:rsidRDefault="000D40A5" w:rsidP="00931F93">
            <w:pPr>
              <w:pStyle w:val="Prrafodelista"/>
              <w:numPr>
                <w:ilvl w:val="0"/>
                <w:numId w:val="31"/>
              </w:numPr>
              <w:jc w:val="both"/>
              <w:rPr>
                <w:lang w:val="es-ES"/>
              </w:rPr>
            </w:pPr>
            <w:r>
              <w:rPr>
                <w:lang w:val="es-ES"/>
              </w:rPr>
              <w:t>El sistema le despliega las últimas publicaciones que se han realizado.</w:t>
            </w:r>
          </w:p>
          <w:p w14:paraId="1D73CFB2" w14:textId="77777777" w:rsidR="000D40A5" w:rsidRDefault="000D40A5" w:rsidP="00931F93">
            <w:pPr>
              <w:ind w:left="720"/>
              <w:jc w:val="both"/>
              <w:rPr>
                <w:lang w:val="es-ES"/>
              </w:rPr>
            </w:pPr>
          </w:p>
          <w:p w14:paraId="7EF3B24E" w14:textId="77777777" w:rsidR="000D40A5" w:rsidRPr="00671001" w:rsidRDefault="000D40A5" w:rsidP="00931F93">
            <w:pPr>
              <w:jc w:val="both"/>
              <w:rPr>
                <w:b/>
                <w:lang w:val="es-ES"/>
              </w:rPr>
            </w:pPr>
            <w:r w:rsidRPr="00671001">
              <w:rPr>
                <w:b/>
                <w:lang w:val="es-ES"/>
              </w:rPr>
              <w:t>Flujo Alternativo:</w:t>
            </w:r>
          </w:p>
          <w:p w14:paraId="660C67F3" w14:textId="77777777" w:rsidR="000D40A5" w:rsidRPr="00671001" w:rsidRDefault="000D40A5" w:rsidP="00931F93">
            <w:pPr>
              <w:jc w:val="both"/>
              <w:rPr>
                <w:b/>
                <w:i/>
                <w:lang w:val="es-ES"/>
              </w:rPr>
            </w:pPr>
            <w:r>
              <w:rPr>
                <w:lang w:val="es-ES"/>
              </w:rPr>
              <w:t xml:space="preserve">  </w:t>
            </w:r>
            <w:r>
              <w:rPr>
                <w:b/>
                <w:i/>
                <w:lang w:val="es-ES"/>
              </w:rPr>
              <w:t>Ingreso de datos incorrecto</w:t>
            </w:r>
          </w:p>
          <w:p w14:paraId="04FCBACF" w14:textId="77777777" w:rsidR="000D40A5" w:rsidRPr="00723942" w:rsidRDefault="000D40A5" w:rsidP="00931F93">
            <w:pPr>
              <w:pStyle w:val="Prrafodelista"/>
              <w:numPr>
                <w:ilvl w:val="0"/>
                <w:numId w:val="32"/>
              </w:numPr>
              <w:jc w:val="both"/>
              <w:rPr>
                <w:lang w:val="es-ES"/>
              </w:rPr>
            </w:pPr>
            <w:r>
              <w:rPr>
                <w:lang w:val="es-ES"/>
              </w:rPr>
              <w:t>El usuario ingresa sus datos y da clic al botón “</w:t>
            </w:r>
            <w:proofErr w:type="spellStart"/>
            <w:r>
              <w:rPr>
                <w:lang w:val="es-ES"/>
              </w:rPr>
              <w:t>login</w:t>
            </w:r>
            <w:proofErr w:type="spellEnd"/>
            <w:r>
              <w:rPr>
                <w:lang w:val="es-ES"/>
              </w:rPr>
              <w:t>”</w:t>
            </w:r>
          </w:p>
          <w:p w14:paraId="6E974F65" w14:textId="77777777" w:rsidR="000D40A5" w:rsidRDefault="000D40A5" w:rsidP="00931F93">
            <w:pPr>
              <w:pStyle w:val="Prrafodelista"/>
              <w:numPr>
                <w:ilvl w:val="0"/>
                <w:numId w:val="32"/>
              </w:numPr>
              <w:jc w:val="both"/>
              <w:rPr>
                <w:lang w:val="es-ES"/>
              </w:rPr>
            </w:pPr>
            <w:r w:rsidRPr="00534B6B">
              <w:rPr>
                <w:lang w:val="es-ES"/>
              </w:rPr>
              <w:t xml:space="preserve">El sistema </w:t>
            </w:r>
            <w:r>
              <w:rPr>
                <w:lang w:val="es-ES"/>
              </w:rPr>
              <w:t>verifica los datos y determina que no coinciden y muestra el mensaje al usuario.</w:t>
            </w:r>
          </w:p>
          <w:p w14:paraId="3DCDB85F" w14:textId="77777777" w:rsidR="000D40A5" w:rsidRDefault="000D40A5" w:rsidP="00931F93">
            <w:pPr>
              <w:pStyle w:val="Prrafodelista"/>
              <w:numPr>
                <w:ilvl w:val="0"/>
                <w:numId w:val="32"/>
              </w:numPr>
              <w:jc w:val="both"/>
              <w:rPr>
                <w:lang w:val="es-ES"/>
              </w:rPr>
            </w:pPr>
            <w:r>
              <w:rPr>
                <w:lang w:val="es-ES"/>
              </w:rPr>
              <w:t>El usuario debe de ingresar nuevamente sus datos, esta vez de forma correcta.</w:t>
            </w:r>
          </w:p>
          <w:p w14:paraId="1826F6E5" w14:textId="77777777" w:rsidR="000D40A5" w:rsidRPr="00534B6B" w:rsidRDefault="000D40A5" w:rsidP="00931F93">
            <w:pPr>
              <w:pStyle w:val="Prrafodelista"/>
              <w:numPr>
                <w:ilvl w:val="0"/>
                <w:numId w:val="32"/>
              </w:numPr>
              <w:jc w:val="both"/>
              <w:rPr>
                <w:lang w:val="es-ES"/>
              </w:rPr>
            </w:pPr>
            <w:r>
              <w:rPr>
                <w:lang w:val="es-ES"/>
              </w:rPr>
              <w:t>Si el usuario no recuerda su contraseña, puede dar clic en el botón “recuperar contraseña”</w:t>
            </w:r>
          </w:p>
          <w:p w14:paraId="29DA75A0" w14:textId="77777777" w:rsidR="000D40A5" w:rsidRDefault="000D40A5" w:rsidP="00931F93">
            <w:pPr>
              <w:jc w:val="both"/>
              <w:rPr>
                <w:lang w:val="es-ES"/>
              </w:rPr>
            </w:pPr>
          </w:p>
        </w:tc>
      </w:tr>
      <w:tr w:rsidR="000D40A5" w:rsidRPr="00C25626" w14:paraId="692681A8" w14:textId="77777777" w:rsidTr="00931F93">
        <w:trPr>
          <w:trHeight w:val="1607"/>
          <w:jc w:val="center"/>
        </w:trPr>
        <w:tc>
          <w:tcPr>
            <w:tcW w:w="1357" w:type="dxa"/>
            <w:tcBorders>
              <w:top w:val="nil"/>
              <w:bottom w:val="single" w:sz="4" w:space="0" w:color="auto"/>
            </w:tcBorders>
          </w:tcPr>
          <w:p w14:paraId="5D4FEA79" w14:textId="77777777" w:rsidR="000D40A5" w:rsidRDefault="000D40A5" w:rsidP="00931F93">
            <w:pPr>
              <w:jc w:val="both"/>
              <w:rPr>
                <w:lang w:val="es-ES"/>
              </w:rPr>
            </w:pPr>
          </w:p>
        </w:tc>
        <w:tc>
          <w:tcPr>
            <w:tcW w:w="6127" w:type="dxa"/>
            <w:vMerge/>
          </w:tcPr>
          <w:p w14:paraId="5DE3043D" w14:textId="77777777" w:rsidR="000D40A5" w:rsidRPr="00916093" w:rsidRDefault="000D40A5" w:rsidP="00931F93">
            <w:pPr>
              <w:jc w:val="both"/>
              <w:rPr>
                <w:lang w:val="es-ES"/>
              </w:rPr>
            </w:pPr>
          </w:p>
        </w:tc>
      </w:tr>
      <w:tr w:rsidR="000D40A5" w:rsidRPr="008B235D" w14:paraId="144AEFFB"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054900A6" w14:textId="77777777" w:rsidR="000D40A5" w:rsidRDefault="000D40A5" w:rsidP="00931F93">
            <w:pPr>
              <w:jc w:val="both"/>
              <w:rPr>
                <w:lang w:val="es-ES"/>
              </w:rPr>
            </w:pPr>
            <w:r>
              <w:rPr>
                <w:lang w:val="es-ES"/>
              </w:rPr>
              <w:t>Pre-requisito</w:t>
            </w:r>
          </w:p>
        </w:tc>
        <w:tc>
          <w:tcPr>
            <w:tcW w:w="6127" w:type="dxa"/>
          </w:tcPr>
          <w:p w14:paraId="5CAA8205" w14:textId="77777777" w:rsidR="000D40A5" w:rsidRPr="00916093" w:rsidRDefault="000D40A5" w:rsidP="00931F93">
            <w:pPr>
              <w:jc w:val="both"/>
              <w:rPr>
                <w:lang w:val="es-ES"/>
              </w:rPr>
            </w:pPr>
            <w:r w:rsidRPr="00A96734">
              <w:rPr>
                <w:lang w:val="es-ES"/>
              </w:rPr>
              <w:t xml:space="preserve"> </w:t>
            </w:r>
            <w:r>
              <w:rPr>
                <w:lang w:val="es-ES"/>
              </w:rPr>
              <w:t>Registro</w:t>
            </w:r>
          </w:p>
        </w:tc>
      </w:tr>
      <w:tr w:rsidR="000D40A5" w:rsidRPr="008B235D" w14:paraId="63250A86" w14:textId="77777777" w:rsidTr="00931F93">
        <w:trPr>
          <w:trHeight w:val="248"/>
          <w:jc w:val="center"/>
        </w:trPr>
        <w:tc>
          <w:tcPr>
            <w:tcW w:w="1357" w:type="dxa"/>
            <w:tcBorders>
              <w:top w:val="single" w:sz="4" w:space="0" w:color="auto"/>
            </w:tcBorders>
            <w:shd w:val="clear" w:color="auto" w:fill="D0CECE" w:themeFill="background2" w:themeFillShade="E6"/>
          </w:tcPr>
          <w:p w14:paraId="19E534D2" w14:textId="77777777" w:rsidR="000D40A5" w:rsidRDefault="000D40A5" w:rsidP="00931F93">
            <w:pPr>
              <w:jc w:val="both"/>
              <w:rPr>
                <w:lang w:val="es-ES"/>
              </w:rPr>
            </w:pPr>
            <w:r>
              <w:rPr>
                <w:lang w:val="es-ES"/>
              </w:rPr>
              <w:t>Post-requisito</w:t>
            </w:r>
          </w:p>
        </w:tc>
        <w:tc>
          <w:tcPr>
            <w:tcW w:w="6127" w:type="dxa"/>
          </w:tcPr>
          <w:p w14:paraId="09281E74" w14:textId="77777777" w:rsidR="000D40A5" w:rsidRPr="00916093" w:rsidRDefault="000D40A5" w:rsidP="00931F93">
            <w:pPr>
              <w:jc w:val="both"/>
              <w:rPr>
                <w:lang w:val="es-ES"/>
              </w:rPr>
            </w:pPr>
            <w:r>
              <w:rPr>
                <w:lang w:val="es-ES"/>
              </w:rPr>
              <w:t xml:space="preserve"> Ninguno</w:t>
            </w:r>
          </w:p>
        </w:tc>
      </w:tr>
    </w:tbl>
    <w:p w14:paraId="1F11B456" w14:textId="77777777" w:rsidR="000D40A5" w:rsidRDefault="000D40A5" w:rsidP="000D40A5">
      <w:pPr>
        <w:pStyle w:val="Prrafodelista"/>
        <w:ind w:left="1429"/>
        <w:jc w:val="both"/>
        <w:rPr>
          <w:lang w:val="es-ES_tradnl"/>
        </w:rPr>
      </w:pPr>
    </w:p>
    <w:p w14:paraId="0540122D" w14:textId="77777777" w:rsidR="000D40A5" w:rsidRDefault="000D40A5" w:rsidP="000D40A5">
      <w:pPr>
        <w:pStyle w:val="Prrafodelista"/>
        <w:ind w:left="1429"/>
        <w:jc w:val="both"/>
        <w:rPr>
          <w:lang w:val="es-ES_tradnl"/>
        </w:rPr>
      </w:pPr>
    </w:p>
    <w:p w14:paraId="0605EE0A" w14:textId="77777777" w:rsidR="000D40A5" w:rsidRDefault="000D40A5" w:rsidP="000D40A5">
      <w:pPr>
        <w:pStyle w:val="Prrafodelista"/>
        <w:ind w:left="1429"/>
        <w:jc w:val="both"/>
        <w:rPr>
          <w:lang w:val="es-ES_tradnl"/>
        </w:rPr>
      </w:pPr>
    </w:p>
    <w:p w14:paraId="2C89B71F" w14:textId="77777777" w:rsidR="000D40A5" w:rsidRDefault="000D40A5" w:rsidP="000D40A5">
      <w:pPr>
        <w:pStyle w:val="Prrafodelista"/>
        <w:ind w:left="1429"/>
        <w:jc w:val="both"/>
        <w:rPr>
          <w:lang w:val="es-ES_tradnl"/>
        </w:rPr>
      </w:pPr>
    </w:p>
    <w:p w14:paraId="3A42F0A9" w14:textId="77777777" w:rsidR="000D40A5" w:rsidRDefault="000D40A5" w:rsidP="000D40A5">
      <w:pPr>
        <w:pStyle w:val="Prrafodelista"/>
        <w:ind w:left="1429"/>
        <w:jc w:val="both"/>
        <w:rPr>
          <w:lang w:val="es-ES_tradnl"/>
        </w:rPr>
      </w:pPr>
    </w:p>
    <w:p w14:paraId="3517596A" w14:textId="77777777" w:rsidR="000D40A5" w:rsidRDefault="000D40A5" w:rsidP="000D40A5">
      <w:pPr>
        <w:pStyle w:val="Prrafodelista"/>
        <w:ind w:left="1429"/>
        <w:jc w:val="both"/>
        <w:rPr>
          <w:lang w:val="es-ES_tradnl"/>
        </w:rPr>
      </w:pPr>
    </w:p>
    <w:p w14:paraId="5BCDFF10" w14:textId="77777777" w:rsidR="000D40A5" w:rsidRDefault="000D40A5" w:rsidP="000D40A5">
      <w:pPr>
        <w:pStyle w:val="Prrafodelista"/>
        <w:ind w:left="1429"/>
        <w:jc w:val="both"/>
        <w:rPr>
          <w:lang w:val="es-ES_tradnl"/>
        </w:rPr>
      </w:pPr>
    </w:p>
    <w:p w14:paraId="08BEF490" w14:textId="77777777" w:rsidR="000D40A5" w:rsidRDefault="000D40A5" w:rsidP="000D40A5">
      <w:pPr>
        <w:pStyle w:val="Prrafodelista"/>
        <w:ind w:left="1429"/>
        <w:jc w:val="both"/>
        <w:rPr>
          <w:lang w:val="es-ES_tradnl"/>
        </w:rPr>
      </w:pPr>
    </w:p>
    <w:p w14:paraId="20B8F36F" w14:textId="77777777" w:rsidR="000D40A5" w:rsidRDefault="000D40A5" w:rsidP="000D40A5">
      <w:pPr>
        <w:pStyle w:val="Prrafodelista"/>
        <w:ind w:left="1429"/>
        <w:jc w:val="both"/>
        <w:rPr>
          <w:lang w:val="es-ES_tradnl"/>
        </w:rPr>
      </w:pPr>
    </w:p>
    <w:p w14:paraId="725FA8DC" w14:textId="77777777" w:rsidR="000D40A5" w:rsidRDefault="000D40A5" w:rsidP="000D40A5">
      <w:pPr>
        <w:pStyle w:val="Prrafodelista"/>
        <w:ind w:left="1429"/>
        <w:jc w:val="both"/>
        <w:rPr>
          <w:lang w:val="es-ES_tradnl"/>
        </w:rPr>
      </w:pPr>
    </w:p>
    <w:p w14:paraId="5ADE0152" w14:textId="77777777" w:rsidR="000D40A5" w:rsidRDefault="000D40A5" w:rsidP="000D40A5">
      <w:pPr>
        <w:pStyle w:val="Prrafodelista"/>
        <w:ind w:left="1429"/>
        <w:jc w:val="both"/>
        <w:rPr>
          <w:lang w:val="es-ES_tradnl"/>
        </w:rPr>
      </w:pPr>
    </w:p>
    <w:p w14:paraId="11E59B4E" w14:textId="77777777" w:rsidR="000D40A5" w:rsidRDefault="000D40A5" w:rsidP="000D40A5">
      <w:pPr>
        <w:pStyle w:val="Prrafodelista"/>
        <w:ind w:left="1429"/>
        <w:jc w:val="both"/>
        <w:rPr>
          <w:lang w:val="es-ES_tradnl"/>
        </w:rPr>
      </w:pPr>
    </w:p>
    <w:p w14:paraId="3083C41F" w14:textId="77777777" w:rsidR="000D40A5" w:rsidRDefault="000D40A5" w:rsidP="000D40A5">
      <w:pPr>
        <w:pStyle w:val="Prrafodelista"/>
        <w:ind w:left="1429"/>
        <w:jc w:val="both"/>
        <w:rPr>
          <w:lang w:val="es-ES_tradnl"/>
        </w:rPr>
      </w:pPr>
    </w:p>
    <w:p w14:paraId="4A07A95C" w14:textId="77777777" w:rsidR="000D40A5" w:rsidRDefault="000D40A5" w:rsidP="000D40A5">
      <w:pPr>
        <w:pStyle w:val="Prrafodelista"/>
        <w:ind w:left="1429"/>
        <w:jc w:val="both"/>
        <w:rPr>
          <w:lang w:val="es-ES_tradnl"/>
        </w:rPr>
      </w:pPr>
    </w:p>
    <w:p w14:paraId="22F90EEE" w14:textId="77777777" w:rsidR="000D40A5" w:rsidRDefault="000D40A5" w:rsidP="000D40A5">
      <w:pPr>
        <w:pStyle w:val="Prrafodelista"/>
        <w:ind w:left="1429"/>
        <w:jc w:val="both"/>
        <w:rPr>
          <w:lang w:val="es-ES_tradnl"/>
        </w:rPr>
      </w:pPr>
    </w:p>
    <w:p w14:paraId="47BE9880" w14:textId="77777777" w:rsidR="000D40A5" w:rsidRDefault="000D40A5" w:rsidP="000D40A5">
      <w:pPr>
        <w:pStyle w:val="Prrafodelista"/>
        <w:ind w:left="1429"/>
        <w:jc w:val="both"/>
        <w:rPr>
          <w:lang w:val="es-ES_tradnl"/>
        </w:rPr>
      </w:pPr>
    </w:p>
    <w:p w14:paraId="75ED50BF" w14:textId="77777777" w:rsidR="000D40A5" w:rsidRDefault="000D40A5" w:rsidP="000D40A5">
      <w:pPr>
        <w:pStyle w:val="Prrafodelista"/>
        <w:ind w:left="1429"/>
        <w:jc w:val="both"/>
        <w:rPr>
          <w:lang w:val="es-ES_tradnl"/>
        </w:rPr>
      </w:pPr>
    </w:p>
    <w:p w14:paraId="2C3F9EF5" w14:textId="77777777" w:rsidR="000D40A5" w:rsidRDefault="000D40A5" w:rsidP="000D40A5">
      <w:pPr>
        <w:pStyle w:val="Prrafodelista"/>
        <w:ind w:left="1429"/>
        <w:jc w:val="both"/>
        <w:rPr>
          <w:lang w:val="es-ES_tradnl"/>
        </w:rPr>
      </w:pPr>
    </w:p>
    <w:p w14:paraId="1FC1E251" w14:textId="77777777" w:rsidR="000D40A5" w:rsidRDefault="000D40A5" w:rsidP="000D40A5">
      <w:pPr>
        <w:pStyle w:val="Prrafodelista"/>
        <w:ind w:left="1429"/>
        <w:jc w:val="both"/>
        <w:rPr>
          <w:lang w:val="es-ES_tradnl"/>
        </w:rPr>
      </w:pPr>
    </w:p>
    <w:p w14:paraId="6C13F193" w14:textId="77777777" w:rsidR="000D40A5" w:rsidRDefault="000D40A5" w:rsidP="000D40A5">
      <w:pPr>
        <w:pStyle w:val="Prrafodelista"/>
        <w:ind w:left="1429"/>
        <w:jc w:val="both"/>
        <w:rPr>
          <w:lang w:val="es-ES_tradnl"/>
        </w:rPr>
      </w:pPr>
    </w:p>
    <w:p w14:paraId="54277E6D" w14:textId="77777777" w:rsidR="000D40A5" w:rsidRDefault="000D40A5" w:rsidP="000D40A5">
      <w:pPr>
        <w:pStyle w:val="Prrafodelista"/>
        <w:ind w:left="1429"/>
        <w:jc w:val="both"/>
        <w:rPr>
          <w:lang w:val="es-ES_tradnl"/>
        </w:rPr>
      </w:pPr>
    </w:p>
    <w:p w14:paraId="0A29F657" w14:textId="77777777" w:rsidR="000D40A5" w:rsidRDefault="000D40A5" w:rsidP="000D40A5">
      <w:pPr>
        <w:pStyle w:val="Prrafodelista"/>
        <w:ind w:left="1429"/>
        <w:jc w:val="both"/>
        <w:rPr>
          <w:lang w:val="es-ES_tradnl"/>
        </w:rPr>
      </w:pPr>
    </w:p>
    <w:p w14:paraId="06DC19D0" w14:textId="77777777" w:rsidR="000D40A5" w:rsidRPr="00BB29CF" w:rsidRDefault="000D40A5" w:rsidP="000D40A5">
      <w:pPr>
        <w:jc w:val="both"/>
        <w:rPr>
          <w:lang w:val="es-GT"/>
        </w:rPr>
      </w:pPr>
    </w:p>
    <w:tbl>
      <w:tblPr>
        <w:tblStyle w:val="Tablaconcuadrcula"/>
        <w:tblW w:w="7484" w:type="dxa"/>
        <w:jc w:val="center"/>
        <w:tblLook w:val="04A0" w:firstRow="1" w:lastRow="0" w:firstColumn="1" w:lastColumn="0" w:noHBand="0" w:noVBand="1"/>
      </w:tblPr>
      <w:tblGrid>
        <w:gridCol w:w="1357"/>
        <w:gridCol w:w="6127"/>
      </w:tblGrid>
      <w:tr w:rsidR="000D40A5" w14:paraId="3D5D9092" w14:textId="77777777" w:rsidTr="00931F93">
        <w:trPr>
          <w:trHeight w:val="234"/>
          <w:jc w:val="center"/>
        </w:trPr>
        <w:tc>
          <w:tcPr>
            <w:tcW w:w="0" w:type="auto"/>
            <w:shd w:val="clear" w:color="auto" w:fill="D0CECE" w:themeFill="background2" w:themeFillShade="E6"/>
          </w:tcPr>
          <w:p w14:paraId="44D6E880"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03A2493A" w14:textId="77777777" w:rsidR="000D40A5" w:rsidRPr="007865FA" w:rsidRDefault="000D40A5" w:rsidP="00931F93">
            <w:pPr>
              <w:pStyle w:val="Ttulo2"/>
              <w:numPr>
                <w:ilvl w:val="0"/>
                <w:numId w:val="0"/>
              </w:numPr>
              <w:jc w:val="both"/>
              <w:rPr>
                <w:b w:val="0"/>
                <w:lang w:val="es-ES"/>
              </w:rPr>
            </w:pPr>
            <w:r>
              <w:rPr>
                <w:b w:val="0"/>
                <w:lang w:val="es-ES"/>
              </w:rPr>
              <w:t>Crear publicación</w:t>
            </w:r>
          </w:p>
          <w:p w14:paraId="03DFD791" w14:textId="77777777" w:rsidR="000D40A5" w:rsidRPr="00AE530B" w:rsidRDefault="000D40A5" w:rsidP="00931F93">
            <w:pPr>
              <w:jc w:val="both"/>
              <w:rPr>
                <w:b/>
                <w:lang w:val="es-ES"/>
              </w:rPr>
            </w:pPr>
          </w:p>
        </w:tc>
      </w:tr>
      <w:tr w:rsidR="000D40A5" w:rsidRPr="00C25626" w14:paraId="4C734211" w14:textId="77777777" w:rsidTr="00931F93">
        <w:trPr>
          <w:trHeight w:val="467"/>
          <w:jc w:val="center"/>
        </w:trPr>
        <w:tc>
          <w:tcPr>
            <w:tcW w:w="0" w:type="auto"/>
            <w:shd w:val="clear" w:color="auto" w:fill="D0CECE" w:themeFill="background2" w:themeFillShade="E6"/>
          </w:tcPr>
          <w:p w14:paraId="49800209" w14:textId="77777777" w:rsidR="000D40A5" w:rsidRDefault="000D40A5" w:rsidP="00931F93">
            <w:pPr>
              <w:jc w:val="both"/>
              <w:rPr>
                <w:lang w:val="es-ES"/>
              </w:rPr>
            </w:pPr>
            <w:r>
              <w:rPr>
                <w:lang w:val="es-ES"/>
              </w:rPr>
              <w:t>Descripción</w:t>
            </w:r>
          </w:p>
        </w:tc>
        <w:tc>
          <w:tcPr>
            <w:tcW w:w="0" w:type="auto"/>
          </w:tcPr>
          <w:p w14:paraId="4EDAFAAC" w14:textId="77777777" w:rsidR="000D40A5" w:rsidRDefault="000D40A5" w:rsidP="00931F93">
            <w:pPr>
              <w:jc w:val="both"/>
              <w:rPr>
                <w:lang w:val="es-ES"/>
              </w:rPr>
            </w:pPr>
            <w:r>
              <w:rPr>
                <w:lang w:val="es-ES"/>
              </w:rPr>
              <w:t>Este caso de uso se produce cuando el usuario desea</w:t>
            </w:r>
            <w:r w:rsidRPr="008B6817">
              <w:rPr>
                <w:lang w:val="es-ES"/>
              </w:rPr>
              <w:t xml:space="preserve"> </w:t>
            </w:r>
            <w:r>
              <w:rPr>
                <w:lang w:val="es-ES"/>
              </w:rPr>
              <w:t>publicar alguna noticia, experiencia, duda, etc. En la plataforma.</w:t>
            </w:r>
          </w:p>
          <w:p w14:paraId="41CF6570" w14:textId="77777777" w:rsidR="000D40A5" w:rsidRDefault="000D40A5" w:rsidP="00931F93">
            <w:pPr>
              <w:jc w:val="both"/>
              <w:rPr>
                <w:lang w:val="es-ES"/>
              </w:rPr>
            </w:pPr>
          </w:p>
        </w:tc>
      </w:tr>
      <w:tr w:rsidR="000D40A5" w14:paraId="4512CBF0" w14:textId="77777777" w:rsidTr="00931F93">
        <w:trPr>
          <w:trHeight w:val="219"/>
          <w:jc w:val="center"/>
        </w:trPr>
        <w:tc>
          <w:tcPr>
            <w:tcW w:w="0" w:type="auto"/>
            <w:shd w:val="clear" w:color="auto" w:fill="D0CECE" w:themeFill="background2" w:themeFillShade="E6"/>
          </w:tcPr>
          <w:p w14:paraId="7CBA71D8" w14:textId="77777777" w:rsidR="000D40A5" w:rsidRDefault="000D40A5" w:rsidP="00931F93">
            <w:pPr>
              <w:jc w:val="both"/>
              <w:rPr>
                <w:lang w:val="es-ES"/>
              </w:rPr>
            </w:pPr>
            <w:r>
              <w:rPr>
                <w:lang w:val="es-ES"/>
              </w:rPr>
              <w:t>Actores</w:t>
            </w:r>
          </w:p>
        </w:tc>
        <w:tc>
          <w:tcPr>
            <w:tcW w:w="0" w:type="auto"/>
          </w:tcPr>
          <w:p w14:paraId="17AE6C59" w14:textId="77777777" w:rsidR="000D40A5" w:rsidRDefault="000D40A5" w:rsidP="00931F93">
            <w:pPr>
              <w:jc w:val="both"/>
              <w:rPr>
                <w:lang w:val="es-ES"/>
              </w:rPr>
            </w:pPr>
            <w:r>
              <w:rPr>
                <w:lang w:val="es-ES"/>
              </w:rPr>
              <w:t>Usuario final</w:t>
            </w:r>
          </w:p>
          <w:p w14:paraId="197F55FF" w14:textId="77777777" w:rsidR="000D40A5" w:rsidRDefault="000D40A5" w:rsidP="00931F93">
            <w:pPr>
              <w:jc w:val="both"/>
              <w:rPr>
                <w:lang w:val="es-ES"/>
              </w:rPr>
            </w:pPr>
          </w:p>
        </w:tc>
      </w:tr>
      <w:tr w:rsidR="000D40A5" w:rsidRPr="00C25626" w14:paraId="228EC052" w14:textId="77777777" w:rsidTr="00931F93">
        <w:trPr>
          <w:trHeight w:val="234"/>
          <w:jc w:val="center"/>
        </w:trPr>
        <w:tc>
          <w:tcPr>
            <w:tcW w:w="0" w:type="auto"/>
            <w:tcBorders>
              <w:bottom w:val="single" w:sz="4" w:space="0" w:color="auto"/>
            </w:tcBorders>
            <w:shd w:val="clear" w:color="auto" w:fill="D0CECE" w:themeFill="background2" w:themeFillShade="E6"/>
          </w:tcPr>
          <w:p w14:paraId="7D2687C8" w14:textId="77777777" w:rsidR="000D40A5" w:rsidRDefault="000D40A5" w:rsidP="00931F93">
            <w:pPr>
              <w:jc w:val="both"/>
              <w:rPr>
                <w:lang w:val="es-ES"/>
              </w:rPr>
            </w:pPr>
            <w:r>
              <w:rPr>
                <w:lang w:val="es-ES"/>
              </w:rPr>
              <w:t>Flujo de eventos</w:t>
            </w:r>
          </w:p>
        </w:tc>
        <w:tc>
          <w:tcPr>
            <w:tcW w:w="0" w:type="auto"/>
            <w:vMerge w:val="restart"/>
          </w:tcPr>
          <w:p w14:paraId="4A33FC71" w14:textId="77777777" w:rsidR="000D40A5" w:rsidRPr="00BE29A4" w:rsidRDefault="000D40A5" w:rsidP="00931F93">
            <w:pPr>
              <w:jc w:val="both"/>
              <w:rPr>
                <w:b/>
                <w:lang w:val="es-ES"/>
              </w:rPr>
            </w:pPr>
            <w:r w:rsidRPr="00BE29A4">
              <w:rPr>
                <w:b/>
                <w:lang w:val="es-ES"/>
              </w:rPr>
              <w:t xml:space="preserve">Flujo Básico:      </w:t>
            </w:r>
          </w:p>
          <w:p w14:paraId="47684D66" w14:textId="77777777" w:rsidR="000D40A5" w:rsidRDefault="000D40A5" w:rsidP="00931F93">
            <w:pPr>
              <w:jc w:val="both"/>
              <w:rPr>
                <w:lang w:val="es-ES"/>
              </w:rPr>
            </w:pPr>
          </w:p>
          <w:p w14:paraId="076E0D70" w14:textId="77777777" w:rsidR="000D40A5" w:rsidRPr="00916093" w:rsidRDefault="000D40A5" w:rsidP="00931F93">
            <w:pPr>
              <w:pStyle w:val="Prrafodelista"/>
              <w:numPr>
                <w:ilvl w:val="0"/>
                <w:numId w:val="33"/>
              </w:numPr>
              <w:jc w:val="both"/>
              <w:rPr>
                <w:lang w:val="es-ES"/>
              </w:rPr>
            </w:pPr>
            <w:r>
              <w:rPr>
                <w:lang w:val="es-ES"/>
              </w:rPr>
              <w:t>El usuario accede a la página principal o a su perfil en la plataforma.</w:t>
            </w:r>
          </w:p>
          <w:p w14:paraId="24062AD3" w14:textId="77777777" w:rsidR="000D40A5" w:rsidRPr="00916093" w:rsidRDefault="000D40A5" w:rsidP="00931F93">
            <w:pPr>
              <w:pStyle w:val="Prrafodelista"/>
              <w:numPr>
                <w:ilvl w:val="0"/>
                <w:numId w:val="33"/>
              </w:numPr>
              <w:jc w:val="both"/>
              <w:rPr>
                <w:lang w:val="es-ES"/>
              </w:rPr>
            </w:pPr>
            <w:r>
              <w:rPr>
                <w:lang w:val="es-ES"/>
              </w:rPr>
              <w:t>Escribe lo que quiere publicar en el cuadro de texto mostrado en la opción “publicar”</w:t>
            </w:r>
          </w:p>
          <w:p w14:paraId="1BA5AFC7" w14:textId="77777777" w:rsidR="000D40A5" w:rsidRDefault="000D40A5" w:rsidP="00931F93">
            <w:pPr>
              <w:pStyle w:val="Prrafodelista"/>
              <w:numPr>
                <w:ilvl w:val="0"/>
                <w:numId w:val="33"/>
              </w:numPr>
              <w:jc w:val="both"/>
              <w:rPr>
                <w:lang w:val="es-ES"/>
              </w:rPr>
            </w:pPr>
            <w:r>
              <w:rPr>
                <w:lang w:val="es-ES"/>
              </w:rPr>
              <w:t>El usuario da clic el botón “publicar” para poder compartir el contenido.</w:t>
            </w:r>
          </w:p>
          <w:p w14:paraId="3E5537F0" w14:textId="77777777" w:rsidR="000D40A5" w:rsidRPr="00916093" w:rsidRDefault="000D40A5" w:rsidP="00931F93">
            <w:pPr>
              <w:pStyle w:val="Prrafodelista"/>
              <w:jc w:val="both"/>
              <w:rPr>
                <w:lang w:val="es-ES"/>
              </w:rPr>
            </w:pPr>
          </w:p>
          <w:p w14:paraId="664FD970" w14:textId="77777777" w:rsidR="000D40A5" w:rsidRPr="00BE29A4" w:rsidRDefault="000D40A5" w:rsidP="00931F93">
            <w:pPr>
              <w:jc w:val="both"/>
              <w:rPr>
                <w:b/>
                <w:lang w:val="es-ES"/>
              </w:rPr>
            </w:pPr>
            <w:r w:rsidRPr="00BE29A4">
              <w:rPr>
                <w:b/>
                <w:lang w:val="es-ES"/>
              </w:rPr>
              <w:t>Flujo Alternativo:</w:t>
            </w:r>
          </w:p>
          <w:p w14:paraId="20558311" w14:textId="77777777" w:rsidR="000D40A5" w:rsidRPr="00BE29A4" w:rsidRDefault="000D40A5" w:rsidP="00931F93">
            <w:pPr>
              <w:jc w:val="both"/>
              <w:rPr>
                <w:b/>
                <w:i/>
                <w:lang w:val="es-ES"/>
              </w:rPr>
            </w:pPr>
            <w:r>
              <w:rPr>
                <w:lang w:val="es-ES"/>
              </w:rPr>
              <w:t xml:space="preserve">   </w:t>
            </w:r>
            <w:r>
              <w:rPr>
                <w:b/>
                <w:i/>
                <w:lang w:val="es-ES"/>
              </w:rPr>
              <w:t xml:space="preserve">No se despliega la </w:t>
            </w:r>
            <w:proofErr w:type="spellStart"/>
            <w:r>
              <w:rPr>
                <w:b/>
                <w:i/>
                <w:lang w:val="es-ES"/>
              </w:rPr>
              <w:t>publicacion</w:t>
            </w:r>
            <w:proofErr w:type="spellEnd"/>
            <w:r>
              <w:rPr>
                <w:b/>
                <w:i/>
                <w:lang w:val="es-ES"/>
              </w:rPr>
              <w:t xml:space="preserve"> del usuario</w:t>
            </w:r>
          </w:p>
          <w:p w14:paraId="0B91F3CD" w14:textId="77777777" w:rsidR="000D40A5" w:rsidRDefault="000D40A5" w:rsidP="00931F93">
            <w:pPr>
              <w:pStyle w:val="Prrafodelista"/>
              <w:numPr>
                <w:ilvl w:val="0"/>
                <w:numId w:val="34"/>
              </w:numPr>
              <w:jc w:val="both"/>
              <w:rPr>
                <w:lang w:val="es-ES"/>
              </w:rPr>
            </w:pPr>
            <w:r>
              <w:rPr>
                <w:lang w:val="es-ES"/>
              </w:rPr>
              <w:t>El usuario da clic en el botón publicar.</w:t>
            </w:r>
          </w:p>
          <w:p w14:paraId="7942C407" w14:textId="77777777" w:rsidR="000D40A5" w:rsidRDefault="000D40A5" w:rsidP="00931F93">
            <w:pPr>
              <w:pStyle w:val="Prrafodelista"/>
              <w:numPr>
                <w:ilvl w:val="0"/>
                <w:numId w:val="34"/>
              </w:numPr>
              <w:jc w:val="both"/>
              <w:rPr>
                <w:lang w:val="es-ES"/>
              </w:rPr>
            </w:pPr>
            <w:r>
              <w:rPr>
                <w:lang w:val="es-ES"/>
              </w:rPr>
              <w:t xml:space="preserve">El sistema muestra un “error de </w:t>
            </w:r>
            <w:proofErr w:type="spellStart"/>
            <w:r>
              <w:rPr>
                <w:lang w:val="es-ES"/>
              </w:rPr>
              <w:t>publicacion</w:t>
            </w:r>
            <w:proofErr w:type="spellEnd"/>
            <w:r>
              <w:rPr>
                <w:lang w:val="es-ES"/>
              </w:rPr>
              <w:t xml:space="preserve">, </w:t>
            </w:r>
            <w:proofErr w:type="spellStart"/>
            <w:r>
              <w:rPr>
                <w:lang w:val="es-ES"/>
              </w:rPr>
              <w:t>intertar</w:t>
            </w:r>
            <w:proofErr w:type="spellEnd"/>
            <w:r>
              <w:rPr>
                <w:lang w:val="es-ES"/>
              </w:rPr>
              <w:t xml:space="preserve"> de nuevo”</w:t>
            </w:r>
          </w:p>
          <w:p w14:paraId="11674877" w14:textId="77777777" w:rsidR="000D40A5" w:rsidRPr="00306F71" w:rsidRDefault="000D40A5" w:rsidP="00931F93">
            <w:pPr>
              <w:pStyle w:val="Prrafodelista"/>
              <w:numPr>
                <w:ilvl w:val="0"/>
                <w:numId w:val="34"/>
              </w:numPr>
              <w:jc w:val="both"/>
              <w:rPr>
                <w:lang w:val="es-ES"/>
              </w:rPr>
            </w:pPr>
            <w:r>
              <w:rPr>
                <w:lang w:val="es-ES"/>
              </w:rPr>
              <w:t>El usuario debe dar nuevamente clic al botón “publicar” y /o esperar un momento para dar clic nuevamente, en caso contrario intentar unos minutos después.</w:t>
            </w:r>
          </w:p>
          <w:p w14:paraId="4253C3E3" w14:textId="77777777" w:rsidR="000D40A5" w:rsidRDefault="000D40A5" w:rsidP="00931F93">
            <w:pPr>
              <w:jc w:val="both"/>
              <w:rPr>
                <w:lang w:val="es-ES"/>
              </w:rPr>
            </w:pPr>
          </w:p>
        </w:tc>
      </w:tr>
      <w:tr w:rsidR="000D40A5" w:rsidRPr="00C25626" w14:paraId="7CB7C3ED" w14:textId="77777777" w:rsidTr="00931F93">
        <w:trPr>
          <w:trHeight w:val="1607"/>
          <w:jc w:val="center"/>
        </w:trPr>
        <w:tc>
          <w:tcPr>
            <w:tcW w:w="1357" w:type="dxa"/>
            <w:tcBorders>
              <w:top w:val="nil"/>
              <w:bottom w:val="single" w:sz="4" w:space="0" w:color="auto"/>
            </w:tcBorders>
          </w:tcPr>
          <w:p w14:paraId="5974CFFF" w14:textId="77777777" w:rsidR="000D40A5" w:rsidRPr="000E4FAD" w:rsidRDefault="000D40A5" w:rsidP="00931F93">
            <w:pPr>
              <w:jc w:val="both"/>
              <w:rPr>
                <w:lang w:val="es-ES_tradnl"/>
              </w:rPr>
            </w:pPr>
          </w:p>
        </w:tc>
        <w:tc>
          <w:tcPr>
            <w:tcW w:w="6127" w:type="dxa"/>
            <w:vMerge/>
          </w:tcPr>
          <w:p w14:paraId="715C4B0A" w14:textId="77777777" w:rsidR="000D40A5" w:rsidRPr="00916093" w:rsidRDefault="000D40A5" w:rsidP="00931F93">
            <w:pPr>
              <w:jc w:val="both"/>
              <w:rPr>
                <w:lang w:val="es-ES"/>
              </w:rPr>
            </w:pPr>
          </w:p>
        </w:tc>
      </w:tr>
      <w:tr w:rsidR="000D40A5" w:rsidRPr="008B235D" w14:paraId="73CBBD54"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0E460B2" w14:textId="77777777" w:rsidR="000D40A5" w:rsidRDefault="000D40A5" w:rsidP="00931F93">
            <w:pPr>
              <w:jc w:val="both"/>
              <w:rPr>
                <w:lang w:val="es-ES"/>
              </w:rPr>
            </w:pPr>
            <w:r>
              <w:rPr>
                <w:lang w:val="es-ES"/>
              </w:rPr>
              <w:t>Pre-requisito</w:t>
            </w:r>
          </w:p>
        </w:tc>
        <w:tc>
          <w:tcPr>
            <w:tcW w:w="6127" w:type="dxa"/>
          </w:tcPr>
          <w:p w14:paraId="445E6168" w14:textId="77777777" w:rsidR="000D40A5" w:rsidRPr="00916093" w:rsidRDefault="000D40A5" w:rsidP="00931F93">
            <w:pPr>
              <w:jc w:val="both"/>
              <w:rPr>
                <w:lang w:val="es-ES"/>
              </w:rPr>
            </w:pPr>
            <w:proofErr w:type="spellStart"/>
            <w:r>
              <w:rPr>
                <w:lang w:val="es-ES"/>
              </w:rPr>
              <w:t>login</w:t>
            </w:r>
            <w:proofErr w:type="spellEnd"/>
          </w:p>
        </w:tc>
      </w:tr>
      <w:tr w:rsidR="000D40A5" w:rsidRPr="008B235D" w14:paraId="528D8FCB" w14:textId="77777777" w:rsidTr="00931F93">
        <w:trPr>
          <w:trHeight w:val="248"/>
          <w:jc w:val="center"/>
        </w:trPr>
        <w:tc>
          <w:tcPr>
            <w:tcW w:w="1357" w:type="dxa"/>
            <w:tcBorders>
              <w:top w:val="single" w:sz="4" w:space="0" w:color="auto"/>
            </w:tcBorders>
            <w:shd w:val="clear" w:color="auto" w:fill="D0CECE" w:themeFill="background2" w:themeFillShade="E6"/>
          </w:tcPr>
          <w:p w14:paraId="6A2B2497" w14:textId="77777777" w:rsidR="000D40A5" w:rsidRDefault="000D40A5" w:rsidP="00931F93">
            <w:pPr>
              <w:jc w:val="both"/>
              <w:rPr>
                <w:lang w:val="es-ES"/>
              </w:rPr>
            </w:pPr>
            <w:r>
              <w:rPr>
                <w:lang w:val="es-ES"/>
              </w:rPr>
              <w:t>Post-requisito</w:t>
            </w:r>
          </w:p>
        </w:tc>
        <w:tc>
          <w:tcPr>
            <w:tcW w:w="6127" w:type="dxa"/>
          </w:tcPr>
          <w:p w14:paraId="1427B669" w14:textId="77777777" w:rsidR="000D40A5" w:rsidRPr="00916093" w:rsidRDefault="000D40A5" w:rsidP="00931F93">
            <w:pPr>
              <w:jc w:val="both"/>
              <w:rPr>
                <w:lang w:val="es-ES"/>
              </w:rPr>
            </w:pPr>
            <w:r>
              <w:rPr>
                <w:lang w:val="es-ES"/>
              </w:rPr>
              <w:t>Ninguno</w:t>
            </w:r>
          </w:p>
        </w:tc>
      </w:tr>
    </w:tbl>
    <w:p w14:paraId="1BD23AB0" w14:textId="77777777" w:rsidR="000D40A5" w:rsidRDefault="000D40A5" w:rsidP="000D40A5">
      <w:pPr>
        <w:jc w:val="both"/>
        <w:rPr>
          <w:lang w:val="es-ES_tradnl"/>
        </w:rPr>
      </w:pPr>
    </w:p>
    <w:p w14:paraId="6B22208A" w14:textId="77777777" w:rsidR="000D40A5" w:rsidRDefault="000D40A5" w:rsidP="000D40A5">
      <w:pPr>
        <w:jc w:val="both"/>
        <w:rPr>
          <w:lang w:val="es-ES_tradnl"/>
        </w:rPr>
      </w:pPr>
    </w:p>
    <w:p w14:paraId="17474D97" w14:textId="77777777" w:rsidR="000D40A5" w:rsidRDefault="000D40A5" w:rsidP="000D40A5">
      <w:pPr>
        <w:jc w:val="both"/>
        <w:rPr>
          <w:lang w:val="es-ES_tradnl"/>
        </w:rPr>
      </w:pPr>
    </w:p>
    <w:p w14:paraId="25784C49" w14:textId="77777777" w:rsidR="000D40A5" w:rsidRDefault="000D40A5" w:rsidP="000D40A5">
      <w:pPr>
        <w:jc w:val="both"/>
        <w:rPr>
          <w:lang w:val="es-ES_tradnl"/>
        </w:rPr>
      </w:pPr>
    </w:p>
    <w:p w14:paraId="1313495D" w14:textId="77777777" w:rsidR="000D40A5" w:rsidRDefault="000D40A5" w:rsidP="000D40A5">
      <w:pPr>
        <w:jc w:val="both"/>
        <w:rPr>
          <w:lang w:val="es-ES_tradnl"/>
        </w:rPr>
      </w:pPr>
    </w:p>
    <w:p w14:paraId="65F23B24" w14:textId="77777777" w:rsidR="000D40A5" w:rsidRDefault="000D40A5" w:rsidP="000D40A5">
      <w:pPr>
        <w:jc w:val="both"/>
        <w:rPr>
          <w:lang w:val="es-ES_tradnl"/>
        </w:rPr>
      </w:pPr>
    </w:p>
    <w:p w14:paraId="18D3C36D" w14:textId="77777777" w:rsidR="000D40A5" w:rsidRDefault="000D40A5" w:rsidP="000D40A5">
      <w:pPr>
        <w:jc w:val="both"/>
        <w:rPr>
          <w:lang w:val="es-ES_tradnl"/>
        </w:rPr>
      </w:pPr>
    </w:p>
    <w:p w14:paraId="0EFCDCEE" w14:textId="77777777" w:rsidR="000D40A5" w:rsidRDefault="000D40A5" w:rsidP="000D40A5">
      <w:pPr>
        <w:jc w:val="both"/>
        <w:rPr>
          <w:lang w:val="es-ES_tradnl"/>
        </w:rPr>
      </w:pPr>
    </w:p>
    <w:p w14:paraId="15B45002" w14:textId="77777777" w:rsidR="000D40A5" w:rsidRDefault="000D40A5" w:rsidP="000D40A5">
      <w:pPr>
        <w:jc w:val="both"/>
        <w:rPr>
          <w:lang w:val="es-ES_tradnl"/>
        </w:rPr>
      </w:pPr>
    </w:p>
    <w:p w14:paraId="416E2362" w14:textId="77777777" w:rsidR="000D40A5" w:rsidRDefault="000D40A5" w:rsidP="000D40A5">
      <w:pPr>
        <w:jc w:val="both"/>
        <w:rPr>
          <w:lang w:val="es-ES_tradnl"/>
        </w:rPr>
      </w:pPr>
    </w:p>
    <w:p w14:paraId="39504B75" w14:textId="77777777" w:rsidR="000D40A5" w:rsidRDefault="000D40A5" w:rsidP="000D40A5">
      <w:pPr>
        <w:jc w:val="both"/>
        <w:rPr>
          <w:lang w:val="es-ES_tradnl"/>
        </w:rPr>
      </w:pPr>
    </w:p>
    <w:p w14:paraId="586B8DB6" w14:textId="77777777" w:rsidR="000D40A5" w:rsidRDefault="000D40A5" w:rsidP="000D40A5">
      <w:pPr>
        <w:jc w:val="both"/>
        <w:rPr>
          <w:lang w:val="es-ES_tradnl"/>
        </w:rPr>
      </w:pPr>
    </w:p>
    <w:p w14:paraId="31286086" w14:textId="77777777" w:rsidR="000D40A5" w:rsidRDefault="000D40A5" w:rsidP="000D40A5">
      <w:pPr>
        <w:jc w:val="both"/>
        <w:rPr>
          <w:lang w:val="es-ES_tradnl"/>
        </w:rPr>
      </w:pPr>
    </w:p>
    <w:p w14:paraId="750BD39C" w14:textId="77777777" w:rsidR="000D40A5" w:rsidRDefault="000D40A5" w:rsidP="000D40A5">
      <w:pPr>
        <w:jc w:val="both"/>
        <w:rPr>
          <w:lang w:val="es-ES_tradnl"/>
        </w:rPr>
      </w:pPr>
    </w:p>
    <w:p w14:paraId="61C20D31" w14:textId="77777777" w:rsidR="000D40A5" w:rsidRDefault="000D40A5" w:rsidP="000D40A5">
      <w:pPr>
        <w:jc w:val="both"/>
        <w:rPr>
          <w:lang w:val="es-ES_tradnl"/>
        </w:rPr>
      </w:pPr>
    </w:p>
    <w:p w14:paraId="6C810503" w14:textId="77777777" w:rsidR="000D40A5" w:rsidRDefault="000D40A5" w:rsidP="000D40A5">
      <w:pPr>
        <w:jc w:val="both"/>
        <w:rPr>
          <w:lang w:val="es-ES_tradnl"/>
        </w:rPr>
      </w:pPr>
    </w:p>
    <w:p w14:paraId="2CAA39BB" w14:textId="77777777" w:rsidR="000D40A5" w:rsidRDefault="000D40A5" w:rsidP="000D40A5">
      <w:pPr>
        <w:jc w:val="both"/>
        <w:rPr>
          <w:lang w:val="es-ES_tradnl"/>
        </w:rPr>
      </w:pPr>
    </w:p>
    <w:p w14:paraId="1975754E" w14:textId="77777777" w:rsidR="000D40A5" w:rsidRDefault="000D40A5" w:rsidP="000D40A5">
      <w:pPr>
        <w:jc w:val="both"/>
        <w:rPr>
          <w:lang w:val="es-ES_tradnl"/>
        </w:rPr>
      </w:pPr>
    </w:p>
    <w:p w14:paraId="4A21F7EB" w14:textId="77777777" w:rsidR="000D40A5" w:rsidRDefault="000D40A5" w:rsidP="000D40A5">
      <w:pPr>
        <w:jc w:val="both"/>
        <w:rPr>
          <w:lang w:val="es-ES_tradnl"/>
        </w:rPr>
      </w:pPr>
    </w:p>
    <w:p w14:paraId="1430D042" w14:textId="77777777" w:rsidR="000D40A5" w:rsidRDefault="000D40A5" w:rsidP="000D40A5">
      <w:pPr>
        <w:jc w:val="both"/>
        <w:rPr>
          <w:lang w:val="es-ES_tradnl"/>
        </w:rPr>
      </w:pPr>
    </w:p>
    <w:p w14:paraId="2FB23E4F" w14:textId="77777777" w:rsidR="000D40A5" w:rsidRDefault="000D40A5" w:rsidP="000D40A5">
      <w:pPr>
        <w:jc w:val="both"/>
        <w:rPr>
          <w:lang w:val="es-ES_tradnl"/>
        </w:rPr>
      </w:pPr>
    </w:p>
    <w:p w14:paraId="640D175E" w14:textId="77777777" w:rsidR="000D40A5" w:rsidRDefault="000D40A5" w:rsidP="000D40A5">
      <w:pPr>
        <w:jc w:val="both"/>
        <w:rPr>
          <w:lang w:val="es-ES_tradnl"/>
        </w:rPr>
      </w:pPr>
    </w:p>
    <w:p w14:paraId="6546539A" w14:textId="77777777" w:rsidR="000D40A5" w:rsidRPr="00263C87" w:rsidRDefault="000D40A5" w:rsidP="000D40A5">
      <w:pPr>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274411AF" w14:textId="77777777" w:rsidTr="00931F93">
        <w:trPr>
          <w:trHeight w:val="234"/>
          <w:jc w:val="center"/>
        </w:trPr>
        <w:tc>
          <w:tcPr>
            <w:tcW w:w="0" w:type="auto"/>
            <w:shd w:val="clear" w:color="auto" w:fill="D0CECE" w:themeFill="background2" w:themeFillShade="E6"/>
          </w:tcPr>
          <w:p w14:paraId="56022EB5"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2CC6C7F2" w14:textId="77777777" w:rsidR="000D40A5" w:rsidRPr="007865FA" w:rsidRDefault="000D40A5" w:rsidP="00931F93">
            <w:pPr>
              <w:pStyle w:val="Ttulo2"/>
              <w:numPr>
                <w:ilvl w:val="0"/>
                <w:numId w:val="0"/>
              </w:numPr>
              <w:jc w:val="both"/>
              <w:rPr>
                <w:b w:val="0"/>
                <w:lang w:val="es-ES"/>
              </w:rPr>
            </w:pPr>
            <w:r>
              <w:rPr>
                <w:b w:val="0"/>
                <w:lang w:val="es-ES"/>
              </w:rPr>
              <w:t>Búsqueda por etiquetas</w:t>
            </w:r>
          </w:p>
          <w:p w14:paraId="60F161DC" w14:textId="77777777" w:rsidR="000D40A5" w:rsidRPr="00AE530B" w:rsidRDefault="000D40A5" w:rsidP="00931F93">
            <w:pPr>
              <w:jc w:val="both"/>
              <w:rPr>
                <w:b/>
                <w:lang w:val="es-ES"/>
              </w:rPr>
            </w:pPr>
          </w:p>
        </w:tc>
      </w:tr>
      <w:tr w:rsidR="000D40A5" w:rsidRPr="00C25626" w14:paraId="15631552" w14:textId="77777777" w:rsidTr="00931F93">
        <w:trPr>
          <w:trHeight w:val="467"/>
          <w:jc w:val="center"/>
        </w:trPr>
        <w:tc>
          <w:tcPr>
            <w:tcW w:w="0" w:type="auto"/>
            <w:shd w:val="clear" w:color="auto" w:fill="D0CECE" w:themeFill="background2" w:themeFillShade="E6"/>
          </w:tcPr>
          <w:p w14:paraId="79673B77" w14:textId="77777777" w:rsidR="000D40A5" w:rsidRDefault="000D40A5" w:rsidP="00931F93">
            <w:pPr>
              <w:jc w:val="both"/>
              <w:rPr>
                <w:lang w:val="es-ES"/>
              </w:rPr>
            </w:pPr>
            <w:r>
              <w:rPr>
                <w:lang w:val="es-ES"/>
              </w:rPr>
              <w:t>Descripción</w:t>
            </w:r>
          </w:p>
        </w:tc>
        <w:tc>
          <w:tcPr>
            <w:tcW w:w="0" w:type="auto"/>
          </w:tcPr>
          <w:p w14:paraId="08613CB8" w14:textId="77777777" w:rsidR="000D40A5" w:rsidRDefault="000D40A5" w:rsidP="00931F93">
            <w:pPr>
              <w:jc w:val="both"/>
              <w:rPr>
                <w:lang w:val="es-ES"/>
              </w:rPr>
            </w:pPr>
            <w:r>
              <w:rPr>
                <w:lang w:val="es-ES"/>
              </w:rPr>
              <w:t>Este caso de uso ocurre cuando el usuario desea buscar temas a partir de una etiqueta</w:t>
            </w:r>
          </w:p>
        </w:tc>
      </w:tr>
      <w:tr w:rsidR="000D40A5" w14:paraId="1EF6E868" w14:textId="77777777" w:rsidTr="00931F93">
        <w:trPr>
          <w:trHeight w:val="219"/>
          <w:jc w:val="center"/>
        </w:trPr>
        <w:tc>
          <w:tcPr>
            <w:tcW w:w="0" w:type="auto"/>
            <w:shd w:val="clear" w:color="auto" w:fill="D0CECE" w:themeFill="background2" w:themeFillShade="E6"/>
          </w:tcPr>
          <w:p w14:paraId="1535A04A" w14:textId="77777777" w:rsidR="000D40A5" w:rsidRDefault="000D40A5" w:rsidP="00931F93">
            <w:pPr>
              <w:jc w:val="both"/>
              <w:rPr>
                <w:lang w:val="es-ES"/>
              </w:rPr>
            </w:pPr>
            <w:r>
              <w:rPr>
                <w:lang w:val="es-ES"/>
              </w:rPr>
              <w:t>Actores</w:t>
            </w:r>
          </w:p>
        </w:tc>
        <w:tc>
          <w:tcPr>
            <w:tcW w:w="0" w:type="auto"/>
          </w:tcPr>
          <w:p w14:paraId="455304E2" w14:textId="77777777" w:rsidR="000D40A5" w:rsidRDefault="000D40A5" w:rsidP="00931F93">
            <w:pPr>
              <w:jc w:val="both"/>
              <w:rPr>
                <w:lang w:val="es-ES"/>
              </w:rPr>
            </w:pPr>
            <w:r>
              <w:rPr>
                <w:lang w:val="es-ES"/>
              </w:rPr>
              <w:t>Usuario final</w:t>
            </w:r>
          </w:p>
          <w:p w14:paraId="1CEF2F51" w14:textId="77777777" w:rsidR="000D40A5" w:rsidRDefault="000D40A5" w:rsidP="00931F93">
            <w:pPr>
              <w:jc w:val="both"/>
              <w:rPr>
                <w:lang w:val="es-ES"/>
              </w:rPr>
            </w:pPr>
          </w:p>
        </w:tc>
      </w:tr>
      <w:tr w:rsidR="000D40A5" w:rsidRPr="00C25626" w14:paraId="0268175A" w14:textId="77777777" w:rsidTr="00931F93">
        <w:trPr>
          <w:trHeight w:val="234"/>
          <w:jc w:val="center"/>
        </w:trPr>
        <w:tc>
          <w:tcPr>
            <w:tcW w:w="0" w:type="auto"/>
            <w:tcBorders>
              <w:bottom w:val="single" w:sz="4" w:space="0" w:color="auto"/>
            </w:tcBorders>
            <w:shd w:val="clear" w:color="auto" w:fill="D0CECE" w:themeFill="background2" w:themeFillShade="E6"/>
          </w:tcPr>
          <w:p w14:paraId="013E972E" w14:textId="77777777" w:rsidR="000D40A5" w:rsidRDefault="000D40A5" w:rsidP="00931F93">
            <w:pPr>
              <w:jc w:val="both"/>
              <w:rPr>
                <w:lang w:val="es-ES"/>
              </w:rPr>
            </w:pPr>
            <w:r>
              <w:rPr>
                <w:lang w:val="es-ES"/>
              </w:rPr>
              <w:t>Flujo de eventos</w:t>
            </w:r>
          </w:p>
        </w:tc>
        <w:tc>
          <w:tcPr>
            <w:tcW w:w="0" w:type="auto"/>
            <w:vMerge w:val="restart"/>
          </w:tcPr>
          <w:p w14:paraId="593A786E" w14:textId="77777777" w:rsidR="000D40A5" w:rsidRPr="00F9283F" w:rsidRDefault="000D40A5" w:rsidP="00931F93">
            <w:pPr>
              <w:jc w:val="both"/>
              <w:rPr>
                <w:b/>
                <w:lang w:val="es-ES"/>
              </w:rPr>
            </w:pPr>
            <w:r w:rsidRPr="009563FC">
              <w:rPr>
                <w:b/>
                <w:lang w:val="es-ES"/>
              </w:rPr>
              <w:t xml:space="preserve">Flujo Básico:      </w:t>
            </w:r>
          </w:p>
          <w:p w14:paraId="332B010F" w14:textId="77777777" w:rsidR="000D40A5" w:rsidRDefault="000D40A5" w:rsidP="00931F93">
            <w:pPr>
              <w:pStyle w:val="Prrafodelista"/>
              <w:numPr>
                <w:ilvl w:val="0"/>
                <w:numId w:val="35"/>
              </w:numPr>
              <w:jc w:val="both"/>
              <w:rPr>
                <w:lang w:val="es-ES"/>
              </w:rPr>
            </w:pPr>
            <w:r>
              <w:rPr>
                <w:lang w:val="es-ES"/>
              </w:rPr>
              <w:t>El usuario ingresa el nombre de la etiqueta que desea buscar y selecciona si quiere buscar por publicación, por comentarios o general y clic en el botón “buscar”</w:t>
            </w:r>
          </w:p>
          <w:p w14:paraId="13D46D60" w14:textId="77777777" w:rsidR="000D40A5" w:rsidRPr="00916093" w:rsidRDefault="000D40A5" w:rsidP="00931F93">
            <w:pPr>
              <w:pStyle w:val="Prrafodelista"/>
              <w:jc w:val="both"/>
              <w:rPr>
                <w:lang w:val="es-ES"/>
              </w:rPr>
            </w:pPr>
          </w:p>
          <w:p w14:paraId="5774B5F1" w14:textId="77777777" w:rsidR="000D40A5" w:rsidRPr="00916093" w:rsidRDefault="000D40A5" w:rsidP="00931F93">
            <w:pPr>
              <w:pStyle w:val="Prrafodelista"/>
              <w:numPr>
                <w:ilvl w:val="0"/>
                <w:numId w:val="35"/>
              </w:numPr>
              <w:jc w:val="both"/>
              <w:rPr>
                <w:lang w:val="es-ES"/>
              </w:rPr>
            </w:pPr>
            <w:r>
              <w:rPr>
                <w:lang w:val="es-ES"/>
              </w:rPr>
              <w:t>El sistema despliega los resultados de la búsqueda.</w:t>
            </w:r>
          </w:p>
          <w:p w14:paraId="3374D5FD" w14:textId="77777777" w:rsidR="000D40A5" w:rsidRPr="00916093" w:rsidRDefault="000D40A5" w:rsidP="00931F93">
            <w:pPr>
              <w:pStyle w:val="Prrafodelista"/>
              <w:jc w:val="both"/>
              <w:rPr>
                <w:lang w:val="es-ES"/>
              </w:rPr>
            </w:pPr>
          </w:p>
          <w:p w14:paraId="244212EB" w14:textId="77777777" w:rsidR="000D40A5" w:rsidRPr="009563FC" w:rsidRDefault="000D40A5" w:rsidP="00931F93">
            <w:pPr>
              <w:jc w:val="both"/>
              <w:rPr>
                <w:b/>
                <w:lang w:val="es-ES"/>
              </w:rPr>
            </w:pPr>
            <w:r w:rsidRPr="009563FC">
              <w:rPr>
                <w:b/>
                <w:lang w:val="es-ES"/>
              </w:rPr>
              <w:t>Flujo Alternativo:</w:t>
            </w:r>
          </w:p>
          <w:p w14:paraId="15DC8A34" w14:textId="77777777" w:rsidR="000D40A5" w:rsidRPr="009563FC" w:rsidRDefault="000D40A5" w:rsidP="00931F93">
            <w:pPr>
              <w:jc w:val="both"/>
              <w:rPr>
                <w:b/>
                <w:i/>
                <w:lang w:val="es-ES"/>
              </w:rPr>
            </w:pPr>
            <w:r>
              <w:rPr>
                <w:lang w:val="es-ES"/>
              </w:rPr>
              <w:t xml:space="preserve">   </w:t>
            </w:r>
            <w:r>
              <w:rPr>
                <w:b/>
                <w:i/>
                <w:lang w:val="es-ES"/>
              </w:rPr>
              <w:t>No se encontraron coincidencias</w:t>
            </w:r>
          </w:p>
          <w:p w14:paraId="48AEB5A5" w14:textId="77777777" w:rsidR="000D40A5" w:rsidRDefault="000D40A5" w:rsidP="00931F93">
            <w:pPr>
              <w:pStyle w:val="Prrafodelista"/>
              <w:numPr>
                <w:ilvl w:val="0"/>
                <w:numId w:val="36"/>
              </w:numPr>
              <w:jc w:val="both"/>
              <w:rPr>
                <w:lang w:val="es-ES"/>
              </w:rPr>
            </w:pPr>
            <w:r>
              <w:rPr>
                <w:lang w:val="es-ES"/>
              </w:rPr>
              <w:t>El usuario ingresa la etiqueta a buscar y da clic en la opción “buscar”</w:t>
            </w:r>
          </w:p>
          <w:p w14:paraId="717B6317" w14:textId="77777777" w:rsidR="000D40A5" w:rsidRDefault="000D40A5" w:rsidP="00931F93">
            <w:pPr>
              <w:pStyle w:val="Prrafodelista"/>
              <w:numPr>
                <w:ilvl w:val="0"/>
                <w:numId w:val="36"/>
              </w:numPr>
              <w:jc w:val="both"/>
              <w:rPr>
                <w:lang w:val="es-ES"/>
              </w:rPr>
            </w:pPr>
            <w:r>
              <w:rPr>
                <w:lang w:val="es-ES"/>
              </w:rPr>
              <w:t>El sistema realiza la búsqueda y muestra el mensaje “no se encontraron coincidencias”</w:t>
            </w:r>
          </w:p>
          <w:p w14:paraId="259555A1" w14:textId="77777777" w:rsidR="000D40A5" w:rsidRPr="00306F71" w:rsidRDefault="000D40A5" w:rsidP="00931F93">
            <w:pPr>
              <w:pStyle w:val="Prrafodelista"/>
              <w:numPr>
                <w:ilvl w:val="0"/>
                <w:numId w:val="36"/>
              </w:numPr>
              <w:jc w:val="both"/>
              <w:rPr>
                <w:lang w:val="es-ES"/>
              </w:rPr>
            </w:pPr>
            <w:r>
              <w:rPr>
                <w:lang w:val="es-ES"/>
              </w:rPr>
              <w:t>El usuario corrige la escritura de la etiqueta o bien realiza una búsqueda diferente.</w:t>
            </w:r>
          </w:p>
          <w:p w14:paraId="6D02C718" w14:textId="77777777" w:rsidR="000D40A5" w:rsidRPr="000E4FAD" w:rsidRDefault="000D40A5" w:rsidP="00931F93">
            <w:pPr>
              <w:jc w:val="both"/>
              <w:rPr>
                <w:lang w:val="es-ES"/>
              </w:rPr>
            </w:pPr>
            <w:r>
              <w:rPr>
                <w:lang w:val="es-ES"/>
              </w:rPr>
              <w:t xml:space="preserve">      </w:t>
            </w:r>
          </w:p>
          <w:p w14:paraId="1E9CDA1C" w14:textId="77777777" w:rsidR="000D40A5" w:rsidRDefault="000D40A5" w:rsidP="00931F93">
            <w:pPr>
              <w:jc w:val="both"/>
              <w:rPr>
                <w:lang w:val="es-ES"/>
              </w:rPr>
            </w:pPr>
          </w:p>
        </w:tc>
      </w:tr>
      <w:tr w:rsidR="000D40A5" w:rsidRPr="00C25626" w14:paraId="6D503808" w14:textId="77777777" w:rsidTr="00931F93">
        <w:trPr>
          <w:trHeight w:val="1607"/>
          <w:jc w:val="center"/>
        </w:trPr>
        <w:tc>
          <w:tcPr>
            <w:tcW w:w="1357" w:type="dxa"/>
            <w:tcBorders>
              <w:top w:val="nil"/>
              <w:bottom w:val="single" w:sz="4" w:space="0" w:color="auto"/>
            </w:tcBorders>
          </w:tcPr>
          <w:p w14:paraId="6E548D7E" w14:textId="77777777" w:rsidR="000D40A5" w:rsidRPr="000E4FAD" w:rsidRDefault="000D40A5" w:rsidP="00931F93">
            <w:pPr>
              <w:jc w:val="both"/>
              <w:rPr>
                <w:lang w:val="es-ES_tradnl"/>
              </w:rPr>
            </w:pPr>
          </w:p>
        </w:tc>
        <w:tc>
          <w:tcPr>
            <w:tcW w:w="6127" w:type="dxa"/>
            <w:vMerge/>
          </w:tcPr>
          <w:p w14:paraId="3CC504A6" w14:textId="77777777" w:rsidR="000D40A5" w:rsidRPr="00916093" w:rsidRDefault="000D40A5" w:rsidP="00931F93">
            <w:pPr>
              <w:jc w:val="both"/>
              <w:rPr>
                <w:lang w:val="es-ES"/>
              </w:rPr>
            </w:pPr>
          </w:p>
        </w:tc>
      </w:tr>
      <w:tr w:rsidR="000D40A5" w:rsidRPr="008B235D" w14:paraId="14A924D5"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982820B" w14:textId="77777777" w:rsidR="000D40A5" w:rsidRDefault="000D40A5" w:rsidP="00931F93">
            <w:pPr>
              <w:jc w:val="both"/>
              <w:rPr>
                <w:lang w:val="es-ES"/>
              </w:rPr>
            </w:pPr>
            <w:r>
              <w:rPr>
                <w:lang w:val="es-ES"/>
              </w:rPr>
              <w:t>Pre-requisito</w:t>
            </w:r>
          </w:p>
        </w:tc>
        <w:tc>
          <w:tcPr>
            <w:tcW w:w="6127" w:type="dxa"/>
          </w:tcPr>
          <w:p w14:paraId="5EC3B2A4" w14:textId="77777777" w:rsidR="000D40A5" w:rsidRPr="00916093" w:rsidRDefault="000D40A5" w:rsidP="00931F93">
            <w:pPr>
              <w:jc w:val="both"/>
              <w:rPr>
                <w:lang w:val="es-ES"/>
              </w:rPr>
            </w:pPr>
            <w:r>
              <w:rPr>
                <w:lang w:val="es-ES"/>
              </w:rPr>
              <w:t xml:space="preserve">CDU </w:t>
            </w:r>
            <w:proofErr w:type="spellStart"/>
            <w:r>
              <w:rPr>
                <w:lang w:val="es-ES"/>
              </w:rPr>
              <w:t>login</w:t>
            </w:r>
            <w:proofErr w:type="spellEnd"/>
          </w:p>
        </w:tc>
      </w:tr>
      <w:tr w:rsidR="000D40A5" w:rsidRPr="008B235D" w14:paraId="77535CFB" w14:textId="77777777" w:rsidTr="00931F93">
        <w:trPr>
          <w:trHeight w:val="248"/>
          <w:jc w:val="center"/>
        </w:trPr>
        <w:tc>
          <w:tcPr>
            <w:tcW w:w="1357" w:type="dxa"/>
            <w:tcBorders>
              <w:top w:val="single" w:sz="4" w:space="0" w:color="auto"/>
            </w:tcBorders>
            <w:shd w:val="clear" w:color="auto" w:fill="D0CECE" w:themeFill="background2" w:themeFillShade="E6"/>
          </w:tcPr>
          <w:p w14:paraId="37F6BE65" w14:textId="77777777" w:rsidR="000D40A5" w:rsidRDefault="000D40A5" w:rsidP="00931F93">
            <w:pPr>
              <w:jc w:val="both"/>
              <w:rPr>
                <w:lang w:val="es-ES"/>
              </w:rPr>
            </w:pPr>
            <w:r>
              <w:rPr>
                <w:lang w:val="es-ES"/>
              </w:rPr>
              <w:t>Post-requisito</w:t>
            </w:r>
          </w:p>
        </w:tc>
        <w:tc>
          <w:tcPr>
            <w:tcW w:w="6127" w:type="dxa"/>
          </w:tcPr>
          <w:p w14:paraId="0FF2F951" w14:textId="77777777" w:rsidR="000D40A5" w:rsidRPr="00916093" w:rsidRDefault="000D40A5" w:rsidP="00931F93">
            <w:pPr>
              <w:jc w:val="both"/>
              <w:rPr>
                <w:lang w:val="es-ES"/>
              </w:rPr>
            </w:pPr>
            <w:r>
              <w:rPr>
                <w:lang w:val="es-ES"/>
              </w:rPr>
              <w:t>Ninguno</w:t>
            </w:r>
          </w:p>
        </w:tc>
      </w:tr>
    </w:tbl>
    <w:p w14:paraId="5423111A" w14:textId="77777777" w:rsidR="000D40A5" w:rsidRDefault="000D40A5" w:rsidP="000D40A5">
      <w:pPr>
        <w:jc w:val="both"/>
        <w:rPr>
          <w:lang w:val="es-ES_tradnl"/>
        </w:rPr>
      </w:pPr>
    </w:p>
    <w:p w14:paraId="6053FF77" w14:textId="77777777" w:rsidR="000D40A5" w:rsidRDefault="000D40A5" w:rsidP="000D40A5">
      <w:pPr>
        <w:jc w:val="both"/>
        <w:rPr>
          <w:lang w:val="es-ES_tradnl"/>
        </w:rPr>
      </w:pPr>
    </w:p>
    <w:p w14:paraId="117C5D16" w14:textId="77777777" w:rsidR="000D40A5" w:rsidRDefault="000D40A5" w:rsidP="000D40A5">
      <w:pPr>
        <w:jc w:val="both"/>
        <w:rPr>
          <w:lang w:val="es-ES_tradnl"/>
        </w:rPr>
      </w:pPr>
    </w:p>
    <w:p w14:paraId="6B0BDB33" w14:textId="77777777" w:rsidR="000D40A5" w:rsidRDefault="000D40A5" w:rsidP="000D40A5">
      <w:pPr>
        <w:jc w:val="both"/>
        <w:rPr>
          <w:lang w:val="es-ES_tradnl"/>
        </w:rPr>
      </w:pPr>
    </w:p>
    <w:p w14:paraId="40E514EF" w14:textId="77777777" w:rsidR="000D40A5" w:rsidRDefault="000D40A5" w:rsidP="000D40A5">
      <w:pPr>
        <w:jc w:val="both"/>
        <w:rPr>
          <w:lang w:val="es-ES_tradnl"/>
        </w:rPr>
      </w:pPr>
    </w:p>
    <w:p w14:paraId="2F60F3C2" w14:textId="77777777" w:rsidR="000D40A5" w:rsidRDefault="000D40A5" w:rsidP="000D40A5">
      <w:pPr>
        <w:jc w:val="both"/>
        <w:rPr>
          <w:lang w:val="es-ES_tradnl"/>
        </w:rPr>
      </w:pPr>
    </w:p>
    <w:p w14:paraId="357438A3" w14:textId="77777777" w:rsidR="000D40A5" w:rsidRDefault="000D40A5" w:rsidP="000D40A5">
      <w:pPr>
        <w:jc w:val="both"/>
        <w:rPr>
          <w:lang w:val="es-ES_tradnl"/>
        </w:rPr>
      </w:pPr>
    </w:p>
    <w:p w14:paraId="46AD92EA" w14:textId="77777777" w:rsidR="000D40A5" w:rsidRDefault="000D40A5" w:rsidP="000D40A5">
      <w:pPr>
        <w:jc w:val="both"/>
        <w:rPr>
          <w:lang w:val="es-ES_tradnl"/>
        </w:rPr>
      </w:pPr>
    </w:p>
    <w:p w14:paraId="0BEA02B6" w14:textId="77777777" w:rsidR="000D40A5" w:rsidRDefault="000D40A5" w:rsidP="000D40A5">
      <w:pPr>
        <w:jc w:val="both"/>
        <w:rPr>
          <w:lang w:val="es-ES_tradnl"/>
        </w:rPr>
      </w:pPr>
    </w:p>
    <w:p w14:paraId="2B76C295" w14:textId="77777777" w:rsidR="000D40A5" w:rsidRDefault="000D40A5" w:rsidP="000D40A5">
      <w:pPr>
        <w:jc w:val="both"/>
        <w:rPr>
          <w:lang w:val="es-ES_tradnl"/>
        </w:rPr>
      </w:pPr>
    </w:p>
    <w:p w14:paraId="06138607" w14:textId="77777777" w:rsidR="000D40A5" w:rsidRDefault="000D40A5" w:rsidP="000D40A5">
      <w:pPr>
        <w:jc w:val="both"/>
        <w:rPr>
          <w:lang w:val="es-ES_tradnl"/>
        </w:rPr>
      </w:pPr>
    </w:p>
    <w:p w14:paraId="3609815A" w14:textId="77777777" w:rsidR="000D40A5" w:rsidRDefault="000D40A5" w:rsidP="000D40A5">
      <w:pPr>
        <w:jc w:val="both"/>
        <w:rPr>
          <w:lang w:val="es-ES_tradnl"/>
        </w:rPr>
      </w:pPr>
    </w:p>
    <w:p w14:paraId="25B42620" w14:textId="77777777" w:rsidR="000D40A5" w:rsidRDefault="000D40A5" w:rsidP="000D40A5">
      <w:pPr>
        <w:jc w:val="both"/>
        <w:rPr>
          <w:lang w:val="es-ES_tradnl"/>
        </w:rPr>
      </w:pPr>
    </w:p>
    <w:p w14:paraId="0B275798" w14:textId="77777777" w:rsidR="000D40A5" w:rsidRDefault="000D40A5" w:rsidP="000D40A5">
      <w:pPr>
        <w:jc w:val="both"/>
        <w:rPr>
          <w:lang w:val="es-ES_tradnl"/>
        </w:rPr>
      </w:pPr>
    </w:p>
    <w:p w14:paraId="7F581E02" w14:textId="77777777" w:rsidR="000D40A5" w:rsidRDefault="000D40A5" w:rsidP="000D40A5">
      <w:pPr>
        <w:jc w:val="both"/>
        <w:rPr>
          <w:lang w:val="es-ES_tradnl"/>
        </w:rPr>
      </w:pPr>
    </w:p>
    <w:p w14:paraId="728430FA" w14:textId="77777777" w:rsidR="000D40A5" w:rsidRDefault="000D40A5" w:rsidP="000D40A5">
      <w:pPr>
        <w:jc w:val="both"/>
        <w:rPr>
          <w:lang w:val="es-ES_tradnl"/>
        </w:rPr>
      </w:pPr>
    </w:p>
    <w:p w14:paraId="5457E992" w14:textId="77777777" w:rsidR="000D40A5" w:rsidRDefault="000D40A5" w:rsidP="000D40A5">
      <w:pPr>
        <w:jc w:val="both"/>
        <w:rPr>
          <w:lang w:val="es-ES_tradnl"/>
        </w:rPr>
      </w:pPr>
    </w:p>
    <w:p w14:paraId="4BA85E87" w14:textId="77777777" w:rsidR="000D40A5" w:rsidRDefault="000D40A5" w:rsidP="000D40A5">
      <w:pPr>
        <w:jc w:val="both"/>
        <w:rPr>
          <w:lang w:val="es-ES_tradnl"/>
        </w:rPr>
      </w:pPr>
    </w:p>
    <w:p w14:paraId="153F4EBE" w14:textId="77777777" w:rsidR="000D40A5" w:rsidRDefault="000D40A5" w:rsidP="000D40A5">
      <w:pPr>
        <w:jc w:val="both"/>
        <w:rPr>
          <w:lang w:val="es-ES_tradnl"/>
        </w:rPr>
      </w:pPr>
    </w:p>
    <w:p w14:paraId="38BC7F81" w14:textId="77777777" w:rsidR="000D40A5" w:rsidRDefault="000D40A5" w:rsidP="000D40A5">
      <w:pPr>
        <w:jc w:val="both"/>
        <w:rPr>
          <w:lang w:val="es-ES_tradnl"/>
        </w:rPr>
      </w:pPr>
    </w:p>
    <w:p w14:paraId="32743F59" w14:textId="77777777" w:rsidR="000D40A5" w:rsidRDefault="000D40A5" w:rsidP="000D40A5">
      <w:pPr>
        <w:jc w:val="both"/>
        <w:rPr>
          <w:lang w:val="es-ES_tradnl"/>
        </w:rPr>
      </w:pPr>
    </w:p>
    <w:p w14:paraId="30AEF7C0" w14:textId="77777777" w:rsidR="000D40A5" w:rsidRDefault="000D40A5" w:rsidP="000D40A5">
      <w:pPr>
        <w:jc w:val="both"/>
        <w:rPr>
          <w:lang w:val="es-ES_tradnl"/>
        </w:rPr>
      </w:pPr>
    </w:p>
    <w:p w14:paraId="43633FFD" w14:textId="77777777" w:rsidR="000D40A5" w:rsidRDefault="000D40A5" w:rsidP="000D40A5">
      <w:pPr>
        <w:jc w:val="both"/>
        <w:rPr>
          <w:lang w:val="es-ES_tradnl"/>
        </w:rPr>
      </w:pPr>
    </w:p>
    <w:p w14:paraId="519AB270" w14:textId="77777777" w:rsidR="000D40A5" w:rsidRDefault="000D40A5" w:rsidP="000D40A5">
      <w:pPr>
        <w:jc w:val="both"/>
        <w:rPr>
          <w:lang w:val="es-ES_tradnl"/>
        </w:rPr>
      </w:pPr>
    </w:p>
    <w:p w14:paraId="36BC513F" w14:textId="77777777" w:rsidR="000D40A5" w:rsidRDefault="000D40A5" w:rsidP="000D40A5">
      <w:pPr>
        <w:jc w:val="both"/>
        <w:rPr>
          <w:lang w:val="es-ES_tradnl"/>
        </w:rPr>
      </w:pPr>
    </w:p>
    <w:tbl>
      <w:tblPr>
        <w:tblStyle w:val="Tablaconcuadrcula"/>
        <w:tblW w:w="7484" w:type="dxa"/>
        <w:jc w:val="center"/>
        <w:tblLook w:val="04A0" w:firstRow="1" w:lastRow="0" w:firstColumn="1" w:lastColumn="0" w:noHBand="0" w:noVBand="1"/>
      </w:tblPr>
      <w:tblGrid>
        <w:gridCol w:w="1357"/>
        <w:gridCol w:w="6127"/>
      </w:tblGrid>
      <w:tr w:rsidR="000D40A5" w14:paraId="30CE1A29" w14:textId="77777777" w:rsidTr="00931F93">
        <w:trPr>
          <w:trHeight w:val="234"/>
          <w:jc w:val="center"/>
        </w:trPr>
        <w:tc>
          <w:tcPr>
            <w:tcW w:w="0" w:type="auto"/>
            <w:shd w:val="clear" w:color="auto" w:fill="D0CECE" w:themeFill="background2" w:themeFillShade="E6"/>
          </w:tcPr>
          <w:p w14:paraId="7185C091" w14:textId="77777777" w:rsidR="000D40A5" w:rsidRDefault="000D40A5" w:rsidP="00931F93">
            <w:pPr>
              <w:jc w:val="both"/>
              <w:rPr>
                <w:lang w:val="es-ES"/>
              </w:rPr>
            </w:pPr>
            <w:r>
              <w:rPr>
                <w:lang w:val="es-ES"/>
              </w:rPr>
              <w:lastRenderedPageBreak/>
              <w:t>Nombre</w:t>
            </w:r>
          </w:p>
        </w:tc>
        <w:tc>
          <w:tcPr>
            <w:tcW w:w="0" w:type="auto"/>
            <w:shd w:val="clear" w:color="auto" w:fill="EDEDED" w:themeFill="accent3" w:themeFillTint="33"/>
          </w:tcPr>
          <w:p w14:paraId="33395CFC" w14:textId="77777777" w:rsidR="000D40A5" w:rsidRPr="007865FA" w:rsidRDefault="000D40A5" w:rsidP="00931F93">
            <w:pPr>
              <w:pStyle w:val="Ttulo2"/>
              <w:numPr>
                <w:ilvl w:val="0"/>
                <w:numId w:val="0"/>
              </w:numPr>
              <w:jc w:val="both"/>
              <w:rPr>
                <w:b w:val="0"/>
                <w:lang w:val="es-ES"/>
              </w:rPr>
            </w:pPr>
            <w:r>
              <w:rPr>
                <w:b w:val="0"/>
                <w:lang w:val="es-ES"/>
              </w:rPr>
              <w:t>Calificación de perfiles</w:t>
            </w:r>
          </w:p>
          <w:p w14:paraId="3AB0EF03" w14:textId="77777777" w:rsidR="000D40A5" w:rsidRPr="00AE530B" w:rsidRDefault="000D40A5" w:rsidP="00931F93">
            <w:pPr>
              <w:jc w:val="both"/>
              <w:rPr>
                <w:b/>
                <w:lang w:val="es-ES"/>
              </w:rPr>
            </w:pPr>
          </w:p>
        </w:tc>
      </w:tr>
      <w:tr w:rsidR="000D40A5" w:rsidRPr="00C25626" w14:paraId="4E5BABA3" w14:textId="77777777" w:rsidTr="00931F93">
        <w:trPr>
          <w:trHeight w:val="467"/>
          <w:jc w:val="center"/>
        </w:trPr>
        <w:tc>
          <w:tcPr>
            <w:tcW w:w="0" w:type="auto"/>
            <w:shd w:val="clear" w:color="auto" w:fill="D0CECE" w:themeFill="background2" w:themeFillShade="E6"/>
          </w:tcPr>
          <w:p w14:paraId="6DCE6917" w14:textId="77777777" w:rsidR="000D40A5" w:rsidRDefault="000D40A5" w:rsidP="00931F93">
            <w:pPr>
              <w:jc w:val="both"/>
              <w:rPr>
                <w:lang w:val="es-ES"/>
              </w:rPr>
            </w:pPr>
            <w:r>
              <w:rPr>
                <w:lang w:val="es-ES"/>
              </w:rPr>
              <w:t>Descripción</w:t>
            </w:r>
          </w:p>
        </w:tc>
        <w:tc>
          <w:tcPr>
            <w:tcW w:w="0" w:type="auto"/>
          </w:tcPr>
          <w:p w14:paraId="22A27B29" w14:textId="77777777" w:rsidR="000D40A5" w:rsidRDefault="000D40A5" w:rsidP="00931F93">
            <w:pPr>
              <w:jc w:val="both"/>
              <w:rPr>
                <w:lang w:val="es-ES"/>
              </w:rPr>
            </w:pPr>
            <w:r>
              <w:rPr>
                <w:lang w:val="es-ES"/>
              </w:rPr>
              <w:t>Este caso de uso ocurre cuando el usuario dar una calificación al perfil de un usuario.</w:t>
            </w:r>
          </w:p>
        </w:tc>
      </w:tr>
      <w:tr w:rsidR="000D40A5" w14:paraId="77FC3AD9" w14:textId="77777777" w:rsidTr="00931F93">
        <w:trPr>
          <w:trHeight w:val="219"/>
          <w:jc w:val="center"/>
        </w:trPr>
        <w:tc>
          <w:tcPr>
            <w:tcW w:w="0" w:type="auto"/>
            <w:shd w:val="clear" w:color="auto" w:fill="D0CECE" w:themeFill="background2" w:themeFillShade="E6"/>
          </w:tcPr>
          <w:p w14:paraId="2DD45A97" w14:textId="77777777" w:rsidR="000D40A5" w:rsidRDefault="000D40A5" w:rsidP="00931F93">
            <w:pPr>
              <w:jc w:val="both"/>
              <w:rPr>
                <w:lang w:val="es-ES"/>
              </w:rPr>
            </w:pPr>
            <w:r>
              <w:rPr>
                <w:lang w:val="es-ES"/>
              </w:rPr>
              <w:t>Actores</w:t>
            </w:r>
          </w:p>
        </w:tc>
        <w:tc>
          <w:tcPr>
            <w:tcW w:w="0" w:type="auto"/>
          </w:tcPr>
          <w:p w14:paraId="46A42C8B" w14:textId="77777777" w:rsidR="000D40A5" w:rsidRDefault="000D40A5" w:rsidP="00931F93">
            <w:pPr>
              <w:jc w:val="both"/>
              <w:rPr>
                <w:lang w:val="es-ES"/>
              </w:rPr>
            </w:pPr>
            <w:r>
              <w:rPr>
                <w:lang w:val="es-ES"/>
              </w:rPr>
              <w:t>Usuario final</w:t>
            </w:r>
          </w:p>
          <w:p w14:paraId="234DBA99" w14:textId="77777777" w:rsidR="000D40A5" w:rsidRDefault="000D40A5" w:rsidP="00931F93">
            <w:pPr>
              <w:jc w:val="both"/>
              <w:rPr>
                <w:lang w:val="es-ES"/>
              </w:rPr>
            </w:pPr>
          </w:p>
        </w:tc>
      </w:tr>
      <w:tr w:rsidR="000D40A5" w:rsidRPr="00C25626" w14:paraId="19AA7E91" w14:textId="77777777" w:rsidTr="00931F93">
        <w:trPr>
          <w:trHeight w:val="234"/>
          <w:jc w:val="center"/>
        </w:trPr>
        <w:tc>
          <w:tcPr>
            <w:tcW w:w="0" w:type="auto"/>
            <w:tcBorders>
              <w:bottom w:val="single" w:sz="4" w:space="0" w:color="auto"/>
            </w:tcBorders>
            <w:shd w:val="clear" w:color="auto" w:fill="D0CECE" w:themeFill="background2" w:themeFillShade="E6"/>
          </w:tcPr>
          <w:p w14:paraId="226A8AAC" w14:textId="77777777" w:rsidR="000D40A5" w:rsidRDefault="000D40A5" w:rsidP="00931F93">
            <w:pPr>
              <w:jc w:val="both"/>
              <w:rPr>
                <w:lang w:val="es-ES"/>
              </w:rPr>
            </w:pPr>
            <w:r>
              <w:rPr>
                <w:lang w:val="es-ES"/>
              </w:rPr>
              <w:t>Flujo de eventos</w:t>
            </w:r>
          </w:p>
        </w:tc>
        <w:tc>
          <w:tcPr>
            <w:tcW w:w="0" w:type="auto"/>
            <w:vMerge w:val="restart"/>
          </w:tcPr>
          <w:p w14:paraId="6C56BB6D" w14:textId="77777777" w:rsidR="000D40A5" w:rsidRPr="00F9283F" w:rsidRDefault="000D40A5" w:rsidP="00931F93">
            <w:pPr>
              <w:jc w:val="both"/>
              <w:rPr>
                <w:b/>
                <w:lang w:val="es-ES"/>
              </w:rPr>
            </w:pPr>
            <w:r w:rsidRPr="009563FC">
              <w:rPr>
                <w:b/>
                <w:lang w:val="es-ES"/>
              </w:rPr>
              <w:t xml:space="preserve">Flujo Básico:      </w:t>
            </w:r>
          </w:p>
          <w:p w14:paraId="566147B9" w14:textId="77777777" w:rsidR="000D40A5" w:rsidRDefault="000D40A5" w:rsidP="00931F93">
            <w:pPr>
              <w:pStyle w:val="Prrafodelista"/>
              <w:numPr>
                <w:ilvl w:val="0"/>
                <w:numId w:val="42"/>
              </w:numPr>
              <w:jc w:val="both"/>
              <w:rPr>
                <w:lang w:val="es-ES"/>
              </w:rPr>
            </w:pPr>
            <w:r>
              <w:rPr>
                <w:lang w:val="es-ES"/>
              </w:rPr>
              <w:t>El usuario ingresa al sistema.</w:t>
            </w:r>
          </w:p>
          <w:p w14:paraId="6D095940" w14:textId="77777777" w:rsidR="000D40A5" w:rsidRDefault="000D40A5" w:rsidP="00931F93">
            <w:pPr>
              <w:pStyle w:val="Prrafodelista"/>
              <w:jc w:val="both"/>
              <w:rPr>
                <w:lang w:val="es-ES"/>
              </w:rPr>
            </w:pPr>
          </w:p>
          <w:p w14:paraId="1AB1CC50" w14:textId="77777777" w:rsidR="000D40A5" w:rsidRDefault="000D40A5" w:rsidP="00931F93">
            <w:pPr>
              <w:pStyle w:val="Prrafodelista"/>
              <w:numPr>
                <w:ilvl w:val="0"/>
                <w:numId w:val="42"/>
              </w:numPr>
              <w:jc w:val="both"/>
              <w:rPr>
                <w:lang w:val="es-ES"/>
              </w:rPr>
            </w:pPr>
            <w:r>
              <w:rPr>
                <w:lang w:val="es-ES"/>
              </w:rPr>
              <w:t>El usuario ingresa al perfil del estudiante a calificar y elige una de las opciones de 1 a 10 que estarán disponibles para dar una calificación.</w:t>
            </w:r>
          </w:p>
          <w:p w14:paraId="31F7C772" w14:textId="77777777" w:rsidR="000D40A5" w:rsidRPr="00916093" w:rsidRDefault="000D40A5" w:rsidP="00931F93">
            <w:pPr>
              <w:pStyle w:val="Prrafodelista"/>
              <w:jc w:val="both"/>
              <w:rPr>
                <w:lang w:val="es-ES"/>
              </w:rPr>
            </w:pPr>
          </w:p>
          <w:p w14:paraId="09AB249A" w14:textId="77777777" w:rsidR="000D40A5" w:rsidRDefault="000D40A5" w:rsidP="00931F93">
            <w:pPr>
              <w:pStyle w:val="Prrafodelista"/>
              <w:numPr>
                <w:ilvl w:val="0"/>
                <w:numId w:val="42"/>
              </w:numPr>
              <w:jc w:val="both"/>
              <w:rPr>
                <w:lang w:val="es-ES"/>
              </w:rPr>
            </w:pPr>
            <w:r>
              <w:rPr>
                <w:lang w:val="es-ES"/>
              </w:rPr>
              <w:t>El sistema muestra que la calificación se ha realizado con éxito.</w:t>
            </w:r>
          </w:p>
          <w:p w14:paraId="05A7E6AA" w14:textId="77777777" w:rsidR="000D40A5" w:rsidRPr="00AA5298" w:rsidRDefault="000D40A5" w:rsidP="00931F93">
            <w:pPr>
              <w:pStyle w:val="Prrafodelista"/>
              <w:rPr>
                <w:lang w:val="es-ES"/>
              </w:rPr>
            </w:pPr>
          </w:p>
          <w:p w14:paraId="1548BC83" w14:textId="77777777" w:rsidR="000D40A5" w:rsidRPr="00916093" w:rsidRDefault="000D40A5" w:rsidP="00931F93">
            <w:pPr>
              <w:pStyle w:val="Prrafodelista"/>
              <w:numPr>
                <w:ilvl w:val="0"/>
                <w:numId w:val="42"/>
              </w:numPr>
              <w:jc w:val="both"/>
              <w:rPr>
                <w:lang w:val="es-ES"/>
              </w:rPr>
            </w:pPr>
            <w:r>
              <w:rPr>
                <w:lang w:val="es-ES"/>
              </w:rPr>
              <w:t>El sistema notifica al usuario que ha sido calificado que le han dado una nueva calificación.</w:t>
            </w:r>
          </w:p>
          <w:p w14:paraId="22749C46" w14:textId="77777777" w:rsidR="000D40A5" w:rsidRPr="00916093" w:rsidRDefault="000D40A5" w:rsidP="00931F93">
            <w:pPr>
              <w:pStyle w:val="Prrafodelista"/>
              <w:jc w:val="both"/>
              <w:rPr>
                <w:lang w:val="es-ES"/>
              </w:rPr>
            </w:pPr>
          </w:p>
          <w:p w14:paraId="6E9BE31F" w14:textId="77777777" w:rsidR="000D40A5" w:rsidRPr="009563FC" w:rsidRDefault="000D40A5" w:rsidP="00931F93">
            <w:pPr>
              <w:jc w:val="both"/>
              <w:rPr>
                <w:b/>
                <w:lang w:val="es-ES"/>
              </w:rPr>
            </w:pPr>
            <w:r w:rsidRPr="009563FC">
              <w:rPr>
                <w:b/>
                <w:lang w:val="es-ES"/>
              </w:rPr>
              <w:t>Flujo Alternativo:</w:t>
            </w:r>
          </w:p>
          <w:p w14:paraId="6D651737" w14:textId="77777777" w:rsidR="000D40A5" w:rsidRDefault="000D40A5" w:rsidP="00931F93">
            <w:pPr>
              <w:jc w:val="both"/>
              <w:rPr>
                <w:b/>
                <w:i/>
                <w:lang w:val="es-ES"/>
              </w:rPr>
            </w:pPr>
            <w:r>
              <w:rPr>
                <w:lang w:val="es-ES"/>
              </w:rPr>
              <w:t xml:space="preserve">   </w:t>
            </w:r>
            <w:r>
              <w:rPr>
                <w:b/>
                <w:i/>
                <w:lang w:val="es-ES"/>
              </w:rPr>
              <w:t>No se puede realizar una calificación</w:t>
            </w:r>
          </w:p>
          <w:p w14:paraId="5A389C07" w14:textId="77777777" w:rsidR="000D40A5" w:rsidRPr="009563FC" w:rsidRDefault="000D40A5" w:rsidP="00931F93">
            <w:pPr>
              <w:jc w:val="both"/>
              <w:rPr>
                <w:b/>
                <w:i/>
                <w:lang w:val="es-ES"/>
              </w:rPr>
            </w:pPr>
          </w:p>
          <w:p w14:paraId="48C6ACE8" w14:textId="77777777" w:rsidR="000D40A5" w:rsidRDefault="000D40A5" w:rsidP="00931F93">
            <w:pPr>
              <w:pStyle w:val="Prrafodelista"/>
              <w:numPr>
                <w:ilvl w:val="0"/>
                <w:numId w:val="43"/>
              </w:numPr>
              <w:jc w:val="both"/>
              <w:rPr>
                <w:lang w:val="es-ES"/>
              </w:rPr>
            </w:pPr>
            <w:r>
              <w:rPr>
                <w:lang w:val="es-ES"/>
              </w:rPr>
              <w:t>El usuario ingresa al perfil del estudiante a calificar y elige una de las opciones de 1 a 10 que estarán disponibles para dar una calificación.</w:t>
            </w:r>
          </w:p>
          <w:p w14:paraId="08E41D7F" w14:textId="77777777" w:rsidR="000D40A5" w:rsidRDefault="000D40A5" w:rsidP="00931F93">
            <w:pPr>
              <w:pStyle w:val="Prrafodelista"/>
              <w:ind w:left="1080"/>
              <w:jc w:val="both"/>
              <w:rPr>
                <w:lang w:val="es-ES"/>
              </w:rPr>
            </w:pPr>
          </w:p>
          <w:p w14:paraId="324C431D" w14:textId="77777777" w:rsidR="000D40A5" w:rsidRDefault="000D40A5" w:rsidP="00931F93">
            <w:pPr>
              <w:pStyle w:val="Prrafodelista"/>
              <w:numPr>
                <w:ilvl w:val="0"/>
                <w:numId w:val="43"/>
              </w:numPr>
              <w:jc w:val="both"/>
              <w:rPr>
                <w:lang w:val="es-ES"/>
              </w:rPr>
            </w:pPr>
            <w:r>
              <w:rPr>
                <w:lang w:val="es-ES"/>
              </w:rPr>
              <w:t>El usuario da su calificación de perfil.</w:t>
            </w:r>
          </w:p>
          <w:p w14:paraId="32B78F4B" w14:textId="77777777" w:rsidR="000D40A5" w:rsidRPr="00AA5298" w:rsidRDefault="000D40A5" w:rsidP="00931F93">
            <w:pPr>
              <w:pStyle w:val="Prrafodelista"/>
              <w:rPr>
                <w:lang w:val="es-ES"/>
              </w:rPr>
            </w:pPr>
          </w:p>
          <w:p w14:paraId="47010F54" w14:textId="77777777" w:rsidR="000D40A5" w:rsidRDefault="000D40A5" w:rsidP="00931F93">
            <w:pPr>
              <w:pStyle w:val="Prrafodelista"/>
              <w:numPr>
                <w:ilvl w:val="0"/>
                <w:numId w:val="43"/>
              </w:numPr>
              <w:jc w:val="both"/>
              <w:rPr>
                <w:lang w:val="es-ES"/>
              </w:rPr>
            </w:pPr>
            <w:r>
              <w:rPr>
                <w:lang w:val="es-ES"/>
              </w:rPr>
              <w:t>El sistema devuelve un mensaje de error indicando que la calificación no se pudo realizar.</w:t>
            </w:r>
          </w:p>
          <w:p w14:paraId="0EB5F69D" w14:textId="77777777" w:rsidR="000D40A5" w:rsidRPr="00AA5298" w:rsidRDefault="000D40A5" w:rsidP="00931F93">
            <w:pPr>
              <w:pStyle w:val="Prrafodelista"/>
              <w:rPr>
                <w:lang w:val="es-ES"/>
              </w:rPr>
            </w:pPr>
          </w:p>
          <w:p w14:paraId="75C2AA7E" w14:textId="77777777" w:rsidR="000D40A5" w:rsidRPr="00AA5298" w:rsidRDefault="000D40A5" w:rsidP="00931F93">
            <w:pPr>
              <w:pStyle w:val="Prrafodelista"/>
              <w:numPr>
                <w:ilvl w:val="0"/>
                <w:numId w:val="43"/>
              </w:numPr>
              <w:jc w:val="both"/>
              <w:rPr>
                <w:lang w:val="es-ES"/>
              </w:rPr>
            </w:pPr>
            <w:r>
              <w:rPr>
                <w:lang w:val="es-ES"/>
              </w:rPr>
              <w:t>El usuario puede intentar de nuevo o bien realizar otra actividad en el sistema.</w:t>
            </w:r>
          </w:p>
          <w:p w14:paraId="48138C39" w14:textId="77777777" w:rsidR="000D40A5" w:rsidRPr="000E4FAD" w:rsidRDefault="000D40A5" w:rsidP="00931F93">
            <w:pPr>
              <w:jc w:val="both"/>
              <w:rPr>
                <w:lang w:val="es-ES"/>
              </w:rPr>
            </w:pPr>
            <w:r>
              <w:rPr>
                <w:lang w:val="es-ES"/>
              </w:rPr>
              <w:t xml:space="preserve">      </w:t>
            </w:r>
          </w:p>
          <w:p w14:paraId="30F748A4" w14:textId="77777777" w:rsidR="000D40A5" w:rsidRDefault="000D40A5" w:rsidP="00931F93">
            <w:pPr>
              <w:jc w:val="both"/>
              <w:rPr>
                <w:lang w:val="es-ES"/>
              </w:rPr>
            </w:pPr>
          </w:p>
        </w:tc>
      </w:tr>
      <w:tr w:rsidR="000D40A5" w:rsidRPr="00C25626" w14:paraId="588330D8" w14:textId="77777777" w:rsidTr="00931F93">
        <w:trPr>
          <w:trHeight w:val="1607"/>
          <w:jc w:val="center"/>
        </w:trPr>
        <w:tc>
          <w:tcPr>
            <w:tcW w:w="1357" w:type="dxa"/>
            <w:tcBorders>
              <w:top w:val="nil"/>
              <w:bottom w:val="single" w:sz="4" w:space="0" w:color="auto"/>
            </w:tcBorders>
          </w:tcPr>
          <w:p w14:paraId="3CC642FD" w14:textId="77777777" w:rsidR="000D40A5" w:rsidRPr="000E4FAD" w:rsidRDefault="000D40A5" w:rsidP="00931F93">
            <w:pPr>
              <w:jc w:val="both"/>
              <w:rPr>
                <w:lang w:val="es-ES_tradnl"/>
              </w:rPr>
            </w:pPr>
          </w:p>
        </w:tc>
        <w:tc>
          <w:tcPr>
            <w:tcW w:w="6127" w:type="dxa"/>
            <w:vMerge/>
          </w:tcPr>
          <w:p w14:paraId="1D04B43C" w14:textId="77777777" w:rsidR="000D40A5" w:rsidRPr="00916093" w:rsidRDefault="000D40A5" w:rsidP="00931F93">
            <w:pPr>
              <w:jc w:val="both"/>
              <w:rPr>
                <w:lang w:val="es-ES"/>
              </w:rPr>
            </w:pPr>
          </w:p>
        </w:tc>
      </w:tr>
      <w:tr w:rsidR="000D40A5" w:rsidRPr="008B235D" w14:paraId="07C0A097" w14:textId="77777777" w:rsidTr="00931F93">
        <w:trPr>
          <w:trHeight w:val="248"/>
          <w:jc w:val="center"/>
        </w:trPr>
        <w:tc>
          <w:tcPr>
            <w:tcW w:w="1357" w:type="dxa"/>
            <w:tcBorders>
              <w:top w:val="single" w:sz="4" w:space="0" w:color="auto"/>
              <w:bottom w:val="single" w:sz="4" w:space="0" w:color="auto"/>
            </w:tcBorders>
            <w:shd w:val="clear" w:color="auto" w:fill="D0CECE" w:themeFill="background2" w:themeFillShade="E6"/>
          </w:tcPr>
          <w:p w14:paraId="3BF5C083" w14:textId="77777777" w:rsidR="000D40A5" w:rsidRDefault="000D40A5" w:rsidP="00931F93">
            <w:pPr>
              <w:jc w:val="both"/>
              <w:rPr>
                <w:lang w:val="es-ES"/>
              </w:rPr>
            </w:pPr>
            <w:r>
              <w:rPr>
                <w:lang w:val="es-ES"/>
              </w:rPr>
              <w:t>Pre-requisito</w:t>
            </w:r>
          </w:p>
        </w:tc>
        <w:tc>
          <w:tcPr>
            <w:tcW w:w="6127" w:type="dxa"/>
          </w:tcPr>
          <w:p w14:paraId="5DE72699" w14:textId="77777777" w:rsidR="000D40A5" w:rsidRPr="00916093" w:rsidRDefault="000D40A5" w:rsidP="00931F93">
            <w:pPr>
              <w:jc w:val="both"/>
              <w:rPr>
                <w:lang w:val="es-ES"/>
              </w:rPr>
            </w:pPr>
            <w:r>
              <w:rPr>
                <w:lang w:val="es-ES"/>
              </w:rPr>
              <w:t xml:space="preserve">CDU </w:t>
            </w:r>
            <w:proofErr w:type="spellStart"/>
            <w:r>
              <w:rPr>
                <w:lang w:val="es-ES"/>
              </w:rPr>
              <w:t>login</w:t>
            </w:r>
            <w:proofErr w:type="spellEnd"/>
          </w:p>
        </w:tc>
      </w:tr>
      <w:tr w:rsidR="000D40A5" w:rsidRPr="008B235D" w14:paraId="151B34ED" w14:textId="77777777" w:rsidTr="00931F93">
        <w:trPr>
          <w:trHeight w:val="248"/>
          <w:jc w:val="center"/>
        </w:trPr>
        <w:tc>
          <w:tcPr>
            <w:tcW w:w="1357" w:type="dxa"/>
            <w:tcBorders>
              <w:top w:val="single" w:sz="4" w:space="0" w:color="auto"/>
            </w:tcBorders>
            <w:shd w:val="clear" w:color="auto" w:fill="D0CECE" w:themeFill="background2" w:themeFillShade="E6"/>
          </w:tcPr>
          <w:p w14:paraId="03DD6EA4" w14:textId="77777777" w:rsidR="000D40A5" w:rsidRDefault="000D40A5" w:rsidP="00931F93">
            <w:pPr>
              <w:jc w:val="both"/>
              <w:rPr>
                <w:lang w:val="es-ES"/>
              </w:rPr>
            </w:pPr>
            <w:r>
              <w:rPr>
                <w:lang w:val="es-ES"/>
              </w:rPr>
              <w:t>Post-requisito</w:t>
            </w:r>
          </w:p>
        </w:tc>
        <w:tc>
          <w:tcPr>
            <w:tcW w:w="6127" w:type="dxa"/>
          </w:tcPr>
          <w:p w14:paraId="60EA3C61" w14:textId="77777777" w:rsidR="000D40A5" w:rsidRPr="00916093" w:rsidRDefault="000D40A5" w:rsidP="00931F93">
            <w:pPr>
              <w:jc w:val="both"/>
              <w:rPr>
                <w:lang w:val="es-ES"/>
              </w:rPr>
            </w:pPr>
            <w:r>
              <w:rPr>
                <w:lang w:val="es-ES"/>
              </w:rPr>
              <w:t>Ninguno</w:t>
            </w:r>
          </w:p>
        </w:tc>
      </w:tr>
    </w:tbl>
    <w:p w14:paraId="4FCA19D9" w14:textId="77777777" w:rsidR="000D40A5" w:rsidRDefault="000D40A5" w:rsidP="000D40A5">
      <w:pPr>
        <w:jc w:val="both"/>
        <w:rPr>
          <w:lang w:val="es-ES_tradnl"/>
        </w:rPr>
      </w:pPr>
    </w:p>
    <w:p w14:paraId="174E8B0D" w14:textId="77777777" w:rsidR="000D40A5" w:rsidRDefault="000D40A5" w:rsidP="000D40A5">
      <w:pPr>
        <w:jc w:val="both"/>
        <w:rPr>
          <w:lang w:val="es-ES_tradnl"/>
        </w:rPr>
      </w:pPr>
    </w:p>
    <w:p w14:paraId="3B3936CF" w14:textId="77777777" w:rsidR="000D40A5" w:rsidRDefault="000D40A5" w:rsidP="000D40A5">
      <w:pPr>
        <w:jc w:val="both"/>
        <w:rPr>
          <w:lang w:val="es-ES_tradnl"/>
        </w:rPr>
      </w:pPr>
    </w:p>
    <w:p w14:paraId="1CF868CF" w14:textId="77777777" w:rsidR="000D40A5" w:rsidRDefault="000D40A5" w:rsidP="000D40A5">
      <w:pPr>
        <w:jc w:val="both"/>
        <w:rPr>
          <w:lang w:val="es-ES_tradnl"/>
        </w:rPr>
      </w:pPr>
    </w:p>
    <w:p w14:paraId="00D99D3A" w14:textId="77777777" w:rsidR="000D40A5" w:rsidRDefault="000D40A5" w:rsidP="000D40A5">
      <w:pPr>
        <w:jc w:val="both"/>
        <w:rPr>
          <w:lang w:val="es-ES_tradnl"/>
        </w:rPr>
      </w:pPr>
    </w:p>
    <w:p w14:paraId="37716D3F" w14:textId="77777777" w:rsidR="000D40A5" w:rsidRDefault="000D40A5" w:rsidP="000D40A5">
      <w:pPr>
        <w:jc w:val="both"/>
        <w:rPr>
          <w:lang w:val="es-ES_tradnl"/>
        </w:rPr>
      </w:pPr>
    </w:p>
    <w:p w14:paraId="1578E60D" w14:textId="77777777" w:rsidR="000D40A5" w:rsidRDefault="000D40A5" w:rsidP="000D40A5">
      <w:pPr>
        <w:jc w:val="both"/>
        <w:rPr>
          <w:lang w:val="es-ES_tradnl"/>
        </w:rPr>
      </w:pPr>
    </w:p>
    <w:p w14:paraId="5A1E4FB2" w14:textId="77777777" w:rsidR="000D40A5" w:rsidRDefault="000D40A5" w:rsidP="000D40A5">
      <w:pPr>
        <w:jc w:val="both"/>
        <w:rPr>
          <w:lang w:val="es-ES_tradnl"/>
        </w:rPr>
      </w:pPr>
    </w:p>
    <w:p w14:paraId="57E44ABC" w14:textId="77777777" w:rsidR="000D40A5" w:rsidRDefault="000D40A5" w:rsidP="000D40A5">
      <w:pPr>
        <w:jc w:val="both"/>
        <w:rPr>
          <w:lang w:val="es-ES_tradnl"/>
        </w:rPr>
      </w:pPr>
    </w:p>
    <w:p w14:paraId="6C13FDCA" w14:textId="77777777" w:rsidR="000D40A5" w:rsidRDefault="000D40A5" w:rsidP="000D40A5">
      <w:pPr>
        <w:jc w:val="both"/>
        <w:rPr>
          <w:lang w:val="es-ES_tradnl"/>
        </w:rPr>
      </w:pPr>
    </w:p>
    <w:p w14:paraId="55FC1303" w14:textId="77777777" w:rsidR="000D40A5" w:rsidRDefault="000D40A5" w:rsidP="000D40A5">
      <w:pPr>
        <w:jc w:val="both"/>
        <w:rPr>
          <w:lang w:val="es-ES_tradnl"/>
        </w:rPr>
      </w:pPr>
    </w:p>
    <w:p w14:paraId="427231D5" w14:textId="77777777" w:rsidR="000D40A5" w:rsidRDefault="000D40A5" w:rsidP="000D40A5">
      <w:pPr>
        <w:jc w:val="both"/>
        <w:rPr>
          <w:lang w:val="es-ES_tradnl"/>
        </w:rPr>
      </w:pPr>
    </w:p>
    <w:p w14:paraId="31EE86C1" w14:textId="77777777" w:rsidR="000D40A5" w:rsidRDefault="000D40A5" w:rsidP="000D40A5">
      <w:pPr>
        <w:jc w:val="both"/>
        <w:rPr>
          <w:lang w:val="es-ES_tradnl"/>
        </w:rPr>
      </w:pPr>
    </w:p>
    <w:p w14:paraId="26B473CE" w14:textId="77777777" w:rsidR="000D40A5" w:rsidRDefault="000D40A5" w:rsidP="000D40A5">
      <w:pPr>
        <w:jc w:val="both"/>
        <w:rPr>
          <w:lang w:val="es-ES_tradnl"/>
        </w:rPr>
      </w:pPr>
    </w:p>
    <w:p w14:paraId="73CB6991" w14:textId="77777777" w:rsidR="000D40A5" w:rsidRPr="00967442" w:rsidRDefault="000D40A5" w:rsidP="000D40A5">
      <w:pPr>
        <w:jc w:val="both"/>
        <w:rPr>
          <w:lang w:val="es-ES_tradnl"/>
        </w:rPr>
      </w:pPr>
    </w:p>
    <w:p w14:paraId="5D9DE7AB" w14:textId="77777777" w:rsidR="000D40A5" w:rsidRDefault="000D40A5" w:rsidP="000D40A5">
      <w:pPr>
        <w:pStyle w:val="Ttulo2"/>
        <w:jc w:val="both"/>
        <w:rPr>
          <w:lang w:val="es-ES"/>
        </w:rPr>
      </w:pPr>
      <w:r>
        <w:rPr>
          <w:lang w:val="es-ES"/>
        </w:rPr>
        <w:lastRenderedPageBreak/>
        <w:t>Diagrama de casos de uso</w:t>
      </w:r>
    </w:p>
    <w:p w14:paraId="0DCD7F0A" w14:textId="77777777" w:rsidR="000D40A5" w:rsidRDefault="000D40A5" w:rsidP="000D40A5">
      <w:pPr>
        <w:ind w:left="720"/>
        <w:jc w:val="both"/>
        <w:rPr>
          <w:lang w:val="es-ES"/>
        </w:rPr>
      </w:pPr>
      <w:r>
        <w:rPr>
          <w:lang w:val="es-ES"/>
        </w:rPr>
        <w:t>Versión preliminar del diagrama de casos de uso, se muestran los casos de uso básicos.</w:t>
      </w:r>
    </w:p>
    <w:p w14:paraId="1F8F5609" w14:textId="77777777" w:rsidR="000D40A5" w:rsidRPr="00927A3E" w:rsidRDefault="000D40A5" w:rsidP="000D40A5">
      <w:pPr>
        <w:ind w:left="720"/>
        <w:jc w:val="both"/>
        <w:rPr>
          <w:lang w:val="es-ES"/>
        </w:rPr>
      </w:pPr>
    </w:p>
    <w:p w14:paraId="58E461F9" w14:textId="77777777" w:rsidR="000D40A5" w:rsidRPr="00BE1D98" w:rsidRDefault="000D40A5" w:rsidP="000D40A5">
      <w:pPr>
        <w:jc w:val="both"/>
        <w:rPr>
          <w:lang w:val="es-ES"/>
        </w:rPr>
      </w:pPr>
    </w:p>
    <w:p w14:paraId="4C8F6AF8" w14:textId="77777777" w:rsidR="000D40A5" w:rsidRDefault="000D40A5" w:rsidP="000D40A5">
      <w:pPr>
        <w:jc w:val="both"/>
        <w:rPr>
          <w:lang w:val="es-ES"/>
        </w:rPr>
      </w:pPr>
    </w:p>
    <w:p w14:paraId="350779F2" w14:textId="77777777" w:rsidR="000D40A5" w:rsidRDefault="000D40A5" w:rsidP="000D40A5">
      <w:pPr>
        <w:jc w:val="both"/>
        <w:rPr>
          <w:lang w:val="es-ES"/>
        </w:rPr>
      </w:pPr>
      <w:r>
        <w:rPr>
          <w:noProof/>
          <w:lang w:val="es-ES" w:eastAsia="es-ES"/>
        </w:rPr>
        <w:drawing>
          <wp:inline distT="0" distB="0" distL="0" distR="0" wp14:anchorId="1E6BB73C" wp14:editId="25612861">
            <wp:extent cx="5943600" cy="58718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CDU.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871845"/>
                    </a:xfrm>
                    <a:prstGeom prst="rect">
                      <a:avLst/>
                    </a:prstGeom>
                  </pic:spPr>
                </pic:pic>
              </a:graphicData>
            </a:graphic>
          </wp:inline>
        </w:drawing>
      </w:r>
    </w:p>
    <w:p w14:paraId="7ADE082F" w14:textId="77777777" w:rsidR="000D40A5" w:rsidRDefault="000D40A5" w:rsidP="000D40A5">
      <w:pPr>
        <w:jc w:val="both"/>
        <w:rPr>
          <w:lang w:val="es-ES"/>
        </w:rPr>
      </w:pPr>
    </w:p>
    <w:p w14:paraId="32ECFA05" w14:textId="77777777" w:rsidR="000D40A5" w:rsidRDefault="000D40A5" w:rsidP="000D40A5">
      <w:pPr>
        <w:jc w:val="both"/>
        <w:rPr>
          <w:lang w:val="es-ES"/>
        </w:rPr>
      </w:pPr>
    </w:p>
    <w:p w14:paraId="484070E6" w14:textId="77777777" w:rsidR="000D40A5" w:rsidRDefault="000D40A5" w:rsidP="000D40A5">
      <w:pPr>
        <w:jc w:val="both"/>
        <w:rPr>
          <w:lang w:val="es-ES"/>
        </w:rPr>
      </w:pPr>
    </w:p>
    <w:p w14:paraId="6B3814A6" w14:textId="77777777" w:rsidR="000D40A5" w:rsidRDefault="000D40A5" w:rsidP="000D40A5">
      <w:pPr>
        <w:jc w:val="both"/>
        <w:rPr>
          <w:lang w:val="es-ES"/>
        </w:rPr>
      </w:pPr>
    </w:p>
    <w:p w14:paraId="617D1020" w14:textId="77777777" w:rsidR="000D40A5" w:rsidRDefault="000D40A5" w:rsidP="000D40A5">
      <w:pPr>
        <w:jc w:val="both"/>
        <w:rPr>
          <w:lang w:val="es-ES"/>
        </w:rPr>
      </w:pPr>
    </w:p>
    <w:p w14:paraId="15E08427" w14:textId="77777777" w:rsidR="000D40A5" w:rsidRDefault="000D40A5" w:rsidP="000D40A5">
      <w:pPr>
        <w:jc w:val="both"/>
        <w:rPr>
          <w:lang w:val="es-ES"/>
        </w:rPr>
      </w:pPr>
    </w:p>
    <w:p w14:paraId="613A8E8E" w14:textId="77777777" w:rsidR="000D40A5" w:rsidRDefault="000D40A5" w:rsidP="000D40A5">
      <w:pPr>
        <w:jc w:val="both"/>
        <w:rPr>
          <w:lang w:val="es-ES"/>
        </w:rPr>
      </w:pPr>
    </w:p>
    <w:p w14:paraId="1E7BB4E1" w14:textId="77777777" w:rsidR="000D40A5" w:rsidRDefault="000D40A5" w:rsidP="000D40A5">
      <w:pPr>
        <w:jc w:val="both"/>
        <w:rPr>
          <w:lang w:val="es-ES"/>
        </w:rPr>
      </w:pPr>
    </w:p>
    <w:p w14:paraId="0AD6E6AC" w14:textId="77777777" w:rsidR="000D40A5" w:rsidRDefault="000D40A5" w:rsidP="000D40A5">
      <w:pPr>
        <w:jc w:val="both"/>
        <w:rPr>
          <w:lang w:val="es-ES"/>
        </w:rPr>
      </w:pPr>
    </w:p>
    <w:p w14:paraId="642D1D5A" w14:textId="77777777" w:rsidR="00C66240" w:rsidRDefault="00C66240" w:rsidP="00C66240">
      <w:pPr>
        <w:pStyle w:val="Ttulo1"/>
        <w:jc w:val="both"/>
        <w:rPr>
          <w:lang w:val="es-ES"/>
        </w:rPr>
      </w:pPr>
      <w:r>
        <w:rPr>
          <w:lang w:val="es-ES"/>
        </w:rPr>
        <w:t>Vista de datos</w:t>
      </w:r>
    </w:p>
    <w:p w14:paraId="31CBEE85" w14:textId="77777777" w:rsidR="00C66240" w:rsidRDefault="00C66240" w:rsidP="00C66240">
      <w:pPr>
        <w:jc w:val="both"/>
        <w:rPr>
          <w:lang w:val="es-ES"/>
        </w:rPr>
      </w:pPr>
    </w:p>
    <w:p w14:paraId="778A4293" w14:textId="77777777" w:rsidR="00C66240" w:rsidRDefault="00C66240" w:rsidP="00C66240">
      <w:pPr>
        <w:pStyle w:val="Ttulo2"/>
        <w:jc w:val="both"/>
        <w:rPr>
          <w:lang w:val="es-ES"/>
        </w:rPr>
      </w:pPr>
      <w:r>
        <w:rPr>
          <w:lang w:val="es-ES"/>
        </w:rPr>
        <w:t xml:space="preserve">Descripción: </w:t>
      </w:r>
    </w:p>
    <w:p w14:paraId="0E28EE94" w14:textId="77777777" w:rsidR="00C66240" w:rsidRDefault="00C66240" w:rsidP="00C66240">
      <w:pPr>
        <w:ind w:left="720"/>
        <w:jc w:val="both"/>
        <w:rPr>
          <w:lang w:val="es-ES"/>
        </w:rPr>
      </w:pPr>
      <w:r>
        <w:rPr>
          <w:lang w:val="es-ES"/>
        </w:rPr>
        <w:t xml:space="preserve">Se trabajara con la base de datos </w:t>
      </w:r>
      <w:proofErr w:type="spellStart"/>
      <w:r>
        <w:rPr>
          <w:lang w:val="es-ES"/>
        </w:rPr>
        <w:t>MySQL</w:t>
      </w:r>
      <w:proofErr w:type="spellEnd"/>
      <w:r>
        <w:rPr>
          <w:lang w:val="es-ES"/>
        </w:rPr>
        <w:t xml:space="preserve"> 5.2 para almacenar los datos, el modelo contiene las tablas de:</w:t>
      </w:r>
    </w:p>
    <w:p w14:paraId="535549E7" w14:textId="77777777" w:rsidR="00C66240" w:rsidRDefault="00C66240" w:rsidP="00C66240">
      <w:pPr>
        <w:pStyle w:val="Prrafodelista"/>
        <w:numPr>
          <w:ilvl w:val="0"/>
          <w:numId w:val="41"/>
        </w:numPr>
        <w:jc w:val="both"/>
        <w:rPr>
          <w:lang w:val="es-ES"/>
        </w:rPr>
      </w:pPr>
      <w:r>
        <w:rPr>
          <w:lang w:val="es-ES"/>
        </w:rPr>
        <w:t>Usuario</w:t>
      </w:r>
    </w:p>
    <w:p w14:paraId="0A010E38" w14:textId="77777777" w:rsidR="00C66240" w:rsidRDefault="00C66240" w:rsidP="00C66240">
      <w:pPr>
        <w:pStyle w:val="Prrafodelista"/>
        <w:numPr>
          <w:ilvl w:val="0"/>
          <w:numId w:val="41"/>
        </w:numPr>
        <w:jc w:val="both"/>
        <w:rPr>
          <w:lang w:val="es-ES"/>
        </w:rPr>
      </w:pPr>
      <w:r>
        <w:rPr>
          <w:lang w:val="es-ES"/>
        </w:rPr>
        <w:t>Publicación</w:t>
      </w:r>
    </w:p>
    <w:p w14:paraId="658B3203" w14:textId="77777777" w:rsidR="00C66240" w:rsidRDefault="00C66240" w:rsidP="00C66240">
      <w:pPr>
        <w:pStyle w:val="Prrafodelista"/>
        <w:numPr>
          <w:ilvl w:val="0"/>
          <w:numId w:val="41"/>
        </w:numPr>
        <w:jc w:val="both"/>
        <w:rPr>
          <w:lang w:val="es-ES"/>
        </w:rPr>
      </w:pPr>
      <w:r>
        <w:rPr>
          <w:lang w:val="es-ES"/>
        </w:rPr>
        <w:t>Etiqueta</w:t>
      </w:r>
    </w:p>
    <w:p w14:paraId="280A9BB8" w14:textId="77777777" w:rsidR="00C66240" w:rsidRDefault="00C66240" w:rsidP="00C66240">
      <w:pPr>
        <w:pStyle w:val="Prrafodelista"/>
        <w:numPr>
          <w:ilvl w:val="0"/>
          <w:numId w:val="41"/>
        </w:numPr>
        <w:jc w:val="both"/>
        <w:rPr>
          <w:lang w:val="es-ES"/>
        </w:rPr>
      </w:pPr>
      <w:r>
        <w:rPr>
          <w:lang w:val="es-ES"/>
        </w:rPr>
        <w:t>Comentario</w:t>
      </w:r>
    </w:p>
    <w:p w14:paraId="3A04BAA2" w14:textId="77777777" w:rsidR="00C66240" w:rsidRDefault="00C66240" w:rsidP="00C66240">
      <w:pPr>
        <w:pStyle w:val="Prrafodelista"/>
        <w:numPr>
          <w:ilvl w:val="0"/>
          <w:numId w:val="41"/>
        </w:numPr>
        <w:jc w:val="both"/>
        <w:rPr>
          <w:lang w:val="es-ES"/>
        </w:rPr>
      </w:pPr>
      <w:proofErr w:type="spellStart"/>
      <w:r>
        <w:rPr>
          <w:lang w:val="es-ES"/>
        </w:rPr>
        <w:t>Comentario_etiqueta</w:t>
      </w:r>
      <w:proofErr w:type="spellEnd"/>
    </w:p>
    <w:p w14:paraId="6278BC0E" w14:textId="77777777" w:rsidR="00C66240" w:rsidRDefault="00C66240" w:rsidP="00C66240">
      <w:pPr>
        <w:pStyle w:val="Prrafodelista"/>
        <w:numPr>
          <w:ilvl w:val="0"/>
          <w:numId w:val="41"/>
        </w:numPr>
        <w:jc w:val="both"/>
        <w:rPr>
          <w:lang w:val="es-ES"/>
        </w:rPr>
      </w:pPr>
      <w:proofErr w:type="spellStart"/>
      <w:r>
        <w:rPr>
          <w:lang w:val="es-ES"/>
        </w:rPr>
        <w:t>Publicacion_etiqueta</w:t>
      </w:r>
      <w:proofErr w:type="spellEnd"/>
    </w:p>
    <w:p w14:paraId="4CD351CE" w14:textId="77777777" w:rsidR="00C66240" w:rsidRPr="004308CA" w:rsidRDefault="00C66240" w:rsidP="00C66240">
      <w:pPr>
        <w:pStyle w:val="Prrafodelista"/>
        <w:numPr>
          <w:ilvl w:val="0"/>
          <w:numId w:val="41"/>
        </w:numPr>
        <w:jc w:val="both"/>
        <w:rPr>
          <w:lang w:val="es-ES"/>
        </w:rPr>
      </w:pPr>
      <w:r>
        <w:rPr>
          <w:lang w:val="es-ES"/>
        </w:rPr>
        <w:t>archivos</w:t>
      </w:r>
    </w:p>
    <w:p w14:paraId="61F63B2D" w14:textId="77777777" w:rsidR="00C66240" w:rsidRDefault="00C66240" w:rsidP="00C66240">
      <w:pPr>
        <w:jc w:val="both"/>
        <w:rPr>
          <w:lang w:val="es-ES"/>
        </w:rPr>
      </w:pPr>
    </w:p>
    <w:p w14:paraId="3E492A67" w14:textId="77777777" w:rsidR="00C66240" w:rsidRDefault="00C66240" w:rsidP="00C66240">
      <w:pPr>
        <w:ind w:left="720"/>
        <w:jc w:val="both"/>
        <w:rPr>
          <w:lang w:val="es-ES"/>
        </w:rPr>
      </w:pPr>
      <w:r>
        <w:rPr>
          <w:lang w:val="es-ES"/>
        </w:rPr>
        <w:t>Este es un modelo preliminar que cumple con los requisitos mínimos para poder manejar la aplicación de forma correcta y tener un manejo adecuado de datos.</w:t>
      </w:r>
    </w:p>
    <w:p w14:paraId="17EC9154" w14:textId="77777777" w:rsidR="00C66240" w:rsidRDefault="00C66240" w:rsidP="00C66240">
      <w:pPr>
        <w:ind w:left="720"/>
        <w:jc w:val="both"/>
        <w:rPr>
          <w:lang w:val="es-ES"/>
        </w:rPr>
      </w:pPr>
    </w:p>
    <w:p w14:paraId="69900A2C" w14:textId="77777777" w:rsidR="00C66240" w:rsidRDefault="00C66240" w:rsidP="00C66240">
      <w:pPr>
        <w:jc w:val="both"/>
        <w:rPr>
          <w:lang w:val="es-ES"/>
        </w:rPr>
      </w:pPr>
    </w:p>
    <w:p w14:paraId="55E31ED6" w14:textId="77777777" w:rsidR="00C66240" w:rsidRDefault="00C66240" w:rsidP="00C66240">
      <w:pPr>
        <w:pStyle w:val="Ttulo2"/>
        <w:jc w:val="both"/>
        <w:rPr>
          <w:lang w:val="es-ES"/>
        </w:rPr>
      </w:pPr>
      <w:r>
        <w:rPr>
          <w:lang w:val="es-ES"/>
        </w:rPr>
        <w:t>Diagrama</w:t>
      </w:r>
    </w:p>
    <w:p w14:paraId="2CA4BE8F" w14:textId="13408214" w:rsidR="00C66240" w:rsidRDefault="00C66240" w:rsidP="00C66240">
      <w:pPr>
        <w:jc w:val="both"/>
        <w:rPr>
          <w:lang w:val="es-ES"/>
        </w:rPr>
        <w:sectPr w:rsidR="00C66240" w:rsidSect="00F637B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272"/>
        </w:sectPr>
      </w:pPr>
      <w:r>
        <w:rPr>
          <w:noProof/>
          <w:lang w:val="es-ES" w:eastAsia="es-ES"/>
        </w:rPr>
        <w:drawing>
          <wp:anchor distT="0" distB="0" distL="114300" distR="114300" simplePos="0" relativeHeight="251665408" behindDoc="1" locked="0" layoutInCell="1" allowOverlap="1" wp14:anchorId="79473867" wp14:editId="3C4BB497">
            <wp:simplePos x="0" y="0"/>
            <wp:positionH relativeFrom="margin">
              <wp:posOffset>-704850</wp:posOffset>
            </wp:positionH>
            <wp:positionV relativeFrom="paragraph">
              <wp:posOffset>256540</wp:posOffset>
            </wp:positionV>
            <wp:extent cx="7333326" cy="4400550"/>
            <wp:effectExtent l="0" t="0" r="127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oBD.png"/>
                    <pic:cNvPicPr/>
                  </pic:nvPicPr>
                  <pic:blipFill>
                    <a:blip r:embed="rId22">
                      <a:extLst>
                        <a:ext uri="{28A0092B-C50C-407E-A947-70E740481C1C}">
                          <a14:useLocalDpi xmlns:a14="http://schemas.microsoft.com/office/drawing/2010/main" val="0"/>
                        </a:ext>
                      </a:extLst>
                    </a:blip>
                    <a:stretch>
                      <a:fillRect/>
                    </a:stretch>
                  </pic:blipFill>
                  <pic:spPr>
                    <a:xfrm>
                      <a:off x="0" y="0"/>
                      <a:ext cx="7333326" cy="4400550"/>
                    </a:xfrm>
                    <a:prstGeom prst="rect">
                      <a:avLst/>
                    </a:prstGeom>
                  </pic:spPr>
                </pic:pic>
              </a:graphicData>
            </a:graphic>
            <wp14:sizeRelH relativeFrom="page">
              <wp14:pctWidth>0</wp14:pctWidth>
            </wp14:sizeRelH>
            <wp14:sizeRelV relativeFrom="page">
              <wp14:pctHeight>0</wp14:pctHeight>
            </wp14:sizeRelV>
          </wp:anchor>
        </w:drawing>
      </w:r>
    </w:p>
    <w:p w14:paraId="71E225D2" w14:textId="77777777" w:rsidR="00C66240" w:rsidRDefault="00C66240">
      <w:pPr>
        <w:widowControl/>
        <w:spacing w:line="240" w:lineRule="auto"/>
        <w:rPr>
          <w:lang w:val="es-ES" w:eastAsia="es-ES"/>
        </w:rPr>
      </w:pPr>
      <w:bookmarkStart w:id="3" w:name="_GoBack"/>
      <w:bookmarkEnd w:id="3"/>
    </w:p>
    <w:sectPr w:rsidR="00C66240" w:rsidSect="00252B6E">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3C7B2" w14:textId="77777777" w:rsidR="00085C50" w:rsidRDefault="00085C50">
      <w:pPr>
        <w:spacing w:line="240" w:lineRule="auto"/>
      </w:pPr>
      <w:r>
        <w:separator/>
      </w:r>
    </w:p>
  </w:endnote>
  <w:endnote w:type="continuationSeparator" w:id="0">
    <w:p w14:paraId="3146E4EC" w14:textId="77777777" w:rsidR="00085C50" w:rsidRDefault="00085C50">
      <w:pPr>
        <w:spacing w:line="240" w:lineRule="auto"/>
      </w:pPr>
      <w:r>
        <w:continuationSeparator/>
      </w:r>
    </w:p>
  </w:endnote>
  <w:endnote w:type="continuationNotice" w:id="1">
    <w:p w14:paraId="45F08208" w14:textId="77777777" w:rsidR="00085C50" w:rsidRDefault="00085C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A3F4F" w14:textId="77777777" w:rsidR="000D40A5" w:rsidRDefault="000D40A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5BAF44" w14:textId="77777777" w:rsidR="000D40A5" w:rsidRDefault="000D40A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C66240" w14:paraId="3A745B16" w14:textId="77777777" w:rsidTr="00596305">
      <w:trPr>
        <w:trHeight w:val="293"/>
      </w:trPr>
      <w:tc>
        <w:tcPr>
          <w:tcW w:w="3532" w:type="dxa"/>
          <w:tcBorders>
            <w:top w:val="nil"/>
            <w:left w:val="nil"/>
            <w:bottom w:val="nil"/>
            <w:right w:val="nil"/>
          </w:tcBorders>
        </w:tcPr>
        <w:p w14:paraId="7A60416A" w14:textId="77777777" w:rsidR="00C66240" w:rsidRDefault="00C66240">
          <w:pPr>
            <w:ind w:right="360"/>
          </w:pPr>
          <w:proofErr w:type="spellStart"/>
          <w:r>
            <w:t>Confidencial</w:t>
          </w:r>
          <w:proofErr w:type="spellEnd"/>
        </w:p>
      </w:tc>
      <w:tc>
        <w:tcPr>
          <w:tcW w:w="3461" w:type="dxa"/>
          <w:tcBorders>
            <w:top w:val="nil"/>
            <w:left w:val="nil"/>
            <w:bottom w:val="nil"/>
            <w:right w:val="nil"/>
          </w:tcBorders>
        </w:tcPr>
        <w:p w14:paraId="59BA8900" w14:textId="77777777" w:rsidR="00C66240" w:rsidRPr="00596305" w:rsidRDefault="00C66240" w:rsidP="00596305">
          <w:pPr>
            <w:rPr>
              <w:lang w:val="es-ES"/>
            </w:rPr>
          </w:pPr>
          <w:r>
            <w:rPr>
              <w:lang w:val="es-ES"/>
            </w:rPr>
            <w:t>AYD2, 2013</w:t>
          </w:r>
        </w:p>
      </w:tc>
      <w:tc>
        <w:tcPr>
          <w:tcW w:w="3461" w:type="dxa"/>
          <w:tcBorders>
            <w:top w:val="nil"/>
            <w:left w:val="nil"/>
            <w:bottom w:val="nil"/>
            <w:right w:val="nil"/>
          </w:tcBorders>
        </w:tcPr>
        <w:p w14:paraId="6426AAD3" w14:textId="77777777" w:rsidR="00C66240" w:rsidRDefault="00C66240">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B4C58">
            <w:rPr>
              <w:rStyle w:val="Nmerodepgina"/>
              <w:noProof/>
            </w:rPr>
            <w:t>20</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B4C58">
            <w:rPr>
              <w:rStyle w:val="Nmerodepgina"/>
              <w:noProof/>
            </w:rPr>
            <w:t>21</w:t>
          </w:r>
          <w:r>
            <w:rPr>
              <w:rStyle w:val="Nmerodepgina"/>
            </w:rPr>
            <w:fldChar w:fldCharType="end"/>
          </w:r>
        </w:p>
      </w:tc>
    </w:tr>
  </w:tbl>
  <w:p w14:paraId="1CD72D31" w14:textId="77777777" w:rsidR="00C66240" w:rsidRDefault="00C6624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253F5" w14:textId="77777777" w:rsidR="00C66240" w:rsidRDefault="00C6624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2"/>
      <w:gridCol w:w="3461"/>
      <w:gridCol w:w="3461"/>
    </w:tblGrid>
    <w:tr w:rsidR="00566064" w14:paraId="2139BD73" w14:textId="77777777" w:rsidTr="00596305">
      <w:trPr>
        <w:trHeight w:val="293"/>
      </w:trPr>
      <w:tc>
        <w:tcPr>
          <w:tcW w:w="3532" w:type="dxa"/>
          <w:tcBorders>
            <w:top w:val="nil"/>
            <w:left w:val="nil"/>
            <w:bottom w:val="nil"/>
            <w:right w:val="nil"/>
          </w:tcBorders>
        </w:tcPr>
        <w:p w14:paraId="70F1F324" w14:textId="7D3BEB1F" w:rsidR="00566064" w:rsidRDefault="00566064">
          <w:pPr>
            <w:ind w:right="360"/>
          </w:pPr>
          <w:proofErr w:type="spellStart"/>
          <w:r>
            <w:t>Confidencial</w:t>
          </w:r>
          <w:proofErr w:type="spellEnd"/>
        </w:p>
      </w:tc>
      <w:tc>
        <w:tcPr>
          <w:tcW w:w="3461" w:type="dxa"/>
          <w:tcBorders>
            <w:top w:val="nil"/>
            <w:left w:val="nil"/>
            <w:bottom w:val="nil"/>
            <w:right w:val="nil"/>
          </w:tcBorders>
        </w:tcPr>
        <w:p w14:paraId="0D098E03" w14:textId="583EE1C5" w:rsidR="00566064" w:rsidRPr="00596305" w:rsidRDefault="00566064" w:rsidP="00596305">
          <w:pPr>
            <w:rPr>
              <w:lang w:val="es-ES"/>
            </w:rPr>
          </w:pPr>
          <w:r>
            <w:rPr>
              <w:lang w:val="es-ES"/>
            </w:rPr>
            <w:t>AYD2, 2013</w:t>
          </w:r>
        </w:p>
      </w:tc>
      <w:tc>
        <w:tcPr>
          <w:tcW w:w="3461" w:type="dxa"/>
          <w:tcBorders>
            <w:top w:val="nil"/>
            <w:left w:val="nil"/>
            <w:bottom w:val="nil"/>
            <w:right w:val="nil"/>
          </w:tcBorders>
        </w:tcPr>
        <w:p w14:paraId="4299CC27" w14:textId="77777777" w:rsidR="00566064" w:rsidRDefault="0056606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B4C58">
            <w:rPr>
              <w:rStyle w:val="Nmerodepgina"/>
              <w:noProof/>
            </w:rPr>
            <w:t>21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B4C58">
            <w:rPr>
              <w:rStyle w:val="Nmerodepgina"/>
              <w:noProof/>
            </w:rPr>
            <w:t>21</w:t>
          </w:r>
          <w:r>
            <w:rPr>
              <w:rStyle w:val="Nmerodepgina"/>
            </w:rPr>
            <w:fldChar w:fldCharType="end"/>
          </w:r>
        </w:p>
      </w:tc>
    </w:tr>
  </w:tbl>
  <w:p w14:paraId="3F25B0FB" w14:textId="77777777" w:rsidR="00566064" w:rsidRDefault="00566064">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D6289" w14:textId="77777777" w:rsidR="00566064" w:rsidRDefault="005660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96E05" w14:textId="77777777" w:rsidR="00085C50" w:rsidRDefault="00085C50">
      <w:pPr>
        <w:spacing w:line="240" w:lineRule="auto"/>
      </w:pPr>
      <w:r>
        <w:separator/>
      </w:r>
    </w:p>
  </w:footnote>
  <w:footnote w:type="continuationSeparator" w:id="0">
    <w:p w14:paraId="70DEE432" w14:textId="77777777" w:rsidR="00085C50" w:rsidRDefault="00085C50">
      <w:pPr>
        <w:spacing w:line="240" w:lineRule="auto"/>
      </w:pPr>
      <w:r>
        <w:continuationSeparator/>
      </w:r>
    </w:p>
  </w:footnote>
  <w:footnote w:type="continuationNotice" w:id="1">
    <w:p w14:paraId="41D87D09" w14:textId="77777777" w:rsidR="00085C50" w:rsidRDefault="00085C5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E2AA0" w14:textId="77777777" w:rsidR="000D40A5" w:rsidRDefault="000D40A5">
    <w:pPr>
      <w:rPr>
        <w:sz w:val="24"/>
      </w:rPr>
    </w:pPr>
  </w:p>
  <w:p w14:paraId="5486295F" w14:textId="77777777" w:rsidR="000D40A5" w:rsidRDefault="000D40A5" w:rsidP="00D036ED">
    <w:pPr>
      <w:pBdr>
        <w:top w:val="single" w:sz="6" w:space="1" w:color="auto"/>
      </w:pBdr>
      <w:tabs>
        <w:tab w:val="left" w:pos="6675"/>
      </w:tabs>
      <w:rPr>
        <w:sz w:val="24"/>
      </w:rPr>
    </w:pPr>
    <w:r>
      <w:rPr>
        <w:sz w:val="24"/>
      </w:rPr>
      <w:tab/>
    </w:r>
  </w:p>
  <w:p w14:paraId="39EDF4E8" w14:textId="77777777" w:rsidR="000D40A5" w:rsidRPr="00F21737" w:rsidRDefault="000D40A5">
    <w:pPr>
      <w:pBdr>
        <w:bottom w:val="single" w:sz="6" w:space="1" w:color="auto"/>
      </w:pBdr>
      <w:jc w:val="right"/>
      <w:rPr>
        <w:rFonts w:ascii="Arial" w:hAnsi="Arial"/>
        <w:b/>
        <w:sz w:val="36"/>
        <w:lang w:val="es-ES"/>
      </w:rPr>
    </w:pPr>
    <w:r>
      <w:rPr>
        <w:rFonts w:ascii="Arial" w:hAnsi="Arial"/>
        <w:b/>
        <w:sz w:val="36"/>
        <w:lang w:val="es-ES"/>
      </w:rPr>
      <w:t>AYD2</w:t>
    </w:r>
  </w:p>
  <w:p w14:paraId="78D9487C" w14:textId="77777777" w:rsidR="000D40A5" w:rsidRPr="00F21737" w:rsidRDefault="000D40A5">
    <w:pPr>
      <w:pBdr>
        <w:bottom w:val="single" w:sz="6" w:space="1" w:color="auto"/>
      </w:pBdr>
      <w:jc w:val="right"/>
      <w:rPr>
        <w:sz w:val="24"/>
        <w:lang w:val="es-ES"/>
      </w:rPr>
    </w:pPr>
  </w:p>
  <w:p w14:paraId="42BEC5F1" w14:textId="77777777" w:rsidR="000D40A5" w:rsidRPr="00F21737" w:rsidRDefault="000D40A5">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6240" w14:paraId="5C383018" w14:textId="77777777">
      <w:tc>
        <w:tcPr>
          <w:tcW w:w="6379" w:type="dxa"/>
        </w:tcPr>
        <w:p w14:paraId="3F5BD15C" w14:textId="77777777" w:rsidR="00C66240" w:rsidRDefault="00C66240" w:rsidP="00596305">
          <w:proofErr w:type="spellStart"/>
          <w:r>
            <w:t>UsacBook</w:t>
          </w:r>
          <w:proofErr w:type="spellEnd"/>
        </w:p>
      </w:tc>
      <w:tc>
        <w:tcPr>
          <w:tcW w:w="3179" w:type="dxa"/>
        </w:tcPr>
        <w:p w14:paraId="407B7B5B" w14:textId="77777777" w:rsidR="00C66240" w:rsidRDefault="00C66240" w:rsidP="00F61A1B">
          <w:pPr>
            <w:tabs>
              <w:tab w:val="left" w:pos="1135"/>
            </w:tabs>
            <w:spacing w:before="40"/>
            <w:ind w:right="68"/>
          </w:pPr>
          <w:r>
            <w:t xml:space="preserve">  Version:       2.0</w:t>
          </w:r>
        </w:p>
      </w:tc>
    </w:tr>
    <w:tr w:rsidR="00C66240" w14:paraId="34D55286" w14:textId="77777777">
      <w:tc>
        <w:tcPr>
          <w:tcW w:w="6379" w:type="dxa"/>
        </w:tcPr>
        <w:p w14:paraId="7299E0FB" w14:textId="77777777" w:rsidR="00C66240" w:rsidRPr="00596305" w:rsidRDefault="00C66240">
          <w:pPr>
            <w:rPr>
              <w:lang w:val="es-ES"/>
            </w:rPr>
          </w:pPr>
          <w:r w:rsidRPr="00596305">
            <w:rPr>
              <w:lang w:val="es-ES"/>
            </w:rPr>
            <w:t>Documento de Arquitectura de s</w:t>
          </w:r>
          <w:r>
            <w:rPr>
              <w:lang w:val="es-ES"/>
            </w:rPr>
            <w:t>oftware</w:t>
          </w:r>
        </w:p>
      </w:tc>
      <w:tc>
        <w:tcPr>
          <w:tcW w:w="3179" w:type="dxa"/>
        </w:tcPr>
        <w:p w14:paraId="1458FC57" w14:textId="16F67730" w:rsidR="00C66240" w:rsidRDefault="00C66240" w:rsidP="001A6F35">
          <w:r w:rsidRPr="00596305">
            <w:rPr>
              <w:lang w:val="es-ES"/>
            </w:rPr>
            <w:t xml:space="preserve">  </w:t>
          </w:r>
          <w:proofErr w:type="spellStart"/>
          <w:r w:rsidR="001A6F35">
            <w:t>Fecha</w:t>
          </w:r>
          <w:proofErr w:type="spellEnd"/>
          <w:r w:rsidR="001A6F35">
            <w:t>:  26</w:t>
          </w:r>
          <w:r>
            <w:t>12/2013</w:t>
          </w:r>
        </w:p>
      </w:tc>
    </w:tr>
    <w:tr w:rsidR="00C66240" w14:paraId="7E928D95" w14:textId="77777777">
      <w:tc>
        <w:tcPr>
          <w:tcW w:w="9558" w:type="dxa"/>
          <w:gridSpan w:val="2"/>
        </w:tcPr>
        <w:p w14:paraId="76CBAC01" w14:textId="77777777" w:rsidR="00C66240" w:rsidRDefault="00C66240">
          <w:r w:rsidRPr="00596305">
            <w:rPr>
              <w:lang w:val="es-ES"/>
            </w:rPr>
            <w:t xml:space="preserve"> Arquitectura</w:t>
          </w:r>
          <w:r>
            <w:t xml:space="preserve"> de software</w:t>
          </w:r>
        </w:p>
      </w:tc>
    </w:tr>
  </w:tbl>
  <w:p w14:paraId="574E8AA2" w14:textId="77777777" w:rsidR="00C66240" w:rsidRDefault="00C6624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B1845" w14:textId="77777777" w:rsidR="00C66240" w:rsidRDefault="00C6624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6064" w14:paraId="73531CEE" w14:textId="77777777">
      <w:tc>
        <w:tcPr>
          <w:tcW w:w="6379" w:type="dxa"/>
        </w:tcPr>
        <w:p w14:paraId="6A252B7A" w14:textId="79E378C0" w:rsidR="00566064" w:rsidRDefault="00566064" w:rsidP="00596305">
          <w:proofErr w:type="spellStart"/>
          <w:r>
            <w:t>UsacBook</w:t>
          </w:r>
          <w:proofErr w:type="spellEnd"/>
        </w:p>
      </w:tc>
      <w:tc>
        <w:tcPr>
          <w:tcW w:w="3179" w:type="dxa"/>
        </w:tcPr>
        <w:p w14:paraId="2F01CE46" w14:textId="137D0642" w:rsidR="00566064" w:rsidRDefault="00566064" w:rsidP="00F61A1B">
          <w:pPr>
            <w:tabs>
              <w:tab w:val="left" w:pos="1135"/>
            </w:tabs>
            <w:spacing w:before="40"/>
            <w:ind w:right="68"/>
          </w:pPr>
          <w:r>
            <w:t xml:space="preserve">  Version:       1.0</w:t>
          </w:r>
        </w:p>
      </w:tc>
    </w:tr>
    <w:tr w:rsidR="00566064" w14:paraId="4F0DB9BE" w14:textId="77777777">
      <w:tc>
        <w:tcPr>
          <w:tcW w:w="6379" w:type="dxa"/>
        </w:tcPr>
        <w:p w14:paraId="5689DDEE" w14:textId="591FCA88" w:rsidR="00566064" w:rsidRPr="00596305" w:rsidRDefault="00566064">
          <w:pPr>
            <w:rPr>
              <w:lang w:val="es-ES"/>
            </w:rPr>
          </w:pPr>
          <w:r w:rsidRPr="00596305">
            <w:rPr>
              <w:lang w:val="es-ES"/>
            </w:rPr>
            <w:t>Documento de Arquitectura de s</w:t>
          </w:r>
          <w:r>
            <w:rPr>
              <w:lang w:val="es-ES"/>
            </w:rPr>
            <w:t>oftware</w:t>
          </w:r>
        </w:p>
      </w:tc>
      <w:tc>
        <w:tcPr>
          <w:tcW w:w="3179" w:type="dxa"/>
        </w:tcPr>
        <w:p w14:paraId="0213DCE4" w14:textId="013812E9" w:rsidR="00566064" w:rsidRDefault="00566064" w:rsidP="00596305">
          <w:r w:rsidRPr="00596305">
            <w:rPr>
              <w:lang w:val="es-ES"/>
            </w:rPr>
            <w:t xml:space="preserve">  </w:t>
          </w:r>
          <w:proofErr w:type="spellStart"/>
          <w:r>
            <w:t>Fecha</w:t>
          </w:r>
          <w:proofErr w:type="spellEnd"/>
          <w:r>
            <w:t>:  14/12/2013</w:t>
          </w:r>
        </w:p>
      </w:tc>
    </w:tr>
    <w:tr w:rsidR="00566064" w14:paraId="596CA748" w14:textId="77777777">
      <w:tc>
        <w:tcPr>
          <w:tcW w:w="9558" w:type="dxa"/>
          <w:gridSpan w:val="2"/>
        </w:tcPr>
        <w:p w14:paraId="5C9BA097" w14:textId="20F00DFC" w:rsidR="00566064" w:rsidRDefault="00566064">
          <w:r w:rsidRPr="00596305">
            <w:rPr>
              <w:lang w:val="es-ES"/>
            </w:rPr>
            <w:t xml:space="preserve"> Arquitectura</w:t>
          </w:r>
          <w:r>
            <w:t xml:space="preserve"> de software</w:t>
          </w:r>
        </w:p>
      </w:tc>
    </w:tr>
  </w:tbl>
  <w:p w14:paraId="385A5A9C" w14:textId="77777777" w:rsidR="00566064" w:rsidRDefault="0056606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494D4" w14:textId="77777777" w:rsidR="00566064" w:rsidRDefault="005660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8527C3"/>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A8E76B2"/>
    <w:multiLevelType w:val="hybridMultilevel"/>
    <w:tmpl w:val="A37A2CA2"/>
    <w:lvl w:ilvl="0" w:tplc="CEB6A85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843152"/>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9">
    <w:nsid w:val="285B6875"/>
    <w:multiLevelType w:val="hybridMultilevel"/>
    <w:tmpl w:val="1D2A4C56"/>
    <w:lvl w:ilvl="0" w:tplc="60E0F4E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2B1D2A5C"/>
    <w:multiLevelType w:val="multilevel"/>
    <w:tmpl w:val="DE809788"/>
    <w:lvl w:ilvl="0">
      <w:start w:val="1"/>
      <w:numFmt w:val="decimal"/>
      <w:lvlText w:val="%1."/>
      <w:lvlJc w:val="left"/>
      <w:pPr>
        <w:ind w:left="907" w:hanging="283"/>
      </w:pPr>
      <w:rPr>
        <w:rFonts w:hint="default"/>
      </w:rPr>
    </w:lvl>
    <w:lvl w:ilvl="1">
      <w:start w:val="2"/>
      <w:numFmt w:val="decimal"/>
      <w:isLgl/>
      <w:lvlText w:val="%1.%2"/>
      <w:lvlJc w:val="left"/>
      <w:pPr>
        <w:ind w:left="1389" w:hanging="405"/>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1704" w:hanging="72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064" w:hanging="108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424" w:hanging="1440"/>
      </w:pPr>
      <w:rPr>
        <w:rFont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5D0B0F"/>
    <w:multiLevelType w:val="hybridMultilevel"/>
    <w:tmpl w:val="919C81A8"/>
    <w:lvl w:ilvl="0" w:tplc="97F88220">
      <w:start w:val="1"/>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3">
    <w:nsid w:val="2F300F12"/>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92D4519"/>
    <w:multiLevelType w:val="hybridMultilevel"/>
    <w:tmpl w:val="35D0EDD0"/>
    <w:lvl w:ilvl="0" w:tplc="F86CEFB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8D37DC8"/>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BE002A8"/>
    <w:multiLevelType w:val="hybridMultilevel"/>
    <w:tmpl w:val="2E4C83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C3F4CD1"/>
    <w:multiLevelType w:val="hybridMultilevel"/>
    <w:tmpl w:val="53A09AAA"/>
    <w:lvl w:ilvl="0" w:tplc="7C509BCC">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nsid w:val="4C5E7CC4"/>
    <w:multiLevelType w:val="multilevel"/>
    <w:tmpl w:val="8D628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F97255"/>
    <w:multiLevelType w:val="hybridMultilevel"/>
    <w:tmpl w:val="43AA438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47B32C7"/>
    <w:multiLevelType w:val="hybridMultilevel"/>
    <w:tmpl w:val="682281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99626F3"/>
    <w:multiLevelType w:val="hybridMultilevel"/>
    <w:tmpl w:val="537650AA"/>
    <w:lvl w:ilvl="0" w:tplc="40A8BB2E">
      <w:start w:val="1"/>
      <w:numFmt w:val="bullet"/>
      <w:lvlText w:val="-"/>
      <w:lvlJc w:val="left"/>
      <w:pPr>
        <w:ind w:left="2520" w:hanging="360"/>
      </w:pPr>
      <w:rPr>
        <w:rFonts w:ascii="Times New Roman" w:eastAsia="Times New Roman" w:hAnsi="Times New Roman" w:cs="Times New Roman" w:hint="default"/>
      </w:rPr>
    </w:lvl>
    <w:lvl w:ilvl="1" w:tplc="0C0A0003">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0">
    <w:nsid w:val="5FC60C9D"/>
    <w:multiLevelType w:val="hybridMultilevel"/>
    <w:tmpl w:val="0776A6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nsid w:val="687363CF"/>
    <w:multiLevelType w:val="hybridMultilevel"/>
    <w:tmpl w:val="B93CCF76"/>
    <w:lvl w:ilvl="0" w:tplc="B21670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964700E"/>
    <w:multiLevelType w:val="hybridMultilevel"/>
    <w:tmpl w:val="519C2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C6651A5"/>
    <w:multiLevelType w:val="hybridMultilevel"/>
    <w:tmpl w:val="E8C8F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EF44603"/>
    <w:multiLevelType w:val="hybridMultilevel"/>
    <w:tmpl w:val="424E38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D241BBC"/>
    <w:multiLevelType w:val="hybridMultilevel"/>
    <w:tmpl w:val="5F4429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E253224"/>
    <w:multiLevelType w:val="hybridMultilevel"/>
    <w:tmpl w:val="8938894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6"/>
  </w:num>
  <w:num w:numId="3">
    <w:abstractNumId w:val="39"/>
  </w:num>
  <w:num w:numId="4">
    <w:abstractNumId w:val="27"/>
  </w:num>
  <w:num w:numId="5">
    <w:abstractNumId w:val="2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8"/>
  </w:num>
  <w:num w:numId="9">
    <w:abstractNumId w:val="3"/>
  </w:num>
  <w:num w:numId="10">
    <w:abstractNumId w:val="17"/>
  </w:num>
  <w:num w:numId="11">
    <w:abstractNumId w:val="15"/>
  </w:num>
  <w:num w:numId="12">
    <w:abstractNumId w:val="37"/>
  </w:num>
  <w:num w:numId="13">
    <w:abstractNumId w:val="14"/>
  </w:num>
  <w:num w:numId="14">
    <w:abstractNumId w:val="5"/>
  </w:num>
  <w:num w:numId="15">
    <w:abstractNumId w:val="36"/>
  </w:num>
  <w:num w:numId="16">
    <w:abstractNumId w:val="21"/>
  </w:num>
  <w:num w:numId="17">
    <w:abstractNumId w:val="7"/>
  </w:num>
  <w:num w:numId="18">
    <w:abstractNumId w:val="19"/>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4"/>
  </w:num>
  <w:num w:numId="22">
    <w:abstractNumId w:val="24"/>
  </w:num>
  <w:num w:numId="23">
    <w:abstractNumId w:val="41"/>
  </w:num>
  <w:num w:numId="24">
    <w:abstractNumId w:val="8"/>
  </w:num>
  <w:num w:numId="25">
    <w:abstractNumId w:val="26"/>
  </w:num>
  <w:num w:numId="26">
    <w:abstractNumId w:val="32"/>
  </w:num>
  <w:num w:numId="27">
    <w:abstractNumId w:val="33"/>
  </w:num>
  <w:num w:numId="28">
    <w:abstractNumId w:val="30"/>
  </w:num>
  <w:num w:numId="29">
    <w:abstractNumId w:val="22"/>
  </w:num>
  <w:num w:numId="30">
    <w:abstractNumId w:val="10"/>
  </w:num>
  <w:num w:numId="31">
    <w:abstractNumId w:val="35"/>
  </w:num>
  <w:num w:numId="32">
    <w:abstractNumId w:val="28"/>
  </w:num>
  <w:num w:numId="33">
    <w:abstractNumId w:val="13"/>
  </w:num>
  <w:num w:numId="34">
    <w:abstractNumId w:val="40"/>
  </w:num>
  <w:num w:numId="35">
    <w:abstractNumId w:val="6"/>
  </w:num>
  <w:num w:numId="36">
    <w:abstractNumId w:val="20"/>
  </w:num>
  <w:num w:numId="37">
    <w:abstractNumId w:val="9"/>
  </w:num>
  <w:num w:numId="38">
    <w:abstractNumId w:val="4"/>
  </w:num>
  <w:num w:numId="39">
    <w:abstractNumId w:val="31"/>
  </w:num>
  <w:num w:numId="40">
    <w:abstractNumId w:val="12"/>
  </w:num>
  <w:num w:numId="41">
    <w:abstractNumId w:val="29"/>
  </w:num>
  <w:num w:numId="42">
    <w:abstractNumId w:val="23"/>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B6"/>
    <w:rsid w:val="00017F6D"/>
    <w:rsid w:val="00044456"/>
    <w:rsid w:val="00085C50"/>
    <w:rsid w:val="000950CA"/>
    <w:rsid w:val="000D2C85"/>
    <w:rsid w:val="000D40A5"/>
    <w:rsid w:val="000F4A7E"/>
    <w:rsid w:val="0014608B"/>
    <w:rsid w:val="0015761E"/>
    <w:rsid w:val="001A6F35"/>
    <w:rsid w:val="001C003F"/>
    <w:rsid w:val="00246E31"/>
    <w:rsid w:val="00252B6E"/>
    <w:rsid w:val="00255D1B"/>
    <w:rsid w:val="00263C87"/>
    <w:rsid w:val="00275B46"/>
    <w:rsid w:val="002771CC"/>
    <w:rsid w:val="002817C4"/>
    <w:rsid w:val="002A17AE"/>
    <w:rsid w:val="002F0FA4"/>
    <w:rsid w:val="002F1371"/>
    <w:rsid w:val="003225A8"/>
    <w:rsid w:val="003576E9"/>
    <w:rsid w:val="003A0C86"/>
    <w:rsid w:val="004308CA"/>
    <w:rsid w:val="00443B8F"/>
    <w:rsid w:val="00456D75"/>
    <w:rsid w:val="00465597"/>
    <w:rsid w:val="004A21C3"/>
    <w:rsid w:val="004A236A"/>
    <w:rsid w:val="005117E6"/>
    <w:rsid w:val="00531288"/>
    <w:rsid w:val="00566064"/>
    <w:rsid w:val="005763E6"/>
    <w:rsid w:val="00596305"/>
    <w:rsid w:val="005E6ED1"/>
    <w:rsid w:val="0068178C"/>
    <w:rsid w:val="006876D1"/>
    <w:rsid w:val="006944D7"/>
    <w:rsid w:val="006C6A12"/>
    <w:rsid w:val="006C761F"/>
    <w:rsid w:val="006D0FE9"/>
    <w:rsid w:val="006E17B9"/>
    <w:rsid w:val="00711312"/>
    <w:rsid w:val="007212DA"/>
    <w:rsid w:val="007306C1"/>
    <w:rsid w:val="00753AD6"/>
    <w:rsid w:val="007708C2"/>
    <w:rsid w:val="00782509"/>
    <w:rsid w:val="00790B96"/>
    <w:rsid w:val="007940E0"/>
    <w:rsid w:val="007A4C37"/>
    <w:rsid w:val="007B3C5A"/>
    <w:rsid w:val="007B4563"/>
    <w:rsid w:val="007C29B6"/>
    <w:rsid w:val="007D4177"/>
    <w:rsid w:val="007F1737"/>
    <w:rsid w:val="007F2677"/>
    <w:rsid w:val="00817C0A"/>
    <w:rsid w:val="00825985"/>
    <w:rsid w:val="00834592"/>
    <w:rsid w:val="008416E7"/>
    <w:rsid w:val="008615D8"/>
    <w:rsid w:val="00886B49"/>
    <w:rsid w:val="008A141C"/>
    <w:rsid w:val="008E3239"/>
    <w:rsid w:val="008E6296"/>
    <w:rsid w:val="008F07B1"/>
    <w:rsid w:val="0092192A"/>
    <w:rsid w:val="00927A3E"/>
    <w:rsid w:val="009616CF"/>
    <w:rsid w:val="00967442"/>
    <w:rsid w:val="00993C1D"/>
    <w:rsid w:val="009C084E"/>
    <w:rsid w:val="009F2312"/>
    <w:rsid w:val="00A304F8"/>
    <w:rsid w:val="00A70155"/>
    <w:rsid w:val="00A750DF"/>
    <w:rsid w:val="00A76C90"/>
    <w:rsid w:val="00A931CF"/>
    <w:rsid w:val="00AB56C0"/>
    <w:rsid w:val="00AD506C"/>
    <w:rsid w:val="00AE6695"/>
    <w:rsid w:val="00B00B12"/>
    <w:rsid w:val="00B31C94"/>
    <w:rsid w:val="00B34ABC"/>
    <w:rsid w:val="00B65A5F"/>
    <w:rsid w:val="00BA74A0"/>
    <w:rsid w:val="00BB29CF"/>
    <w:rsid w:val="00BB4EB8"/>
    <w:rsid w:val="00BD5339"/>
    <w:rsid w:val="00BE1D98"/>
    <w:rsid w:val="00C108CF"/>
    <w:rsid w:val="00C66240"/>
    <w:rsid w:val="00C81D09"/>
    <w:rsid w:val="00C86EB2"/>
    <w:rsid w:val="00C8711D"/>
    <w:rsid w:val="00CA0CB0"/>
    <w:rsid w:val="00CA6B5E"/>
    <w:rsid w:val="00D036ED"/>
    <w:rsid w:val="00D361AB"/>
    <w:rsid w:val="00D63A87"/>
    <w:rsid w:val="00D7134E"/>
    <w:rsid w:val="00D727A3"/>
    <w:rsid w:val="00DB4C58"/>
    <w:rsid w:val="00DE412E"/>
    <w:rsid w:val="00E3196E"/>
    <w:rsid w:val="00E364DB"/>
    <w:rsid w:val="00E55D97"/>
    <w:rsid w:val="00EE45C7"/>
    <w:rsid w:val="00EE7B30"/>
    <w:rsid w:val="00F1402A"/>
    <w:rsid w:val="00F156EA"/>
    <w:rsid w:val="00F21737"/>
    <w:rsid w:val="00F42D11"/>
    <w:rsid w:val="00F54AE9"/>
    <w:rsid w:val="00F55E84"/>
    <w:rsid w:val="00F61A1B"/>
    <w:rsid w:val="00F637B8"/>
    <w:rsid w:val="00F854F4"/>
    <w:rsid w:val="00F92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F96BD"/>
  <w15:docId w15:val="{63F7F913-EDEE-44F5-A19C-A3D7FBAC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8C2"/>
    <w:pPr>
      <w:widowControl w:val="0"/>
      <w:spacing w:line="240" w:lineRule="atLeast"/>
    </w:pPr>
    <w:rPr>
      <w:lang w:val="en-US"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semiHidden/>
    <w:pPr>
      <w:tabs>
        <w:tab w:val="center" w:pos="4320"/>
        <w:tab w:val="right" w:pos="8640"/>
      </w:tabs>
    </w:pPr>
  </w:style>
  <w:style w:type="paragraph" w:styleId="Piedepgina">
    <w:name w:val="footer"/>
    <w:basedOn w:val="Normal"/>
    <w:link w:val="PiedepginaCar"/>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paragraph" w:styleId="Textodeglobo">
    <w:name w:val="Balloon Text"/>
    <w:basedOn w:val="Normal"/>
    <w:link w:val="TextodegloboCar"/>
    <w:uiPriority w:val="99"/>
    <w:semiHidden/>
    <w:unhideWhenUsed/>
    <w:rsid w:val="005963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6305"/>
    <w:rPr>
      <w:rFonts w:ascii="Tahoma" w:hAnsi="Tahoma" w:cs="Tahoma"/>
      <w:sz w:val="16"/>
      <w:szCs w:val="16"/>
      <w:lang w:val="en-US" w:eastAsia="en-US"/>
    </w:rPr>
  </w:style>
  <w:style w:type="character" w:customStyle="1" w:styleId="shorttext">
    <w:name w:val="short_text"/>
    <w:basedOn w:val="Fuentedeprrafopredeter"/>
    <w:rsid w:val="00F61A1B"/>
  </w:style>
  <w:style w:type="character" w:customStyle="1" w:styleId="hps">
    <w:name w:val="hps"/>
    <w:basedOn w:val="Fuentedeprrafopredeter"/>
    <w:rsid w:val="00F61A1B"/>
  </w:style>
  <w:style w:type="table" w:styleId="Tablaconcuadrcula">
    <w:name w:val="Table Grid"/>
    <w:basedOn w:val="Tablanormal"/>
    <w:uiPriority w:val="59"/>
    <w:rsid w:val="00F61A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61A1B"/>
    <w:pPr>
      <w:ind w:left="720"/>
      <w:contextualSpacing/>
    </w:pPr>
  </w:style>
  <w:style w:type="paragraph" w:styleId="NormalWeb">
    <w:name w:val="Normal (Web)"/>
    <w:basedOn w:val="Normal"/>
    <w:uiPriority w:val="99"/>
    <w:semiHidden/>
    <w:unhideWhenUsed/>
    <w:rsid w:val="002F0FA4"/>
    <w:pPr>
      <w:widowControl/>
      <w:spacing w:before="100" w:beforeAutospacing="1" w:after="100" w:afterAutospacing="1" w:line="240" w:lineRule="auto"/>
    </w:pPr>
    <w:rPr>
      <w:sz w:val="24"/>
      <w:szCs w:val="24"/>
      <w:lang w:val="es-ES" w:eastAsia="es-ES"/>
    </w:rPr>
  </w:style>
  <w:style w:type="character" w:customStyle="1" w:styleId="Ttulo1Car">
    <w:name w:val="Título 1 Car"/>
    <w:basedOn w:val="Fuentedeprrafopredeter"/>
    <w:link w:val="Ttulo1"/>
    <w:rsid w:val="000D40A5"/>
    <w:rPr>
      <w:rFonts w:ascii="Arial" w:hAnsi="Arial"/>
      <w:b/>
      <w:sz w:val="24"/>
      <w:lang w:val="en-US" w:eastAsia="en-US"/>
    </w:rPr>
  </w:style>
  <w:style w:type="character" w:customStyle="1" w:styleId="Ttulo2Car">
    <w:name w:val="Título 2 Car"/>
    <w:basedOn w:val="Fuentedeprrafopredeter"/>
    <w:link w:val="Ttulo2"/>
    <w:rsid w:val="000D40A5"/>
    <w:rPr>
      <w:rFonts w:ascii="Arial" w:hAnsi="Arial"/>
      <w:b/>
      <w:lang w:val="en-US" w:eastAsia="en-US"/>
    </w:rPr>
  </w:style>
  <w:style w:type="character" w:customStyle="1" w:styleId="Ttulo3Car">
    <w:name w:val="Título 3 Car"/>
    <w:basedOn w:val="Fuentedeprrafopredeter"/>
    <w:link w:val="Ttulo3"/>
    <w:rsid w:val="000D40A5"/>
    <w:rPr>
      <w:rFonts w:ascii="Arial" w:hAnsi="Arial"/>
      <w:i/>
      <w:lang w:val="en-US" w:eastAsia="en-US"/>
    </w:rPr>
  </w:style>
  <w:style w:type="character" w:customStyle="1" w:styleId="PuestoCar">
    <w:name w:val="Puesto Car"/>
    <w:basedOn w:val="Fuentedeprrafopredeter"/>
    <w:link w:val="Puesto"/>
    <w:rsid w:val="000D40A5"/>
    <w:rPr>
      <w:rFonts w:ascii="Arial" w:hAnsi="Arial"/>
      <w:b/>
      <w:sz w:val="36"/>
      <w:lang w:val="en-US" w:eastAsia="en-US"/>
    </w:rPr>
  </w:style>
  <w:style w:type="character" w:customStyle="1" w:styleId="EncabezadoCar">
    <w:name w:val="Encabezado Car"/>
    <w:basedOn w:val="Fuentedeprrafopredeter"/>
    <w:link w:val="Encabezado"/>
    <w:semiHidden/>
    <w:rsid w:val="000D40A5"/>
    <w:rPr>
      <w:lang w:val="en-US" w:eastAsia="en-US"/>
    </w:rPr>
  </w:style>
  <w:style w:type="character" w:customStyle="1" w:styleId="PiedepginaCar">
    <w:name w:val="Pie de página Car"/>
    <w:basedOn w:val="Fuentedeprrafopredeter"/>
    <w:link w:val="Piedepgina"/>
    <w:semiHidden/>
    <w:rsid w:val="000D40A5"/>
    <w:rPr>
      <w:lang w:val="en-US" w:eastAsia="en-US"/>
    </w:rPr>
  </w:style>
  <w:style w:type="character" w:customStyle="1" w:styleId="TextoindependienteCar">
    <w:name w:val="Texto independiente Car"/>
    <w:basedOn w:val="Fuentedeprrafopredeter"/>
    <w:link w:val="Textoindependiente"/>
    <w:semiHidden/>
    <w:rsid w:val="000D40A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3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Kun\Downloads\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B82DA-F8B2-42EB-BB3C-EDC57283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534</TotalTime>
  <Pages>21</Pages>
  <Words>1620</Words>
  <Characters>8911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RobinKun</dc:creator>
  <cp:keywords/>
  <dc:description/>
  <cp:lastModifiedBy>ROBSON GIOVANNI</cp:lastModifiedBy>
  <cp:revision>43</cp:revision>
  <cp:lastPrinted>2013-12-13T21:16:00Z</cp:lastPrinted>
  <dcterms:created xsi:type="dcterms:W3CDTF">2013-12-11T14:55:00Z</dcterms:created>
  <dcterms:modified xsi:type="dcterms:W3CDTF">2013-12-25T12:33:00Z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